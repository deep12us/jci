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8B6" w:rsidRPr="007B1673" w:rsidRDefault="007B1673" w:rsidP="00E16BF5">
      <w:pPr>
        <w:rPr>
          <w:b/>
          <w:sz w:val="26"/>
          <w:szCs w:val="26"/>
        </w:rPr>
      </w:pPr>
      <w:r w:rsidRPr="007B1673">
        <w:rPr>
          <w:b/>
          <w:sz w:val="26"/>
          <w:szCs w:val="26"/>
        </w:rPr>
        <w:t>Steps for setting up new storefront:</w:t>
      </w:r>
    </w:p>
    <w:p w:rsidR="007B1673" w:rsidRDefault="007B1673" w:rsidP="00E16BF5">
      <w:pPr>
        <w:rPr>
          <w:b/>
          <w:sz w:val="24"/>
        </w:rPr>
      </w:pPr>
    </w:p>
    <w:p w:rsidR="007B1673" w:rsidRPr="007B1673" w:rsidRDefault="007B1673" w:rsidP="007B1673">
      <w:pPr>
        <w:pStyle w:val="Heading1"/>
      </w:pPr>
      <w:r>
        <w:t>Load the Data in Salesforce org through Data Loader</w:t>
      </w:r>
    </w:p>
    <w:p w:rsidR="000938B6" w:rsidRPr="007B1673" w:rsidRDefault="000938B6" w:rsidP="00E16BF5"/>
    <w:p w:rsidR="00C03BB7" w:rsidRPr="007B1673" w:rsidRDefault="00C03BB7" w:rsidP="007B1673">
      <w:pPr>
        <w:pStyle w:val="Heading2"/>
        <w:rPr>
          <w:rFonts w:ascii="Arial" w:hAnsi="Arial"/>
          <w:b w:val="0"/>
        </w:rPr>
      </w:pPr>
      <w:bookmarkStart w:id="0" w:name="_Toc457481793"/>
      <w:r w:rsidRPr="007B1673">
        <w:rPr>
          <w:rFonts w:ascii="Arial" w:hAnsi="Arial"/>
          <w:b w:val="0"/>
        </w:rPr>
        <w:t>Load CC Storefront ERP</w:t>
      </w:r>
    </w:p>
    <w:p w:rsidR="00C03BB7" w:rsidRPr="007B1673" w:rsidRDefault="00C03BB7" w:rsidP="007B1673">
      <w:pPr>
        <w:pStyle w:val="Heading2"/>
        <w:rPr>
          <w:rFonts w:ascii="Arial" w:hAnsi="Arial"/>
          <w:b w:val="0"/>
        </w:rPr>
      </w:pPr>
      <w:r w:rsidRPr="007B1673">
        <w:rPr>
          <w:rFonts w:ascii="Arial" w:hAnsi="Arial"/>
          <w:b w:val="0"/>
        </w:rPr>
        <w:t>Load CC Categories</w:t>
      </w:r>
    </w:p>
    <w:p w:rsidR="00C03BB7" w:rsidRPr="007B1673" w:rsidRDefault="00C03BB7" w:rsidP="007B1673">
      <w:pPr>
        <w:pStyle w:val="Heading2"/>
        <w:rPr>
          <w:rFonts w:ascii="Arial" w:hAnsi="Arial"/>
          <w:b w:val="0"/>
        </w:rPr>
      </w:pPr>
      <w:r w:rsidRPr="007B1673">
        <w:rPr>
          <w:rFonts w:ascii="Arial" w:hAnsi="Arial"/>
          <w:b w:val="0"/>
        </w:rPr>
        <w:t>Load CC Products</w:t>
      </w:r>
    </w:p>
    <w:p w:rsidR="00C03BB7" w:rsidRPr="007B1673" w:rsidRDefault="00C03BB7" w:rsidP="007B1673">
      <w:pPr>
        <w:pStyle w:val="Heading2"/>
        <w:rPr>
          <w:rFonts w:ascii="Arial" w:hAnsi="Arial"/>
          <w:b w:val="0"/>
        </w:rPr>
      </w:pPr>
      <w:r w:rsidRPr="007B1673">
        <w:rPr>
          <w:rFonts w:ascii="Arial" w:hAnsi="Arial"/>
          <w:b w:val="0"/>
        </w:rPr>
        <w:t>Load CC Product Categories</w:t>
      </w:r>
    </w:p>
    <w:p w:rsidR="00C03BB7" w:rsidRPr="007B1673" w:rsidRDefault="00C03BB7" w:rsidP="007B1673">
      <w:pPr>
        <w:pStyle w:val="Heading2"/>
        <w:rPr>
          <w:rFonts w:ascii="Arial" w:hAnsi="Arial"/>
          <w:b w:val="0"/>
        </w:rPr>
      </w:pPr>
      <w:r w:rsidRPr="007B1673">
        <w:rPr>
          <w:rFonts w:ascii="Arial" w:hAnsi="Arial"/>
          <w:b w:val="0"/>
        </w:rPr>
        <w:t>Load CC Price List</w:t>
      </w:r>
    </w:p>
    <w:p w:rsidR="00C03BB7" w:rsidRPr="007B1673" w:rsidRDefault="00C03BB7" w:rsidP="007B1673">
      <w:pPr>
        <w:pStyle w:val="Heading2"/>
        <w:rPr>
          <w:rFonts w:ascii="Arial" w:hAnsi="Arial"/>
          <w:b w:val="0"/>
        </w:rPr>
      </w:pPr>
      <w:r w:rsidRPr="007B1673">
        <w:rPr>
          <w:rFonts w:ascii="Arial" w:hAnsi="Arial"/>
          <w:b w:val="0"/>
        </w:rPr>
        <w:t>Load CC Pricelist Items</w:t>
      </w:r>
    </w:p>
    <w:p w:rsidR="00C03BB7" w:rsidRPr="007B1673" w:rsidRDefault="00C03BB7" w:rsidP="007B1673">
      <w:pPr>
        <w:pStyle w:val="Heading2"/>
        <w:rPr>
          <w:rFonts w:ascii="Arial" w:hAnsi="Arial"/>
          <w:b w:val="0"/>
        </w:rPr>
      </w:pPr>
      <w:r w:rsidRPr="007B1673">
        <w:rPr>
          <w:rFonts w:ascii="Arial" w:hAnsi="Arial"/>
          <w:b w:val="0"/>
        </w:rPr>
        <w:t>Load CC ERP Number</w:t>
      </w:r>
    </w:p>
    <w:p w:rsidR="00C03BB7" w:rsidRPr="007B1673" w:rsidRDefault="00C03BB7" w:rsidP="007B1673">
      <w:pPr>
        <w:pStyle w:val="Heading2"/>
        <w:rPr>
          <w:rFonts w:ascii="Arial" w:hAnsi="Arial"/>
          <w:b w:val="0"/>
        </w:rPr>
      </w:pPr>
      <w:r w:rsidRPr="007B1673">
        <w:rPr>
          <w:rFonts w:ascii="Arial" w:hAnsi="Arial"/>
          <w:b w:val="0"/>
        </w:rPr>
        <w:t xml:space="preserve">Load </w:t>
      </w:r>
      <w:proofErr w:type="spellStart"/>
      <w:r w:rsidRPr="007B1673">
        <w:rPr>
          <w:rFonts w:ascii="Arial" w:hAnsi="Arial"/>
          <w:b w:val="0"/>
        </w:rPr>
        <w:t>ERP_Product_Catg_Xref</w:t>
      </w:r>
      <w:proofErr w:type="spellEnd"/>
      <w:r w:rsidRPr="007B1673">
        <w:rPr>
          <w:rFonts w:ascii="Arial" w:hAnsi="Arial"/>
          <w:b w:val="0"/>
        </w:rPr>
        <w:t xml:space="preserve"> data</w:t>
      </w:r>
    </w:p>
    <w:p w:rsidR="00C03BB7" w:rsidRPr="007B1673" w:rsidRDefault="00C03BB7" w:rsidP="007B1673">
      <w:pPr>
        <w:pStyle w:val="Heading2"/>
        <w:rPr>
          <w:rFonts w:ascii="Arial" w:hAnsi="Arial"/>
          <w:b w:val="0"/>
        </w:rPr>
      </w:pPr>
      <w:r w:rsidRPr="007B1673">
        <w:rPr>
          <w:rFonts w:ascii="Arial" w:hAnsi="Arial"/>
          <w:b w:val="0"/>
        </w:rPr>
        <w:t xml:space="preserve">Load </w:t>
      </w:r>
      <w:proofErr w:type="spellStart"/>
      <w:r w:rsidRPr="007B1673">
        <w:rPr>
          <w:rFonts w:ascii="Arial" w:hAnsi="Arial"/>
          <w:b w:val="0"/>
        </w:rPr>
        <w:t>BillTo</w:t>
      </w:r>
      <w:proofErr w:type="spellEnd"/>
      <w:r w:rsidRPr="007B1673">
        <w:rPr>
          <w:rFonts w:ascii="Arial" w:hAnsi="Arial"/>
          <w:b w:val="0"/>
        </w:rPr>
        <w:t xml:space="preserve"> Data</w:t>
      </w:r>
    </w:p>
    <w:p w:rsidR="00C03BB7" w:rsidRDefault="00C03BB7" w:rsidP="007B1673">
      <w:pPr>
        <w:pStyle w:val="Heading2"/>
        <w:rPr>
          <w:rFonts w:ascii="Arial" w:hAnsi="Arial"/>
          <w:b w:val="0"/>
        </w:rPr>
      </w:pPr>
      <w:r w:rsidRPr="007B1673">
        <w:rPr>
          <w:rFonts w:ascii="Arial" w:hAnsi="Arial"/>
          <w:b w:val="0"/>
        </w:rPr>
        <w:t xml:space="preserve">Assign JCI </w:t>
      </w:r>
      <w:proofErr w:type="gramStart"/>
      <w:r w:rsidRPr="007B1673">
        <w:rPr>
          <w:rFonts w:ascii="Arial" w:hAnsi="Arial"/>
          <w:b w:val="0"/>
        </w:rPr>
        <w:t>On</w:t>
      </w:r>
      <w:proofErr w:type="gramEnd"/>
      <w:r w:rsidRPr="007B1673">
        <w:rPr>
          <w:rFonts w:ascii="Arial" w:hAnsi="Arial"/>
          <w:b w:val="0"/>
        </w:rPr>
        <w:t xml:space="preserve"> All Access Permission Set</w:t>
      </w:r>
    </w:p>
    <w:p w:rsidR="007B1673" w:rsidRDefault="007B1673" w:rsidP="007B1673"/>
    <w:p w:rsidR="007B1673" w:rsidRDefault="007B1673" w:rsidP="007B1673">
      <w:pPr>
        <w:pStyle w:val="Heading1"/>
        <w:rPr>
          <w:rFonts w:cs="Arial"/>
        </w:rPr>
      </w:pPr>
      <w:r w:rsidRPr="007B1673">
        <w:rPr>
          <w:rFonts w:cs="Arial"/>
        </w:rPr>
        <w:t xml:space="preserve">For Categories to be reflected on Cloud craze below steps need to </w:t>
      </w:r>
      <w:proofErr w:type="gramStart"/>
      <w:r w:rsidRPr="007B1673">
        <w:rPr>
          <w:rFonts w:cs="Arial"/>
        </w:rPr>
        <w:t>performed</w:t>
      </w:r>
      <w:proofErr w:type="gramEnd"/>
      <w:r w:rsidRPr="007B1673">
        <w:rPr>
          <w:rFonts w:cs="Arial"/>
        </w:rPr>
        <w:t>:</w:t>
      </w:r>
    </w:p>
    <w:p w:rsidR="007B1673" w:rsidRPr="007B1673" w:rsidRDefault="007B1673" w:rsidP="007B1673"/>
    <w:p w:rsidR="007B1673" w:rsidRPr="007B1673" w:rsidRDefault="007B1673" w:rsidP="007B1673">
      <w:pPr>
        <w:pStyle w:val="Heading2"/>
        <w:rPr>
          <w:rFonts w:ascii="Arial" w:hAnsi="Arial"/>
          <w:b w:val="0"/>
        </w:rPr>
      </w:pPr>
      <w:r w:rsidRPr="007B1673">
        <w:rPr>
          <w:rFonts w:ascii="Arial" w:hAnsi="Arial"/>
          <w:b w:val="0"/>
        </w:rPr>
        <w:t>Changed the Root Category Id for that specific storefront</w:t>
      </w:r>
      <w:proofErr w:type="gramStart"/>
      <w:r w:rsidRPr="007B1673">
        <w:rPr>
          <w:rFonts w:ascii="Arial" w:hAnsi="Arial"/>
          <w:b w:val="0"/>
        </w:rPr>
        <w:t>.(</w:t>
      </w:r>
      <w:proofErr w:type="gramEnd"/>
      <w:r w:rsidRPr="007B1673">
        <w:rPr>
          <w:rFonts w:ascii="Arial" w:hAnsi="Arial"/>
          <w:b w:val="0"/>
        </w:rPr>
        <w:t>CC admin - Specific storefront)</w:t>
      </w:r>
    </w:p>
    <w:p w:rsidR="007B1673" w:rsidRPr="007B1673" w:rsidRDefault="007B1673" w:rsidP="007B1673">
      <w:pPr>
        <w:pStyle w:val="Heading2"/>
        <w:rPr>
          <w:rFonts w:ascii="Arial" w:hAnsi="Arial"/>
          <w:b w:val="0"/>
        </w:rPr>
      </w:pPr>
      <w:r w:rsidRPr="007B1673">
        <w:rPr>
          <w:rFonts w:ascii="Arial" w:hAnsi="Arial"/>
          <w:b w:val="0"/>
        </w:rPr>
        <w:t>In general settings need to go in Indexing option and refresh Category Tree cache.</w:t>
      </w:r>
    </w:p>
    <w:p w:rsidR="007B1673" w:rsidRPr="007B1673" w:rsidRDefault="007B1673" w:rsidP="007B1673"/>
    <w:p w:rsidR="00C03BB7" w:rsidRPr="00C03BB7" w:rsidRDefault="00C03BB7" w:rsidP="00C03BB7">
      <w:pPr>
        <w:pStyle w:val="Heading1"/>
        <w:numPr>
          <w:ilvl w:val="0"/>
          <w:numId w:val="0"/>
        </w:numPr>
        <w:ind w:left="360" w:hanging="360"/>
        <w:rPr>
          <w:rFonts w:cs="Arial"/>
        </w:rPr>
      </w:pPr>
    </w:p>
    <w:p w:rsidR="009E54B0" w:rsidRDefault="009E54B0" w:rsidP="009E54B0">
      <w:pPr>
        <w:pStyle w:val="Heading1"/>
        <w:rPr>
          <w:rFonts w:cs="Arial"/>
        </w:rPr>
      </w:pPr>
      <w:r w:rsidRPr="002A36B5">
        <w:rPr>
          <w:rFonts w:cs="Arial"/>
        </w:rPr>
        <w:t xml:space="preserve">Components Included in </w:t>
      </w:r>
      <w:bookmarkEnd w:id="0"/>
      <w:r w:rsidR="007B1673">
        <w:rPr>
          <w:rFonts w:cs="Arial"/>
        </w:rPr>
        <w:t>Setting up new Storefront</w:t>
      </w:r>
    </w:p>
    <w:p w:rsidR="007B1673" w:rsidRPr="007B1673" w:rsidRDefault="007B1673" w:rsidP="007B1673"/>
    <w:p w:rsidR="009E54B0" w:rsidRPr="002A36B5" w:rsidRDefault="009E54B0" w:rsidP="009E54B0">
      <w:pPr>
        <w:pStyle w:val="Heading2"/>
        <w:rPr>
          <w:rFonts w:ascii="Arial" w:hAnsi="Arial"/>
        </w:rPr>
      </w:pPr>
      <w:bookmarkStart w:id="1" w:name="_Toc457481794"/>
      <w:r w:rsidRPr="002A36B5">
        <w:rPr>
          <w:rFonts w:ascii="Arial" w:hAnsi="Arial"/>
        </w:rPr>
        <w:t>Apex Classes</w:t>
      </w:r>
      <w:bookmarkEnd w:id="1"/>
    </w:p>
    <w:tbl>
      <w:tblPr>
        <w:tblStyle w:val="GridTable4-Accent51"/>
        <w:tblW w:w="8312" w:type="dxa"/>
        <w:tblLayout w:type="fixed"/>
        <w:tblLook w:val="04A0"/>
      </w:tblPr>
      <w:tblGrid>
        <w:gridCol w:w="3798"/>
        <w:gridCol w:w="4514"/>
      </w:tblGrid>
      <w:tr w:rsidR="009E54B0" w:rsidRPr="002A36B5" w:rsidTr="005E6188">
        <w:trPr>
          <w:cnfStyle w:val="100000000000"/>
          <w:trHeight w:val="186"/>
        </w:trPr>
        <w:tc>
          <w:tcPr>
            <w:cnfStyle w:val="001000000000"/>
            <w:tcW w:w="3798" w:type="dxa"/>
            <w:hideMark/>
          </w:tcPr>
          <w:p w:rsidR="009E54B0" w:rsidRPr="002A36B5" w:rsidRDefault="009E54B0" w:rsidP="00616BE2">
            <w:pPr>
              <w:rPr>
                <w:rFonts w:cs="Arial"/>
                <w:b w:val="0"/>
                <w:bCs w:val="0"/>
                <w:color w:val="000000"/>
                <w:sz w:val="21"/>
                <w:szCs w:val="22"/>
              </w:rPr>
            </w:pPr>
            <w:r w:rsidRPr="002A36B5">
              <w:rPr>
                <w:rFonts w:cs="Arial"/>
                <w:sz w:val="21"/>
                <w:szCs w:val="22"/>
              </w:rPr>
              <w:t>Component Name</w:t>
            </w:r>
          </w:p>
        </w:tc>
        <w:tc>
          <w:tcPr>
            <w:tcW w:w="4514" w:type="dxa"/>
            <w:hideMark/>
          </w:tcPr>
          <w:p w:rsidR="009E54B0" w:rsidRPr="002A36B5" w:rsidRDefault="009E54B0" w:rsidP="00616BE2">
            <w:pPr>
              <w:cnfStyle w:val="100000000000"/>
              <w:rPr>
                <w:rFonts w:cs="Arial"/>
                <w:b w:val="0"/>
                <w:sz w:val="21"/>
                <w:szCs w:val="22"/>
              </w:rPr>
            </w:pPr>
            <w:r w:rsidRPr="002A36B5">
              <w:rPr>
                <w:rFonts w:cs="Arial"/>
                <w:sz w:val="21"/>
                <w:szCs w:val="22"/>
              </w:rPr>
              <w:t>Comments</w:t>
            </w:r>
          </w:p>
        </w:tc>
      </w:tr>
      <w:tr w:rsidR="009E54B0" w:rsidRPr="002A36B5" w:rsidTr="005E6188">
        <w:trPr>
          <w:cnfStyle w:val="000000100000"/>
          <w:trHeight w:val="4697"/>
        </w:trPr>
        <w:tc>
          <w:tcPr>
            <w:cnfStyle w:val="001000000000"/>
            <w:tcW w:w="3798" w:type="dxa"/>
          </w:tcPr>
          <w:p w:rsidR="00835C35" w:rsidRDefault="00835C35"/>
          <w:tbl>
            <w:tblPr>
              <w:tblW w:w="8473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8473"/>
            </w:tblGrid>
            <w:tr w:rsidR="003050CE" w:rsidTr="00835C35">
              <w:trPr>
                <w:trHeight w:val="201"/>
              </w:trPr>
              <w:tc>
                <w:tcPr>
                  <w:tcW w:w="847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3050CE" w:rsidRPr="007C2129" w:rsidRDefault="00835C35">
                  <w:pPr>
                    <w:rPr>
                      <w:rFonts w:cs="Arial"/>
                      <w:b/>
                      <w:color w:val="000000"/>
                      <w:sz w:val="18"/>
                      <w:szCs w:val="18"/>
                    </w:rPr>
                  </w:pPr>
                  <w:r w:rsidRPr="007C2129">
                    <w:rPr>
                      <w:rFonts w:cs="Arial"/>
                      <w:b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3050CE" w:rsidRPr="007C2129">
                    <w:rPr>
                      <w:rFonts w:cs="Arial"/>
                      <w:b/>
                      <w:color w:val="000000"/>
                      <w:sz w:val="18"/>
                      <w:szCs w:val="18"/>
                    </w:rPr>
                    <w:t>cc_jci_ctrl_StorefrontSelection</w:t>
                  </w:r>
                  <w:proofErr w:type="spellEnd"/>
                </w:p>
                <w:p w:rsidR="00835C35" w:rsidRPr="007C2129" w:rsidRDefault="00835C35">
                  <w:pPr>
                    <w:rPr>
                      <w:rFonts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3050CE" w:rsidTr="00835C35">
              <w:trPr>
                <w:trHeight w:val="201"/>
              </w:trPr>
              <w:tc>
                <w:tcPr>
                  <w:tcW w:w="847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3050CE" w:rsidRPr="007C2129" w:rsidRDefault="00835C35">
                  <w:pPr>
                    <w:rPr>
                      <w:rFonts w:cs="Arial"/>
                      <w:b/>
                      <w:color w:val="000000"/>
                      <w:sz w:val="18"/>
                      <w:szCs w:val="18"/>
                    </w:rPr>
                  </w:pPr>
                  <w:r w:rsidRPr="007C2129">
                    <w:rPr>
                      <w:rFonts w:cs="Arial"/>
                      <w:b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3050CE" w:rsidRPr="007C2129">
                    <w:rPr>
                      <w:rFonts w:cs="Arial"/>
                      <w:b/>
                      <w:color w:val="000000"/>
                      <w:sz w:val="18"/>
                      <w:szCs w:val="18"/>
                    </w:rPr>
                    <w:t>cc_jci_ctrl_CartInclude</w:t>
                  </w:r>
                  <w:proofErr w:type="spellEnd"/>
                  <w:r w:rsidR="003050CE" w:rsidRPr="007C2129">
                    <w:rPr>
                      <w:rFonts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835C35" w:rsidRPr="007C2129" w:rsidRDefault="00835C35">
                  <w:pPr>
                    <w:rPr>
                      <w:rFonts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3050CE" w:rsidTr="00835C35">
              <w:trPr>
                <w:trHeight w:val="201"/>
              </w:trPr>
              <w:tc>
                <w:tcPr>
                  <w:tcW w:w="847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3050CE" w:rsidRPr="007C2129" w:rsidRDefault="00835C35">
                  <w:pPr>
                    <w:rPr>
                      <w:rFonts w:cs="Arial"/>
                      <w:b/>
                      <w:color w:val="000000"/>
                      <w:sz w:val="18"/>
                      <w:szCs w:val="18"/>
                    </w:rPr>
                  </w:pPr>
                  <w:r w:rsidRPr="007C2129">
                    <w:rPr>
                      <w:rFonts w:cs="Arial"/>
                      <w:b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3050CE" w:rsidRPr="007C2129">
                    <w:rPr>
                      <w:rFonts w:cs="Arial"/>
                      <w:b/>
                      <w:color w:val="000000"/>
                      <w:sz w:val="18"/>
                      <w:szCs w:val="18"/>
                    </w:rPr>
                    <w:t>cc_jci_ctrl_MiniCartInclude</w:t>
                  </w:r>
                  <w:proofErr w:type="spellEnd"/>
                </w:p>
                <w:p w:rsidR="00835C35" w:rsidRPr="007C2129" w:rsidRDefault="00835C35">
                  <w:pPr>
                    <w:rPr>
                      <w:rFonts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3050CE" w:rsidTr="00835C35">
              <w:trPr>
                <w:trHeight w:val="201"/>
              </w:trPr>
              <w:tc>
                <w:tcPr>
                  <w:tcW w:w="847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3050CE" w:rsidRDefault="00835C35">
                  <w:pPr>
                    <w:rPr>
                      <w:rFonts w:cs="Arial"/>
                      <w:b/>
                      <w:color w:val="000000"/>
                      <w:sz w:val="18"/>
                      <w:szCs w:val="18"/>
                    </w:rPr>
                  </w:pPr>
                  <w:r w:rsidRPr="007C2129">
                    <w:rPr>
                      <w:rFonts w:cs="Arial"/>
                      <w:b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3050CE" w:rsidRPr="007C2129">
                    <w:rPr>
                      <w:rFonts w:cs="Arial"/>
                      <w:b/>
                      <w:color w:val="000000"/>
                      <w:sz w:val="18"/>
                      <w:szCs w:val="18"/>
                    </w:rPr>
                    <w:t>cc_jci_ctrl_Guest_StorefrontSelection</w:t>
                  </w:r>
                  <w:proofErr w:type="spellEnd"/>
                </w:p>
                <w:p w:rsidR="00937F57" w:rsidRDefault="00937F57">
                  <w:pPr>
                    <w:rPr>
                      <w:rFonts w:cs="Arial"/>
                      <w:b/>
                      <w:color w:val="000000"/>
                      <w:sz w:val="18"/>
                      <w:szCs w:val="18"/>
                    </w:rPr>
                  </w:pPr>
                </w:p>
                <w:p w:rsidR="00937F57" w:rsidRPr="007C2129" w:rsidRDefault="00937F57" w:rsidP="00937F57">
                  <w:pPr>
                    <w:rPr>
                      <w:rFonts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C2129">
                    <w:rPr>
                      <w:rFonts w:cs="Arial"/>
                      <w:b/>
                      <w:color w:val="000000"/>
                      <w:sz w:val="18"/>
                      <w:szCs w:val="18"/>
                    </w:rPr>
                    <w:t>cc_jc</w:t>
                  </w:r>
                  <w:r>
                    <w:rPr>
                      <w:rFonts w:cs="Arial"/>
                      <w:b/>
                      <w:color w:val="000000"/>
                      <w:sz w:val="18"/>
                      <w:szCs w:val="18"/>
                    </w:rPr>
                    <w:t>i_ctrl_ProductDetailsInclude</w:t>
                  </w:r>
                  <w:proofErr w:type="spellEnd"/>
                </w:p>
                <w:p w:rsidR="00937F57" w:rsidRDefault="00937F57" w:rsidP="00937F57">
                  <w:pPr>
                    <w:rPr>
                      <w:rFonts w:cs="Arial"/>
                      <w:b/>
                      <w:color w:val="000000"/>
                      <w:sz w:val="18"/>
                      <w:szCs w:val="18"/>
                    </w:rPr>
                  </w:pPr>
                </w:p>
                <w:p w:rsidR="00937F57" w:rsidRPr="007C2129" w:rsidRDefault="00937F57" w:rsidP="00937F57">
                  <w:pPr>
                    <w:rPr>
                      <w:rFonts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color w:val="00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7C2129">
                    <w:rPr>
                      <w:rFonts w:cs="Arial"/>
                      <w:b/>
                      <w:color w:val="000000"/>
                      <w:sz w:val="18"/>
                      <w:szCs w:val="18"/>
                    </w:rPr>
                    <w:t>DD_HomeController</w:t>
                  </w:r>
                  <w:proofErr w:type="spellEnd"/>
                </w:p>
                <w:p w:rsidR="00937F57" w:rsidRPr="007C2129" w:rsidRDefault="00937F57">
                  <w:pPr>
                    <w:rPr>
                      <w:rFonts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3050CE" w:rsidTr="00835C35">
              <w:trPr>
                <w:trHeight w:val="201"/>
              </w:trPr>
              <w:tc>
                <w:tcPr>
                  <w:tcW w:w="847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937F57" w:rsidRDefault="00937F57"/>
                <w:tbl>
                  <w:tblPr>
                    <w:tblW w:w="734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340"/>
                  </w:tblGrid>
                  <w:tr w:rsidR="00835C35" w:rsidRPr="007C2129" w:rsidTr="00937F57">
                    <w:trPr>
                      <w:trHeight w:val="300"/>
                    </w:trPr>
                    <w:tc>
                      <w:tcPr>
                        <w:tcW w:w="7340" w:type="dxa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:rsidR="00835C35" w:rsidRPr="007C2129" w:rsidRDefault="00835C35">
                        <w:pPr>
                          <w:rPr>
                            <w:rFonts w:cs="Arial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7C2129">
                          <w:rPr>
                            <w:rFonts w:cs="Arial"/>
                            <w:b/>
                            <w:color w:val="000000"/>
                            <w:sz w:val="18"/>
                            <w:szCs w:val="18"/>
                          </w:rPr>
                          <w:t>cc_jci_ctrl_StorefrontSelectionTest</w:t>
                        </w:r>
                        <w:proofErr w:type="spellEnd"/>
                      </w:p>
                      <w:p w:rsidR="00835C35" w:rsidRPr="007C2129" w:rsidRDefault="00835C35" w:rsidP="00937F57">
                        <w:pPr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5C35" w:rsidRPr="007C2129" w:rsidTr="00937F57">
                    <w:trPr>
                      <w:trHeight w:val="300"/>
                    </w:trPr>
                    <w:tc>
                      <w:tcPr>
                        <w:tcW w:w="7340" w:type="dxa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:rsidR="00835C35" w:rsidRPr="007C2129" w:rsidRDefault="00835C35">
                        <w:pPr>
                          <w:rPr>
                            <w:rFonts w:cs="Arial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7C2129">
                          <w:rPr>
                            <w:rFonts w:cs="Arial"/>
                            <w:b/>
                            <w:color w:val="000000"/>
                            <w:sz w:val="18"/>
                            <w:szCs w:val="18"/>
                          </w:rPr>
                          <w:t>cc_jci_ctrl_CartIncludeTest</w:t>
                        </w:r>
                        <w:proofErr w:type="spellEnd"/>
                      </w:p>
                      <w:p w:rsidR="00835C35" w:rsidRPr="007C2129" w:rsidRDefault="00835C35">
                        <w:pPr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5C35" w:rsidRPr="007C2129" w:rsidTr="00937F57">
                    <w:trPr>
                      <w:trHeight w:val="300"/>
                    </w:trPr>
                    <w:tc>
                      <w:tcPr>
                        <w:tcW w:w="7340" w:type="dxa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:rsidR="00835C35" w:rsidRPr="007C2129" w:rsidRDefault="00835C35">
                        <w:pPr>
                          <w:rPr>
                            <w:rFonts w:cs="Arial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7C2129">
                          <w:rPr>
                            <w:rFonts w:cs="Arial"/>
                            <w:b/>
                            <w:color w:val="000000"/>
                            <w:sz w:val="18"/>
                            <w:szCs w:val="18"/>
                          </w:rPr>
                          <w:t>cc_jci_ctrl_MiniCartIncludeTest</w:t>
                        </w:r>
                        <w:proofErr w:type="spellEnd"/>
                      </w:p>
                      <w:p w:rsidR="00835C35" w:rsidRPr="007C2129" w:rsidRDefault="00835C35">
                        <w:pPr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5C35" w:rsidRPr="007C2129" w:rsidTr="00937F57">
                    <w:trPr>
                      <w:trHeight w:val="300"/>
                    </w:trPr>
                    <w:tc>
                      <w:tcPr>
                        <w:tcW w:w="7340" w:type="dxa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:rsidR="00835C35" w:rsidRPr="007C2129" w:rsidRDefault="00835C35">
                        <w:pPr>
                          <w:rPr>
                            <w:rFonts w:cs="Arial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7C2129">
                          <w:rPr>
                            <w:rFonts w:cs="Arial"/>
                            <w:b/>
                            <w:color w:val="000000"/>
                            <w:sz w:val="18"/>
                            <w:szCs w:val="18"/>
                          </w:rPr>
                          <w:t>cc_jci_ctrl_Guest_StorefrontSelTest</w:t>
                        </w:r>
                        <w:proofErr w:type="spellEnd"/>
                      </w:p>
                      <w:p w:rsidR="00835C35" w:rsidRPr="007C2129" w:rsidRDefault="00835C35">
                        <w:pPr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5C35" w:rsidRPr="007C2129" w:rsidTr="00937F57">
                    <w:trPr>
                      <w:trHeight w:val="300"/>
                    </w:trPr>
                    <w:tc>
                      <w:tcPr>
                        <w:tcW w:w="7340" w:type="dxa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:rsidR="00835C35" w:rsidRPr="007C2129" w:rsidRDefault="00835C35">
                        <w:pPr>
                          <w:rPr>
                            <w:rFonts w:cs="Arial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7C2129">
                          <w:rPr>
                            <w:rFonts w:cs="Arial"/>
                            <w:b/>
                            <w:color w:val="000000"/>
                            <w:sz w:val="18"/>
                            <w:szCs w:val="18"/>
                          </w:rPr>
                          <w:t>cc_jci_ctrl_ProductDetailsIncludeTest</w:t>
                        </w:r>
                        <w:proofErr w:type="spellEnd"/>
                      </w:p>
                      <w:p w:rsidR="00835C35" w:rsidRPr="007C2129" w:rsidRDefault="00835C35">
                        <w:pPr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35C35" w:rsidRPr="007C2129" w:rsidTr="00937F57">
                    <w:trPr>
                      <w:trHeight w:val="80"/>
                    </w:trPr>
                    <w:tc>
                      <w:tcPr>
                        <w:tcW w:w="7340" w:type="dxa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:rsidR="00835C35" w:rsidRPr="007C2129" w:rsidRDefault="00835C35">
                        <w:pPr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 w:rsidRPr="007C2129">
                          <w:rPr>
                            <w:rFonts w:cs="Arial"/>
                            <w:b/>
                            <w:color w:val="000000"/>
                            <w:sz w:val="18"/>
                            <w:szCs w:val="18"/>
                          </w:rPr>
                          <w:t>DD_HomeControllerTest</w:t>
                        </w:r>
                        <w:proofErr w:type="spellEnd"/>
                      </w:p>
                    </w:tc>
                  </w:tr>
                </w:tbl>
                <w:p w:rsidR="00835C35" w:rsidRPr="007C2129" w:rsidRDefault="00835C35" w:rsidP="00835C35">
                  <w:pPr>
                    <w:rPr>
                      <w:rFonts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35C35" w:rsidTr="00835C35">
              <w:trPr>
                <w:trHeight w:val="201"/>
              </w:trPr>
              <w:tc>
                <w:tcPr>
                  <w:tcW w:w="847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835C35" w:rsidRDefault="00835C35" w:rsidP="00835C35">
                  <w:pPr>
                    <w:rPr>
                      <w:b/>
                      <w:bCs/>
                      <w:color w:val="1F497D"/>
                    </w:rPr>
                  </w:pPr>
                </w:p>
              </w:tc>
            </w:tr>
            <w:tr w:rsidR="00835C35" w:rsidTr="00835C35">
              <w:trPr>
                <w:trHeight w:val="201"/>
              </w:trPr>
              <w:tc>
                <w:tcPr>
                  <w:tcW w:w="847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835C35" w:rsidRDefault="00835C35" w:rsidP="00835C35">
                  <w:pPr>
                    <w:rPr>
                      <w:b/>
                      <w:bCs/>
                      <w:color w:val="1F497D"/>
                    </w:rPr>
                  </w:pPr>
                </w:p>
              </w:tc>
            </w:tr>
            <w:tr w:rsidR="00835C35" w:rsidTr="00835C35">
              <w:trPr>
                <w:trHeight w:val="201"/>
              </w:trPr>
              <w:tc>
                <w:tcPr>
                  <w:tcW w:w="847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835C35" w:rsidRDefault="00835C35" w:rsidP="00835C35">
                  <w:pPr>
                    <w:rPr>
                      <w:b/>
                      <w:bCs/>
                      <w:color w:val="1F497D"/>
                    </w:rPr>
                  </w:pPr>
                </w:p>
              </w:tc>
            </w:tr>
            <w:tr w:rsidR="00835C35" w:rsidTr="00835C35">
              <w:trPr>
                <w:trHeight w:val="201"/>
              </w:trPr>
              <w:tc>
                <w:tcPr>
                  <w:tcW w:w="847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835C35" w:rsidRDefault="00835C35" w:rsidP="00835C35">
                  <w:pPr>
                    <w:rPr>
                      <w:b/>
                      <w:bCs/>
                      <w:color w:val="1F497D"/>
                    </w:rPr>
                  </w:pPr>
                </w:p>
              </w:tc>
            </w:tr>
            <w:tr w:rsidR="00835C35" w:rsidTr="00C11EAD">
              <w:trPr>
                <w:trHeight w:val="80"/>
              </w:trPr>
              <w:tc>
                <w:tcPr>
                  <w:tcW w:w="847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835C35" w:rsidRDefault="00835C35" w:rsidP="00835C35">
                  <w:pPr>
                    <w:rPr>
                      <w:b/>
                      <w:bCs/>
                      <w:color w:val="1F497D"/>
                    </w:rPr>
                  </w:pPr>
                </w:p>
              </w:tc>
            </w:tr>
            <w:tr w:rsidR="00835C35" w:rsidTr="00C11EAD">
              <w:trPr>
                <w:trHeight w:val="80"/>
              </w:trPr>
              <w:tc>
                <w:tcPr>
                  <w:tcW w:w="8473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835C35" w:rsidRDefault="00835C35" w:rsidP="00835C35">
                  <w:pPr>
                    <w:rPr>
                      <w:b/>
                      <w:bCs/>
                      <w:color w:val="1F497D"/>
                    </w:rPr>
                  </w:pPr>
                </w:p>
              </w:tc>
            </w:tr>
          </w:tbl>
          <w:p w:rsidR="009E54B0" w:rsidRPr="004A1C85" w:rsidRDefault="009E54B0" w:rsidP="00616BE2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4514" w:type="dxa"/>
          </w:tcPr>
          <w:p w:rsidR="00273523" w:rsidRDefault="00273523" w:rsidP="00616BE2">
            <w:pPr>
              <w:cnfStyle w:val="000000100000"/>
              <w:rPr>
                <w:rFonts w:cs="Arial"/>
                <w:color w:val="000000"/>
                <w:sz w:val="18"/>
                <w:szCs w:val="18"/>
              </w:rPr>
            </w:pPr>
          </w:p>
          <w:p w:rsidR="005E6188" w:rsidRDefault="00863392" w:rsidP="00273523">
            <w:pPr>
              <w:cnfStyle w:val="00000010000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</w:t>
            </w:r>
            <w:r w:rsidR="005E6188" w:rsidRPr="0003779F">
              <w:rPr>
                <w:rFonts w:cs="Arial"/>
                <w:sz w:val="18"/>
                <w:szCs w:val="18"/>
              </w:rPr>
              <w:t>or setting up new storefront</w:t>
            </w:r>
          </w:p>
          <w:p w:rsidR="005E6188" w:rsidRDefault="005E6188" w:rsidP="005E6188">
            <w:pPr>
              <w:cnfStyle w:val="000000100000"/>
              <w:rPr>
                <w:rFonts w:cs="Arial"/>
                <w:sz w:val="18"/>
                <w:szCs w:val="18"/>
              </w:rPr>
            </w:pPr>
          </w:p>
          <w:p w:rsidR="005E6188" w:rsidRDefault="005E6188" w:rsidP="005E6188">
            <w:pPr>
              <w:cnfStyle w:val="000000100000"/>
              <w:rPr>
                <w:rFonts w:cs="Arial"/>
                <w:sz w:val="18"/>
                <w:szCs w:val="18"/>
              </w:rPr>
            </w:pPr>
            <w:r w:rsidRPr="0003779F">
              <w:rPr>
                <w:rFonts w:cs="Arial"/>
                <w:sz w:val="18"/>
                <w:szCs w:val="18"/>
              </w:rPr>
              <w:t xml:space="preserve">For </w:t>
            </w:r>
            <w:proofErr w:type="spellStart"/>
            <w:r w:rsidRPr="0003779F">
              <w:rPr>
                <w:rFonts w:cs="Arial"/>
                <w:sz w:val="18"/>
                <w:szCs w:val="18"/>
              </w:rPr>
              <w:t>SaveAsQuote</w:t>
            </w:r>
            <w:proofErr w:type="spellEnd"/>
            <w:r w:rsidRPr="0003779F">
              <w:rPr>
                <w:rFonts w:cs="Arial"/>
                <w:sz w:val="18"/>
                <w:szCs w:val="18"/>
              </w:rPr>
              <w:t xml:space="preserve"> functionality</w:t>
            </w:r>
          </w:p>
          <w:p w:rsidR="005E6188" w:rsidRPr="005E6188" w:rsidRDefault="005E6188" w:rsidP="005E6188">
            <w:pPr>
              <w:cnfStyle w:val="000000100000"/>
              <w:rPr>
                <w:rFonts w:cs="Arial"/>
                <w:sz w:val="18"/>
                <w:szCs w:val="18"/>
              </w:rPr>
            </w:pPr>
          </w:p>
          <w:p w:rsidR="005E6188" w:rsidRPr="005E6188" w:rsidRDefault="00937F57" w:rsidP="005E6188">
            <w:pPr>
              <w:cnfStyle w:val="00000010000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For  Switch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store,logo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at homepage, etc.</w:t>
            </w:r>
          </w:p>
          <w:p w:rsidR="005E6188" w:rsidRPr="005E6188" w:rsidRDefault="005E6188" w:rsidP="005E6188">
            <w:pPr>
              <w:cnfStyle w:val="000000100000"/>
              <w:rPr>
                <w:rFonts w:cs="Arial"/>
                <w:sz w:val="18"/>
                <w:szCs w:val="18"/>
              </w:rPr>
            </w:pPr>
          </w:p>
          <w:p w:rsidR="005E6188" w:rsidRPr="005E6188" w:rsidRDefault="00937F57" w:rsidP="005E6188">
            <w:pPr>
              <w:cnfStyle w:val="00000010000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For guest user storefront setup</w:t>
            </w:r>
          </w:p>
          <w:p w:rsidR="005E6188" w:rsidRDefault="005E6188" w:rsidP="005E6188">
            <w:pPr>
              <w:cnfStyle w:val="000000100000"/>
              <w:rPr>
                <w:rFonts w:cs="Arial"/>
                <w:sz w:val="18"/>
                <w:szCs w:val="18"/>
              </w:rPr>
            </w:pPr>
          </w:p>
          <w:p w:rsidR="00937F57" w:rsidRPr="00937F57" w:rsidRDefault="0003779F" w:rsidP="00937F57">
            <w:pPr>
              <w:cnfStyle w:val="000000100000"/>
              <w:rPr>
                <w:rFonts w:cs="Arial"/>
                <w:sz w:val="18"/>
                <w:szCs w:val="18"/>
              </w:rPr>
            </w:pPr>
            <w:r>
              <w:t>For adding drop down list filter for colors.</w:t>
            </w:r>
          </w:p>
          <w:p w:rsidR="00937F57" w:rsidRPr="00937F57" w:rsidRDefault="00937F57" w:rsidP="00937F57">
            <w:pPr>
              <w:cnfStyle w:val="000000100000"/>
              <w:rPr>
                <w:rFonts w:cs="Arial"/>
                <w:sz w:val="18"/>
                <w:szCs w:val="18"/>
              </w:rPr>
            </w:pPr>
          </w:p>
          <w:p w:rsidR="00937F57" w:rsidRPr="0003779F" w:rsidRDefault="0003779F" w:rsidP="00937F57">
            <w:pPr>
              <w:cnfStyle w:val="00000010000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For guest user browsing</w:t>
            </w:r>
          </w:p>
          <w:p w:rsidR="00937F57" w:rsidRPr="0003779F" w:rsidRDefault="00937F57" w:rsidP="00937F57">
            <w:pPr>
              <w:cnfStyle w:val="000000100000"/>
              <w:rPr>
                <w:rFonts w:cs="Arial"/>
                <w:sz w:val="18"/>
                <w:szCs w:val="18"/>
              </w:rPr>
            </w:pPr>
          </w:p>
          <w:p w:rsidR="00937F57" w:rsidRPr="0003779F" w:rsidRDefault="00937F57" w:rsidP="00937F57">
            <w:pPr>
              <w:cnfStyle w:val="000000100000"/>
              <w:rPr>
                <w:rFonts w:cs="Arial"/>
                <w:sz w:val="18"/>
                <w:szCs w:val="18"/>
              </w:rPr>
            </w:pPr>
          </w:p>
          <w:p w:rsidR="00937F57" w:rsidRDefault="00863392" w:rsidP="00937F57">
            <w:pPr>
              <w:cnfStyle w:val="00000010000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</w:t>
            </w:r>
            <w:r w:rsidR="00937F57" w:rsidRPr="0003779F">
              <w:rPr>
                <w:rFonts w:cs="Arial"/>
                <w:sz w:val="18"/>
                <w:szCs w:val="18"/>
              </w:rPr>
              <w:t>or setting up new storefront</w:t>
            </w:r>
          </w:p>
          <w:p w:rsidR="00937F57" w:rsidRPr="00937F57" w:rsidRDefault="00937F57" w:rsidP="00937F57">
            <w:pPr>
              <w:cnfStyle w:val="000000100000"/>
              <w:rPr>
                <w:rFonts w:cs="Arial"/>
                <w:sz w:val="18"/>
                <w:szCs w:val="18"/>
              </w:rPr>
            </w:pPr>
          </w:p>
          <w:p w:rsidR="00937F57" w:rsidRDefault="00937F57" w:rsidP="00937F57">
            <w:pPr>
              <w:cnfStyle w:val="000000100000"/>
              <w:rPr>
                <w:rFonts w:cs="Arial"/>
                <w:sz w:val="18"/>
                <w:szCs w:val="18"/>
              </w:rPr>
            </w:pPr>
            <w:r w:rsidRPr="0003779F">
              <w:rPr>
                <w:rFonts w:cs="Arial"/>
                <w:sz w:val="18"/>
                <w:szCs w:val="18"/>
              </w:rPr>
              <w:t xml:space="preserve">For </w:t>
            </w:r>
            <w:proofErr w:type="spellStart"/>
            <w:r w:rsidRPr="0003779F">
              <w:rPr>
                <w:rFonts w:cs="Arial"/>
                <w:sz w:val="18"/>
                <w:szCs w:val="18"/>
              </w:rPr>
              <w:t>SaveAsQuote</w:t>
            </w:r>
            <w:proofErr w:type="spellEnd"/>
            <w:r w:rsidRPr="0003779F">
              <w:rPr>
                <w:rFonts w:cs="Arial"/>
                <w:sz w:val="18"/>
                <w:szCs w:val="18"/>
              </w:rPr>
              <w:t xml:space="preserve"> functionality</w:t>
            </w:r>
          </w:p>
          <w:p w:rsidR="00937F57" w:rsidRPr="00937F57" w:rsidRDefault="00937F57" w:rsidP="00937F57">
            <w:pPr>
              <w:cnfStyle w:val="000000100000"/>
              <w:rPr>
                <w:rFonts w:cs="Arial"/>
                <w:sz w:val="18"/>
                <w:szCs w:val="18"/>
              </w:rPr>
            </w:pPr>
          </w:p>
          <w:p w:rsidR="00937F57" w:rsidRPr="005E6188" w:rsidRDefault="00937F57" w:rsidP="00937F57">
            <w:pPr>
              <w:cnfStyle w:val="00000010000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For  Switch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store,logo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at homepage, etc.</w:t>
            </w:r>
          </w:p>
          <w:p w:rsidR="00937F57" w:rsidRDefault="00937F57" w:rsidP="00937F57">
            <w:pPr>
              <w:cnfStyle w:val="000000100000"/>
              <w:rPr>
                <w:rFonts w:cs="Arial"/>
                <w:sz w:val="18"/>
                <w:szCs w:val="18"/>
              </w:rPr>
            </w:pPr>
          </w:p>
          <w:p w:rsidR="00937F57" w:rsidRPr="005E6188" w:rsidRDefault="00937F57" w:rsidP="00937F57">
            <w:pPr>
              <w:cnfStyle w:val="00000010000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For guest user storefront setup</w:t>
            </w:r>
          </w:p>
          <w:p w:rsidR="0003779F" w:rsidRDefault="0003779F" w:rsidP="00937F57">
            <w:pPr>
              <w:cnfStyle w:val="000000100000"/>
              <w:rPr>
                <w:rFonts w:cs="Arial"/>
                <w:sz w:val="18"/>
                <w:szCs w:val="18"/>
              </w:rPr>
            </w:pPr>
          </w:p>
          <w:p w:rsidR="0003779F" w:rsidRPr="0003779F" w:rsidRDefault="0003779F" w:rsidP="0003779F">
            <w:pPr>
              <w:cnfStyle w:val="000000100000"/>
              <w:rPr>
                <w:rFonts w:cs="Arial"/>
                <w:sz w:val="18"/>
                <w:szCs w:val="18"/>
              </w:rPr>
            </w:pPr>
            <w:r>
              <w:t>For adding drop down list filter for colors.</w:t>
            </w:r>
          </w:p>
          <w:p w:rsidR="0003779F" w:rsidRDefault="0003779F" w:rsidP="0003779F">
            <w:pPr>
              <w:cnfStyle w:val="000000100000"/>
              <w:rPr>
                <w:rFonts w:cs="Arial"/>
                <w:sz w:val="18"/>
                <w:szCs w:val="18"/>
              </w:rPr>
            </w:pPr>
          </w:p>
          <w:p w:rsidR="0003779F" w:rsidRPr="0003779F" w:rsidRDefault="0003779F" w:rsidP="0003779F">
            <w:pPr>
              <w:cnfStyle w:val="00000010000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For guest user browsing</w:t>
            </w:r>
          </w:p>
          <w:p w:rsidR="009E54B0" w:rsidRPr="0003779F" w:rsidRDefault="009E54B0" w:rsidP="0003779F">
            <w:pPr>
              <w:cnfStyle w:val="000000100000"/>
              <w:rPr>
                <w:rFonts w:cs="Arial"/>
                <w:sz w:val="18"/>
                <w:szCs w:val="18"/>
              </w:rPr>
            </w:pPr>
          </w:p>
        </w:tc>
      </w:tr>
    </w:tbl>
    <w:p w:rsidR="009E54B0" w:rsidRDefault="009E54B0" w:rsidP="009E54B0">
      <w:pPr>
        <w:rPr>
          <w:rFonts w:cs="Arial"/>
        </w:rPr>
      </w:pPr>
    </w:p>
    <w:p w:rsidR="009E54B0" w:rsidRPr="00CB5D65" w:rsidRDefault="009E54B0" w:rsidP="009E54B0">
      <w:pPr>
        <w:pStyle w:val="Heading2"/>
      </w:pPr>
      <w:bookmarkStart w:id="2" w:name="_Toc457481795"/>
      <w:r>
        <w:t>Custom Field</w:t>
      </w:r>
      <w:bookmarkEnd w:id="2"/>
    </w:p>
    <w:tbl>
      <w:tblPr>
        <w:tblStyle w:val="GridTable4-Accent51"/>
        <w:tblW w:w="8010" w:type="dxa"/>
        <w:tblLayout w:type="fixed"/>
        <w:tblLook w:val="04A0"/>
      </w:tblPr>
      <w:tblGrid>
        <w:gridCol w:w="3060"/>
        <w:gridCol w:w="1620"/>
        <w:gridCol w:w="3330"/>
      </w:tblGrid>
      <w:tr w:rsidR="009E54B0" w:rsidRPr="002A36B5" w:rsidTr="009E54B0">
        <w:trPr>
          <w:cnfStyle w:val="100000000000"/>
          <w:trHeight w:val="278"/>
        </w:trPr>
        <w:tc>
          <w:tcPr>
            <w:cnfStyle w:val="001000000000"/>
            <w:tcW w:w="3060" w:type="dxa"/>
            <w:hideMark/>
          </w:tcPr>
          <w:p w:rsidR="009E54B0" w:rsidRPr="002A36B5" w:rsidRDefault="009E54B0" w:rsidP="00616BE2">
            <w:pPr>
              <w:rPr>
                <w:rFonts w:cs="Arial"/>
                <w:b w:val="0"/>
                <w:bCs w:val="0"/>
                <w:color w:val="000000"/>
                <w:sz w:val="21"/>
                <w:szCs w:val="22"/>
              </w:rPr>
            </w:pPr>
            <w:r w:rsidRPr="002A36B5">
              <w:rPr>
                <w:rFonts w:cs="Arial"/>
                <w:sz w:val="21"/>
                <w:szCs w:val="22"/>
              </w:rPr>
              <w:t>Component Name</w:t>
            </w:r>
          </w:p>
        </w:tc>
        <w:tc>
          <w:tcPr>
            <w:tcW w:w="1620" w:type="dxa"/>
            <w:noWrap/>
            <w:hideMark/>
          </w:tcPr>
          <w:p w:rsidR="009E54B0" w:rsidRPr="002A36B5" w:rsidRDefault="009E54B0" w:rsidP="00616BE2">
            <w:pPr>
              <w:cnfStyle w:val="100000000000"/>
              <w:rPr>
                <w:rFonts w:cs="Arial"/>
                <w:b w:val="0"/>
                <w:sz w:val="21"/>
                <w:szCs w:val="22"/>
              </w:rPr>
            </w:pPr>
            <w:r w:rsidRPr="002A36B5">
              <w:rPr>
                <w:rFonts w:cs="Arial"/>
                <w:sz w:val="21"/>
                <w:szCs w:val="22"/>
              </w:rPr>
              <w:t>Object</w:t>
            </w:r>
          </w:p>
        </w:tc>
        <w:tc>
          <w:tcPr>
            <w:tcW w:w="3330" w:type="dxa"/>
            <w:hideMark/>
          </w:tcPr>
          <w:p w:rsidR="009E54B0" w:rsidRPr="002A36B5" w:rsidRDefault="009E54B0" w:rsidP="00616BE2">
            <w:pPr>
              <w:cnfStyle w:val="100000000000"/>
              <w:rPr>
                <w:rFonts w:cs="Arial"/>
                <w:b w:val="0"/>
                <w:sz w:val="21"/>
                <w:szCs w:val="22"/>
              </w:rPr>
            </w:pPr>
            <w:r w:rsidRPr="002A36B5">
              <w:rPr>
                <w:rFonts w:cs="Arial"/>
                <w:sz w:val="21"/>
                <w:szCs w:val="22"/>
              </w:rPr>
              <w:t>Comments</w:t>
            </w:r>
          </w:p>
        </w:tc>
      </w:tr>
      <w:tr w:rsidR="009E54B0" w:rsidRPr="002A36B5" w:rsidTr="009E54B0">
        <w:trPr>
          <w:cnfStyle w:val="000000100000"/>
          <w:trHeight w:val="517"/>
        </w:trPr>
        <w:tc>
          <w:tcPr>
            <w:cnfStyle w:val="001000000000"/>
            <w:tcW w:w="3060" w:type="dxa"/>
          </w:tcPr>
          <w:p w:rsidR="009E54B0" w:rsidRPr="0003779F" w:rsidRDefault="0003779F" w:rsidP="0003779F">
            <w:r w:rsidRPr="0003779F">
              <w:t>Allow Guest User Access</w:t>
            </w:r>
          </w:p>
        </w:tc>
        <w:tc>
          <w:tcPr>
            <w:tcW w:w="1620" w:type="dxa"/>
            <w:noWrap/>
          </w:tcPr>
          <w:p w:rsidR="009E54B0" w:rsidRPr="0003779F" w:rsidRDefault="0003779F" w:rsidP="00616BE2">
            <w:pPr>
              <w:cnfStyle w:val="000000100000"/>
              <w:rPr>
                <w:rFonts w:cs="Arial"/>
                <w:sz w:val="22"/>
                <w:szCs w:val="22"/>
              </w:rPr>
            </w:pPr>
            <w:r w:rsidRPr="0003779F">
              <w:t>Storefront ERP Object</w:t>
            </w:r>
          </w:p>
        </w:tc>
        <w:tc>
          <w:tcPr>
            <w:tcW w:w="3330" w:type="dxa"/>
          </w:tcPr>
          <w:p w:rsidR="009E54B0" w:rsidRDefault="0003779F" w:rsidP="00616BE2">
            <w:pPr>
              <w:cnfStyle w:val="000000100000"/>
            </w:pPr>
            <w:r>
              <w:t xml:space="preserve">Created to display </w:t>
            </w:r>
            <w:r w:rsidRPr="0003779F">
              <w:t>Guest user allowed storefronts</w:t>
            </w:r>
          </w:p>
        </w:tc>
      </w:tr>
    </w:tbl>
    <w:p w:rsidR="009E54B0" w:rsidRDefault="009E54B0" w:rsidP="009E54B0">
      <w:pPr>
        <w:pStyle w:val="Heading2"/>
        <w:numPr>
          <w:ilvl w:val="0"/>
          <w:numId w:val="0"/>
        </w:numPr>
        <w:ind w:left="792"/>
      </w:pPr>
      <w:bookmarkStart w:id="3" w:name="_Toc457481797"/>
    </w:p>
    <w:p w:rsidR="009E54B0" w:rsidRPr="00CB5D65" w:rsidRDefault="009E54B0" w:rsidP="009E54B0">
      <w:pPr>
        <w:pStyle w:val="Heading2"/>
      </w:pPr>
      <w:r>
        <w:t>Custom Label</w:t>
      </w:r>
      <w:bookmarkEnd w:id="3"/>
    </w:p>
    <w:tbl>
      <w:tblPr>
        <w:tblStyle w:val="GridTable4-Accent51"/>
        <w:tblW w:w="8460" w:type="dxa"/>
        <w:tblLayout w:type="fixed"/>
        <w:tblLook w:val="04A0"/>
      </w:tblPr>
      <w:tblGrid>
        <w:gridCol w:w="3060"/>
        <w:gridCol w:w="5400"/>
      </w:tblGrid>
      <w:tr w:rsidR="009E54B0" w:rsidRPr="002A36B5" w:rsidTr="009E54B0">
        <w:trPr>
          <w:cnfStyle w:val="100000000000"/>
          <w:trHeight w:val="278"/>
        </w:trPr>
        <w:tc>
          <w:tcPr>
            <w:cnfStyle w:val="001000000000"/>
            <w:tcW w:w="3060" w:type="dxa"/>
            <w:hideMark/>
          </w:tcPr>
          <w:p w:rsidR="009E54B0" w:rsidRPr="002A36B5" w:rsidRDefault="009E54B0" w:rsidP="00616BE2">
            <w:pPr>
              <w:rPr>
                <w:rFonts w:cs="Arial"/>
                <w:b w:val="0"/>
                <w:bCs w:val="0"/>
                <w:color w:val="000000"/>
                <w:sz w:val="21"/>
                <w:szCs w:val="22"/>
              </w:rPr>
            </w:pPr>
            <w:r w:rsidRPr="002A36B5">
              <w:rPr>
                <w:rFonts w:cs="Arial"/>
                <w:sz w:val="21"/>
                <w:szCs w:val="22"/>
              </w:rPr>
              <w:t>Component Name</w:t>
            </w:r>
          </w:p>
        </w:tc>
        <w:tc>
          <w:tcPr>
            <w:tcW w:w="5400" w:type="dxa"/>
            <w:hideMark/>
          </w:tcPr>
          <w:p w:rsidR="009E54B0" w:rsidRPr="002A36B5" w:rsidRDefault="009E54B0" w:rsidP="00616BE2">
            <w:pPr>
              <w:cnfStyle w:val="100000000000"/>
              <w:rPr>
                <w:rFonts w:cs="Arial"/>
                <w:b w:val="0"/>
                <w:sz w:val="21"/>
                <w:szCs w:val="22"/>
              </w:rPr>
            </w:pPr>
            <w:r>
              <w:rPr>
                <w:rFonts w:cs="Arial"/>
                <w:sz w:val="21"/>
                <w:szCs w:val="22"/>
              </w:rPr>
              <w:t>Value (To be added as part of manual steps)</w:t>
            </w:r>
          </w:p>
        </w:tc>
      </w:tr>
      <w:tr w:rsidR="009E54B0" w:rsidRPr="002A36B5" w:rsidTr="009E54B0">
        <w:trPr>
          <w:cnfStyle w:val="000000100000"/>
          <w:trHeight w:val="278"/>
        </w:trPr>
        <w:tc>
          <w:tcPr>
            <w:cnfStyle w:val="001000000000"/>
            <w:tcW w:w="3060" w:type="dxa"/>
            <w:vAlign w:val="bottom"/>
          </w:tcPr>
          <w:p w:rsidR="009E54B0" w:rsidRPr="0003779F" w:rsidRDefault="0003779F" w:rsidP="0003779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   </w:t>
            </w:r>
            <w:proofErr w:type="spellStart"/>
            <w:r w:rsidR="00937F57" w:rsidRPr="0003779F">
              <w:rPr>
                <w:rFonts w:ascii="Calibri" w:hAnsi="Calibri"/>
                <w:color w:val="000000"/>
                <w:sz w:val="22"/>
                <w:szCs w:val="22"/>
              </w:rPr>
              <w:t>ON_LStoreEmail</w:t>
            </w:r>
            <w:proofErr w:type="spellEnd"/>
          </w:p>
        </w:tc>
        <w:tc>
          <w:tcPr>
            <w:tcW w:w="5400" w:type="dxa"/>
            <w:vAlign w:val="bottom"/>
          </w:tcPr>
          <w:p w:rsidR="009E54B0" w:rsidRDefault="009E54B0" w:rsidP="00890C49">
            <w:pPr>
              <w:pStyle w:val="ListParagraph"/>
              <w:numPr>
                <w:ilvl w:val="0"/>
                <w:numId w:val="6"/>
              </w:numPr>
              <w:cnfStyle w:val="00000010000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Navigate to Setup</w:t>
            </w:r>
            <w:r w:rsidRPr="00305AA9">
              <w:rPr>
                <w:rFonts w:ascii="Calibri" w:hAnsi="Calibri"/>
                <w:color w:val="000000"/>
                <w:sz w:val="22"/>
                <w:szCs w:val="22"/>
              </w:rPr>
              <w:sym w:font="Wingdings" w:char="F0E0"/>
            </w:r>
            <w:r w:rsidR="0003779F">
              <w:rPr>
                <w:rFonts w:ascii="Calibri" w:hAnsi="Calibri"/>
                <w:color w:val="000000"/>
                <w:sz w:val="22"/>
                <w:szCs w:val="22"/>
              </w:rPr>
              <w:t>Create</w:t>
            </w:r>
            <w:r w:rsidRPr="00305AA9">
              <w:rPr>
                <w:rFonts w:ascii="Calibri" w:hAnsi="Calibri"/>
                <w:color w:val="000000"/>
                <w:sz w:val="22"/>
                <w:szCs w:val="22"/>
              </w:rPr>
              <w:sym w:font="Wingdings" w:char="F0E0"/>
            </w:r>
            <w:r w:rsidR="0003779F">
              <w:rPr>
                <w:rFonts w:ascii="Calibri" w:hAnsi="Calibri"/>
                <w:color w:val="000000"/>
                <w:sz w:val="22"/>
                <w:szCs w:val="22"/>
              </w:rPr>
              <w:t>Custom Labels</w:t>
            </w:r>
          </w:p>
          <w:p w:rsidR="009E54B0" w:rsidRPr="009E54B0" w:rsidRDefault="0003779F" w:rsidP="00890C49">
            <w:pPr>
              <w:pStyle w:val="ListParagraph"/>
              <w:numPr>
                <w:ilvl w:val="0"/>
                <w:numId w:val="6"/>
              </w:numPr>
              <w:cnfStyle w:val="000000100000"/>
              <w:rPr>
                <w:rFonts w:cs="Arial"/>
                <w:color w:val="000000"/>
                <w:sz w:val="18"/>
                <w:szCs w:val="18"/>
              </w:rPr>
            </w:pPr>
            <w:r w:rsidRPr="0003779F">
              <w:rPr>
                <w:rFonts w:ascii="Calibri" w:hAnsi="Calibri"/>
                <w:color w:val="000000"/>
                <w:sz w:val="22"/>
                <w:szCs w:val="22"/>
              </w:rPr>
              <w:t>Created custom label as email for footer</w:t>
            </w:r>
          </w:p>
        </w:tc>
      </w:tr>
    </w:tbl>
    <w:p w:rsidR="009E54B0" w:rsidRDefault="009E54B0" w:rsidP="009E54B0">
      <w:pPr>
        <w:pStyle w:val="Heading2"/>
        <w:numPr>
          <w:ilvl w:val="0"/>
          <w:numId w:val="0"/>
        </w:numPr>
        <w:ind w:left="792"/>
      </w:pPr>
    </w:p>
    <w:p w:rsidR="009E54B0" w:rsidRPr="00CB5D65" w:rsidRDefault="009E54B0" w:rsidP="009E54B0">
      <w:pPr>
        <w:pStyle w:val="Heading2"/>
      </w:pPr>
      <w:r>
        <w:t>Custom Settings</w:t>
      </w:r>
    </w:p>
    <w:tbl>
      <w:tblPr>
        <w:tblStyle w:val="GridTable4-Accent51"/>
        <w:tblW w:w="8460" w:type="dxa"/>
        <w:tblLayout w:type="fixed"/>
        <w:tblLook w:val="04A0"/>
      </w:tblPr>
      <w:tblGrid>
        <w:gridCol w:w="3060"/>
        <w:gridCol w:w="5400"/>
      </w:tblGrid>
      <w:tr w:rsidR="009E54B0" w:rsidRPr="002A36B5" w:rsidTr="00616BE2">
        <w:trPr>
          <w:cnfStyle w:val="100000000000"/>
          <w:trHeight w:val="278"/>
        </w:trPr>
        <w:tc>
          <w:tcPr>
            <w:cnfStyle w:val="001000000000"/>
            <w:tcW w:w="3060" w:type="dxa"/>
            <w:hideMark/>
          </w:tcPr>
          <w:p w:rsidR="009E54B0" w:rsidRPr="002A36B5" w:rsidRDefault="009E54B0" w:rsidP="00616BE2">
            <w:pPr>
              <w:rPr>
                <w:rFonts w:cs="Arial"/>
                <w:b w:val="0"/>
                <w:bCs w:val="0"/>
                <w:color w:val="000000"/>
                <w:sz w:val="21"/>
                <w:szCs w:val="22"/>
              </w:rPr>
            </w:pPr>
            <w:r w:rsidRPr="002A36B5">
              <w:rPr>
                <w:rFonts w:cs="Arial"/>
                <w:sz w:val="21"/>
                <w:szCs w:val="22"/>
              </w:rPr>
              <w:t>Component Name</w:t>
            </w:r>
          </w:p>
        </w:tc>
        <w:tc>
          <w:tcPr>
            <w:tcW w:w="5400" w:type="dxa"/>
            <w:hideMark/>
          </w:tcPr>
          <w:p w:rsidR="009E54B0" w:rsidRPr="002A36B5" w:rsidRDefault="009E54B0" w:rsidP="00616BE2">
            <w:pPr>
              <w:cnfStyle w:val="100000000000"/>
              <w:rPr>
                <w:rFonts w:cs="Arial"/>
                <w:b w:val="0"/>
                <w:sz w:val="21"/>
                <w:szCs w:val="22"/>
              </w:rPr>
            </w:pPr>
            <w:r>
              <w:rPr>
                <w:rFonts w:cs="Arial"/>
                <w:sz w:val="21"/>
                <w:szCs w:val="22"/>
              </w:rPr>
              <w:t>Value (To be added as part of manual steps)</w:t>
            </w:r>
          </w:p>
        </w:tc>
      </w:tr>
      <w:tr w:rsidR="009E54B0" w:rsidRPr="002A36B5" w:rsidTr="00616BE2">
        <w:trPr>
          <w:cnfStyle w:val="000000100000"/>
          <w:trHeight w:val="278"/>
        </w:trPr>
        <w:tc>
          <w:tcPr>
            <w:cnfStyle w:val="001000000000"/>
            <w:tcW w:w="3060" w:type="dxa"/>
            <w:vAlign w:val="bottom"/>
          </w:tcPr>
          <w:p w:rsidR="009E54B0" w:rsidRDefault="009E54B0" w:rsidP="00616BE2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5400" w:type="dxa"/>
            <w:vAlign w:val="bottom"/>
          </w:tcPr>
          <w:p w:rsidR="009E54B0" w:rsidRPr="00605A12" w:rsidRDefault="009E54B0" w:rsidP="00863392">
            <w:pPr>
              <w:pStyle w:val="ListParagraph"/>
              <w:cnfStyle w:val="000000100000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:rsidR="009E54B0" w:rsidRDefault="009E54B0" w:rsidP="009E54B0">
      <w:pPr>
        <w:pStyle w:val="Heading2"/>
      </w:pPr>
      <w:r>
        <w:t>Visual Force Pages</w:t>
      </w:r>
    </w:p>
    <w:p w:rsidR="005E6188" w:rsidRDefault="005E6188" w:rsidP="005E6188"/>
    <w:tbl>
      <w:tblPr>
        <w:tblStyle w:val="GridTable4-Accent51"/>
        <w:tblW w:w="8928" w:type="dxa"/>
        <w:tblLayout w:type="fixed"/>
        <w:tblLook w:val="04A0"/>
      </w:tblPr>
      <w:tblGrid>
        <w:gridCol w:w="3978"/>
        <w:gridCol w:w="821"/>
        <w:gridCol w:w="4129"/>
      </w:tblGrid>
      <w:tr w:rsidR="005E6188" w:rsidRPr="002A36B5" w:rsidTr="001D433E">
        <w:trPr>
          <w:cnfStyle w:val="100000000000"/>
          <w:trHeight w:val="186"/>
        </w:trPr>
        <w:tc>
          <w:tcPr>
            <w:cnfStyle w:val="001000000000"/>
            <w:tcW w:w="4799" w:type="dxa"/>
            <w:gridSpan w:val="2"/>
            <w:hideMark/>
          </w:tcPr>
          <w:p w:rsidR="005E6188" w:rsidRPr="002A36B5" w:rsidRDefault="005E6188" w:rsidP="001D433E">
            <w:pPr>
              <w:rPr>
                <w:rFonts w:cs="Arial"/>
                <w:b w:val="0"/>
                <w:bCs w:val="0"/>
                <w:color w:val="000000"/>
                <w:sz w:val="21"/>
                <w:szCs w:val="22"/>
              </w:rPr>
            </w:pPr>
            <w:r w:rsidRPr="002A36B5">
              <w:rPr>
                <w:rFonts w:cs="Arial"/>
                <w:sz w:val="21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:rsidR="005E6188" w:rsidRPr="002A36B5" w:rsidRDefault="005E6188" w:rsidP="001D433E">
            <w:pPr>
              <w:cnfStyle w:val="100000000000"/>
              <w:rPr>
                <w:rFonts w:cs="Arial"/>
                <w:b w:val="0"/>
                <w:sz w:val="21"/>
                <w:szCs w:val="22"/>
              </w:rPr>
            </w:pPr>
            <w:r w:rsidRPr="002A36B5">
              <w:rPr>
                <w:rFonts w:cs="Arial"/>
                <w:sz w:val="21"/>
                <w:szCs w:val="22"/>
              </w:rPr>
              <w:t>Comments</w:t>
            </w:r>
          </w:p>
        </w:tc>
      </w:tr>
      <w:tr w:rsidR="005E6188" w:rsidRPr="002A36B5" w:rsidTr="005E6188">
        <w:trPr>
          <w:cnfStyle w:val="000000100000"/>
          <w:trHeight w:val="2087"/>
        </w:trPr>
        <w:tc>
          <w:tcPr>
            <w:cnfStyle w:val="001000000000"/>
            <w:tcW w:w="3978" w:type="dxa"/>
          </w:tcPr>
          <w:p w:rsidR="005E6188" w:rsidRDefault="005E6188" w:rsidP="001D433E">
            <w:pPr>
              <w:rPr>
                <w:rFonts w:cs="Arial"/>
                <w:color w:val="000000"/>
                <w:sz w:val="18"/>
                <w:szCs w:val="18"/>
              </w:rPr>
            </w:pPr>
          </w:p>
          <w:p w:rsidR="005E6188" w:rsidRPr="005E6188" w:rsidRDefault="005E6188" w:rsidP="005E6188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E6188">
              <w:rPr>
                <w:rFonts w:cs="Arial"/>
                <w:color w:val="000000"/>
                <w:sz w:val="18"/>
                <w:szCs w:val="18"/>
              </w:rPr>
              <w:t>cc_jci_Guest_StorefrontSelection</w:t>
            </w:r>
            <w:proofErr w:type="spellEnd"/>
          </w:p>
          <w:p w:rsidR="005E6188" w:rsidRPr="005E6188" w:rsidRDefault="005E6188" w:rsidP="005E6188">
            <w:pPr>
              <w:rPr>
                <w:rFonts w:cs="Arial"/>
                <w:color w:val="000000"/>
                <w:sz w:val="18"/>
                <w:szCs w:val="18"/>
              </w:rPr>
            </w:pPr>
          </w:p>
          <w:p w:rsidR="005E6188" w:rsidRPr="004A1C85" w:rsidRDefault="005E6188" w:rsidP="005E6188">
            <w:pPr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5E6188">
              <w:rPr>
                <w:rFonts w:cs="Arial"/>
                <w:color w:val="000000"/>
                <w:sz w:val="18"/>
                <w:szCs w:val="18"/>
              </w:rPr>
              <w:t>cc_jci_StorefrontSelection</w:t>
            </w:r>
            <w:proofErr w:type="spellEnd"/>
          </w:p>
        </w:tc>
        <w:tc>
          <w:tcPr>
            <w:tcW w:w="4950" w:type="dxa"/>
            <w:gridSpan w:val="2"/>
          </w:tcPr>
          <w:p w:rsidR="005E6188" w:rsidRDefault="005E6188" w:rsidP="001D433E">
            <w:pPr>
              <w:cnfStyle w:val="000000100000"/>
              <w:rPr>
                <w:rFonts w:cs="Arial"/>
                <w:sz w:val="18"/>
                <w:szCs w:val="18"/>
              </w:rPr>
            </w:pPr>
          </w:p>
          <w:p w:rsidR="005E6188" w:rsidRPr="005E6188" w:rsidRDefault="00937F57" w:rsidP="005E6188">
            <w:pPr>
              <w:cnfStyle w:val="00000010000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For guest user storefront setup</w:t>
            </w:r>
          </w:p>
          <w:p w:rsidR="005E6188" w:rsidRDefault="005E6188" w:rsidP="005E6188">
            <w:pPr>
              <w:cnfStyle w:val="000000100000"/>
              <w:rPr>
                <w:rFonts w:cs="Arial"/>
                <w:sz w:val="18"/>
                <w:szCs w:val="18"/>
              </w:rPr>
            </w:pPr>
          </w:p>
          <w:p w:rsidR="005E6188" w:rsidRPr="005E6188" w:rsidRDefault="00863392" w:rsidP="005E6188">
            <w:pPr>
              <w:cnfStyle w:val="000000100000"/>
              <w:rPr>
                <w:rFonts w:cs="Arial"/>
                <w:sz w:val="18"/>
                <w:szCs w:val="18"/>
              </w:rPr>
            </w:pPr>
            <w:r>
              <w:t>F</w:t>
            </w:r>
            <w:r w:rsidR="005E6188">
              <w:t>or setting up new storefront</w:t>
            </w:r>
          </w:p>
        </w:tc>
      </w:tr>
    </w:tbl>
    <w:p w:rsidR="005E6188" w:rsidRPr="005E6188" w:rsidRDefault="005E6188" w:rsidP="005E6188"/>
    <w:p w:rsidR="009E54B0" w:rsidRDefault="009E54B0" w:rsidP="009E54B0">
      <w:pPr>
        <w:pStyle w:val="Heading2"/>
        <w:numPr>
          <w:ilvl w:val="0"/>
          <w:numId w:val="0"/>
        </w:numPr>
        <w:ind w:left="792"/>
      </w:pPr>
    </w:p>
    <w:p w:rsidR="009E54B0" w:rsidRDefault="009E54B0" w:rsidP="005E6188">
      <w:pPr>
        <w:pStyle w:val="Heading2"/>
      </w:pPr>
      <w:r>
        <w:t>Visual Force Components</w:t>
      </w:r>
    </w:p>
    <w:tbl>
      <w:tblPr>
        <w:tblStyle w:val="GridTable4-Accent51"/>
        <w:tblW w:w="8928" w:type="dxa"/>
        <w:tblLayout w:type="fixed"/>
        <w:tblLook w:val="04A0"/>
      </w:tblPr>
      <w:tblGrid>
        <w:gridCol w:w="3978"/>
        <w:gridCol w:w="821"/>
        <w:gridCol w:w="4129"/>
      </w:tblGrid>
      <w:tr w:rsidR="005E6188" w:rsidRPr="002A36B5" w:rsidTr="005E6188">
        <w:trPr>
          <w:cnfStyle w:val="100000000000"/>
          <w:trHeight w:val="186"/>
        </w:trPr>
        <w:tc>
          <w:tcPr>
            <w:cnfStyle w:val="001000000000"/>
            <w:tcW w:w="4799" w:type="dxa"/>
            <w:gridSpan w:val="2"/>
            <w:hideMark/>
          </w:tcPr>
          <w:p w:rsidR="005E6188" w:rsidRPr="002A36B5" w:rsidRDefault="005E6188" w:rsidP="001D433E">
            <w:pPr>
              <w:rPr>
                <w:rFonts w:cs="Arial"/>
                <w:b w:val="0"/>
                <w:bCs w:val="0"/>
                <w:color w:val="000000"/>
                <w:sz w:val="21"/>
                <w:szCs w:val="22"/>
              </w:rPr>
            </w:pPr>
            <w:r w:rsidRPr="002A36B5">
              <w:rPr>
                <w:rFonts w:cs="Arial"/>
                <w:sz w:val="21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:rsidR="005E6188" w:rsidRPr="002A36B5" w:rsidRDefault="005E6188" w:rsidP="001D433E">
            <w:pPr>
              <w:cnfStyle w:val="100000000000"/>
              <w:rPr>
                <w:rFonts w:cs="Arial"/>
                <w:b w:val="0"/>
                <w:sz w:val="21"/>
                <w:szCs w:val="22"/>
              </w:rPr>
            </w:pPr>
            <w:r w:rsidRPr="002A36B5">
              <w:rPr>
                <w:rFonts w:cs="Arial"/>
                <w:sz w:val="21"/>
                <w:szCs w:val="22"/>
              </w:rPr>
              <w:t>Comments</w:t>
            </w:r>
          </w:p>
        </w:tc>
      </w:tr>
      <w:tr w:rsidR="005E6188" w:rsidRPr="002A36B5" w:rsidTr="005E6188">
        <w:trPr>
          <w:cnfStyle w:val="000000100000"/>
          <w:trHeight w:val="4697"/>
        </w:trPr>
        <w:tc>
          <w:tcPr>
            <w:cnfStyle w:val="001000000000"/>
            <w:tcW w:w="3978" w:type="dxa"/>
          </w:tcPr>
          <w:p w:rsidR="005E6188" w:rsidRDefault="005E6188" w:rsidP="005E6188"/>
          <w:p w:rsidR="005E6188" w:rsidRDefault="005E6188" w:rsidP="005E6188">
            <w:proofErr w:type="spellStart"/>
            <w:r>
              <w:t>DD_headerPublic</w:t>
            </w:r>
            <w:proofErr w:type="spellEnd"/>
          </w:p>
          <w:p w:rsidR="005E6188" w:rsidRDefault="005E6188" w:rsidP="005E6188"/>
          <w:p w:rsidR="005E6188" w:rsidRDefault="005E6188" w:rsidP="005E6188">
            <w:proofErr w:type="spellStart"/>
            <w:r>
              <w:t>cc_jci_MyAccountContactInfoInclude</w:t>
            </w:r>
            <w:proofErr w:type="spellEnd"/>
          </w:p>
          <w:p w:rsidR="005E6188" w:rsidRDefault="005E6188" w:rsidP="005E6188"/>
          <w:p w:rsidR="005E6188" w:rsidRDefault="005E6188" w:rsidP="005E6188">
            <w:proofErr w:type="spellStart"/>
            <w:r>
              <w:t>cc_jci_ProductListInclude</w:t>
            </w:r>
            <w:proofErr w:type="spellEnd"/>
          </w:p>
          <w:p w:rsidR="005E6188" w:rsidRDefault="005E6188" w:rsidP="005E6188"/>
          <w:p w:rsidR="005E6188" w:rsidRDefault="005E6188" w:rsidP="005E6188">
            <w:proofErr w:type="spellStart"/>
            <w:r>
              <w:t>cc_jci_ProductDetailsInclude</w:t>
            </w:r>
            <w:proofErr w:type="spellEnd"/>
          </w:p>
          <w:p w:rsidR="005E6188" w:rsidRDefault="005E6188" w:rsidP="005E6188"/>
          <w:p w:rsidR="005E6188" w:rsidRDefault="005E6188" w:rsidP="005E6188">
            <w:proofErr w:type="spellStart"/>
            <w:r>
              <w:t>cc_jci_HeaderInclude</w:t>
            </w:r>
            <w:proofErr w:type="spellEnd"/>
          </w:p>
          <w:p w:rsidR="005E6188" w:rsidRDefault="005E6188" w:rsidP="005E6188"/>
          <w:p w:rsidR="005E6188" w:rsidRDefault="005E6188" w:rsidP="005E6188">
            <w:proofErr w:type="spellStart"/>
            <w:r>
              <w:t>cc_jci_MenuInclude</w:t>
            </w:r>
            <w:proofErr w:type="spellEnd"/>
          </w:p>
          <w:p w:rsidR="005E6188" w:rsidRDefault="005E6188" w:rsidP="005E6188"/>
          <w:p w:rsidR="005E6188" w:rsidRDefault="005E6188" w:rsidP="005E6188">
            <w:proofErr w:type="spellStart"/>
            <w:r>
              <w:t>cc_jci_CCHeaderInclude</w:t>
            </w:r>
            <w:proofErr w:type="spellEnd"/>
          </w:p>
          <w:p w:rsidR="005E6188" w:rsidRDefault="005E6188" w:rsidP="005E6188"/>
          <w:p w:rsidR="005E6188" w:rsidRDefault="005E6188" w:rsidP="005E6188">
            <w:proofErr w:type="spellStart"/>
            <w:r>
              <w:t>cc_jci_FooterInclude</w:t>
            </w:r>
            <w:proofErr w:type="spellEnd"/>
          </w:p>
          <w:p w:rsidR="005E6188" w:rsidRDefault="005E6188" w:rsidP="005E6188"/>
          <w:p w:rsidR="005E6188" w:rsidRDefault="005E6188" w:rsidP="005E6188">
            <w:proofErr w:type="spellStart"/>
            <w:r>
              <w:t>cc_jci_CartInclude</w:t>
            </w:r>
            <w:proofErr w:type="spellEnd"/>
            <w:r>
              <w:t xml:space="preserve">  </w:t>
            </w:r>
          </w:p>
          <w:tbl>
            <w:tblPr>
              <w:tblW w:w="9101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101"/>
            </w:tblGrid>
            <w:tr w:rsidR="005E6188" w:rsidTr="005E6188">
              <w:trPr>
                <w:trHeight w:val="201"/>
              </w:trPr>
              <w:tc>
                <w:tcPr>
                  <w:tcW w:w="9101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E6188" w:rsidRDefault="005E6188" w:rsidP="005E6188">
                  <w:pPr>
                    <w:rPr>
                      <w:b/>
                      <w:bCs/>
                      <w:color w:val="1F497D"/>
                    </w:rPr>
                  </w:pPr>
                </w:p>
              </w:tc>
            </w:tr>
            <w:tr w:rsidR="005E6188" w:rsidTr="005E6188">
              <w:trPr>
                <w:trHeight w:val="201"/>
              </w:trPr>
              <w:tc>
                <w:tcPr>
                  <w:tcW w:w="9101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E6188" w:rsidRDefault="005E6188" w:rsidP="001D433E">
                  <w:pPr>
                    <w:rPr>
                      <w:b/>
                      <w:bCs/>
                      <w:color w:val="1F497D"/>
                    </w:rPr>
                  </w:pPr>
                </w:p>
              </w:tc>
            </w:tr>
            <w:tr w:rsidR="005E6188" w:rsidTr="005E6188">
              <w:trPr>
                <w:trHeight w:val="201"/>
              </w:trPr>
              <w:tc>
                <w:tcPr>
                  <w:tcW w:w="9101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E6188" w:rsidRDefault="005E6188" w:rsidP="001D433E">
                  <w:pPr>
                    <w:rPr>
                      <w:b/>
                      <w:bCs/>
                      <w:color w:val="1F497D"/>
                    </w:rPr>
                  </w:pPr>
                </w:p>
              </w:tc>
            </w:tr>
            <w:tr w:rsidR="005E6188" w:rsidTr="005E6188">
              <w:trPr>
                <w:trHeight w:val="201"/>
              </w:trPr>
              <w:tc>
                <w:tcPr>
                  <w:tcW w:w="9101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E6188" w:rsidRDefault="005E6188" w:rsidP="001D433E">
                  <w:pPr>
                    <w:rPr>
                      <w:b/>
                      <w:bCs/>
                      <w:color w:val="1F497D"/>
                    </w:rPr>
                  </w:pPr>
                </w:p>
              </w:tc>
            </w:tr>
            <w:tr w:rsidR="005E6188" w:rsidTr="005E6188">
              <w:trPr>
                <w:trHeight w:val="80"/>
              </w:trPr>
              <w:tc>
                <w:tcPr>
                  <w:tcW w:w="9101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E6188" w:rsidRDefault="005E6188" w:rsidP="001D433E">
                  <w:pPr>
                    <w:rPr>
                      <w:b/>
                      <w:bCs/>
                      <w:color w:val="1F497D"/>
                    </w:rPr>
                  </w:pPr>
                </w:p>
              </w:tc>
            </w:tr>
            <w:tr w:rsidR="005E6188" w:rsidTr="005E6188">
              <w:trPr>
                <w:trHeight w:val="80"/>
              </w:trPr>
              <w:tc>
                <w:tcPr>
                  <w:tcW w:w="9101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E6188" w:rsidRDefault="005E6188" w:rsidP="001D433E">
                  <w:pPr>
                    <w:rPr>
                      <w:b/>
                      <w:bCs/>
                      <w:color w:val="1F497D"/>
                    </w:rPr>
                  </w:pPr>
                </w:p>
              </w:tc>
            </w:tr>
          </w:tbl>
          <w:p w:rsidR="005E6188" w:rsidRPr="004A1C85" w:rsidRDefault="005E6188" w:rsidP="001D433E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4950" w:type="dxa"/>
            <w:gridSpan w:val="2"/>
          </w:tcPr>
          <w:p w:rsidR="005E6188" w:rsidRDefault="005E6188" w:rsidP="001D433E">
            <w:pPr>
              <w:cnfStyle w:val="000000100000"/>
              <w:rPr>
                <w:rFonts w:cs="Arial"/>
                <w:color w:val="000000"/>
                <w:sz w:val="18"/>
                <w:szCs w:val="18"/>
              </w:rPr>
            </w:pPr>
          </w:p>
          <w:p w:rsidR="005E6188" w:rsidRDefault="00F8486D" w:rsidP="001D433E">
            <w:pPr>
              <w:cnfStyle w:val="00000010000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For editing browse button on top left side of page.</w:t>
            </w:r>
          </w:p>
          <w:p w:rsidR="005E6188" w:rsidRDefault="005E6188" w:rsidP="005E6188">
            <w:pPr>
              <w:cnfStyle w:val="000000100000"/>
              <w:rPr>
                <w:rFonts w:cs="Arial"/>
                <w:sz w:val="18"/>
                <w:szCs w:val="18"/>
              </w:rPr>
            </w:pPr>
          </w:p>
          <w:p w:rsidR="00F8486D" w:rsidRDefault="00F8486D" w:rsidP="00F8486D">
            <w:pPr>
              <w:cnfStyle w:val="0000001000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For showing accurate message on top of My </w:t>
            </w:r>
            <w:proofErr w:type="spellStart"/>
            <w:r>
              <w:rPr>
                <w:rFonts w:cs="Arial"/>
                <w:szCs w:val="20"/>
              </w:rPr>
              <w:t>Profile,Manage</w:t>
            </w:r>
            <w:proofErr w:type="spellEnd"/>
            <w:r>
              <w:rPr>
                <w:rFonts w:cs="Arial"/>
                <w:szCs w:val="20"/>
              </w:rPr>
              <w:t xml:space="preserve"> address book page</w:t>
            </w:r>
          </w:p>
          <w:p w:rsidR="005E6188" w:rsidRPr="005E6188" w:rsidRDefault="005E6188" w:rsidP="005E6188">
            <w:pPr>
              <w:cnfStyle w:val="000000100000"/>
              <w:rPr>
                <w:rFonts w:cs="Arial"/>
                <w:sz w:val="18"/>
                <w:szCs w:val="18"/>
              </w:rPr>
            </w:pPr>
          </w:p>
          <w:p w:rsidR="00F8486D" w:rsidRPr="0003779F" w:rsidRDefault="00F8486D" w:rsidP="00F8486D">
            <w:pPr>
              <w:cnfStyle w:val="00000010000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Cs w:val="20"/>
              </w:rPr>
              <w:t xml:space="preserve">To appear Reliable logo for product icon and also </w:t>
            </w:r>
            <w:r>
              <w:t>for adding drop down list filter for colors.</w:t>
            </w:r>
          </w:p>
          <w:p w:rsidR="005E6188" w:rsidRDefault="00F8486D" w:rsidP="005E6188">
            <w:pPr>
              <w:cnfStyle w:val="0000001000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</w:p>
          <w:p w:rsidR="002517BD" w:rsidRDefault="002517BD" w:rsidP="00937F57">
            <w:pPr>
              <w:cnfStyle w:val="000000100000"/>
              <w:rPr>
                <w:rFonts w:cs="Arial"/>
                <w:szCs w:val="20"/>
              </w:rPr>
            </w:pPr>
          </w:p>
          <w:p w:rsidR="00937F57" w:rsidRPr="005E6188" w:rsidRDefault="00937F57" w:rsidP="00937F57">
            <w:pPr>
              <w:cnfStyle w:val="00000010000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For  Switch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store,logo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at homepage, etc.</w:t>
            </w:r>
          </w:p>
          <w:p w:rsidR="005E6188" w:rsidRPr="005E6188" w:rsidRDefault="005E6188" w:rsidP="005E6188">
            <w:pPr>
              <w:cnfStyle w:val="000000100000"/>
              <w:rPr>
                <w:rFonts w:cs="Arial"/>
                <w:sz w:val="18"/>
                <w:szCs w:val="18"/>
              </w:rPr>
            </w:pPr>
          </w:p>
          <w:p w:rsidR="00937F57" w:rsidRPr="005E6188" w:rsidRDefault="00937F57" w:rsidP="00937F57">
            <w:pPr>
              <w:cnfStyle w:val="00000010000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For  Switch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store,logo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at homepage, etc.</w:t>
            </w:r>
          </w:p>
          <w:p w:rsidR="005E6188" w:rsidRPr="005E6188" w:rsidRDefault="005E6188" w:rsidP="005E6188">
            <w:pPr>
              <w:cnfStyle w:val="000000100000"/>
              <w:rPr>
                <w:rFonts w:cs="Arial"/>
                <w:sz w:val="18"/>
                <w:szCs w:val="18"/>
              </w:rPr>
            </w:pPr>
          </w:p>
          <w:p w:rsidR="00937F57" w:rsidRPr="005E6188" w:rsidRDefault="00937F57" w:rsidP="00937F57">
            <w:pPr>
              <w:cnfStyle w:val="00000010000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For  Switch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store,logo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at homepage, etc.</w:t>
            </w:r>
          </w:p>
          <w:p w:rsidR="005E6188" w:rsidRPr="005E6188" w:rsidRDefault="005E6188" w:rsidP="005E6188">
            <w:pPr>
              <w:cnfStyle w:val="000000100000"/>
              <w:rPr>
                <w:rFonts w:cs="Arial"/>
                <w:sz w:val="18"/>
                <w:szCs w:val="18"/>
              </w:rPr>
            </w:pPr>
          </w:p>
          <w:p w:rsidR="005E6188" w:rsidRPr="005E6188" w:rsidRDefault="00937F57" w:rsidP="005E6188">
            <w:pPr>
              <w:cnfStyle w:val="00000010000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For changing footer email id</w:t>
            </w:r>
          </w:p>
          <w:p w:rsidR="00937F57" w:rsidRDefault="00937F57" w:rsidP="005E6188">
            <w:pPr>
              <w:cnfStyle w:val="000000100000"/>
              <w:rPr>
                <w:rFonts w:cs="Arial"/>
                <w:sz w:val="18"/>
                <w:szCs w:val="18"/>
              </w:rPr>
            </w:pPr>
          </w:p>
          <w:p w:rsidR="005E6188" w:rsidRPr="005E6188" w:rsidRDefault="005E6188" w:rsidP="005E6188">
            <w:pPr>
              <w:cnfStyle w:val="000000100000"/>
              <w:rPr>
                <w:rFonts w:cs="Arial"/>
                <w:sz w:val="18"/>
                <w:szCs w:val="18"/>
              </w:rPr>
            </w:pPr>
            <w:r w:rsidRPr="0003779F">
              <w:rPr>
                <w:rFonts w:cs="Arial"/>
                <w:sz w:val="18"/>
                <w:szCs w:val="18"/>
              </w:rPr>
              <w:t xml:space="preserve">For </w:t>
            </w:r>
            <w:proofErr w:type="spellStart"/>
            <w:r w:rsidRPr="0003779F">
              <w:rPr>
                <w:rFonts w:cs="Arial"/>
                <w:sz w:val="18"/>
                <w:szCs w:val="18"/>
              </w:rPr>
              <w:t>SaveAsQuote</w:t>
            </w:r>
            <w:proofErr w:type="spellEnd"/>
            <w:r w:rsidRPr="0003779F">
              <w:rPr>
                <w:rFonts w:cs="Arial"/>
                <w:sz w:val="18"/>
                <w:szCs w:val="18"/>
              </w:rPr>
              <w:t xml:space="preserve"> functionality</w:t>
            </w:r>
          </w:p>
        </w:tc>
      </w:tr>
    </w:tbl>
    <w:p w:rsidR="005E6188" w:rsidRDefault="005E6188" w:rsidP="005E6188"/>
    <w:p w:rsidR="00F8486D" w:rsidRDefault="00F8486D" w:rsidP="005E6188"/>
    <w:p w:rsidR="00F8486D" w:rsidRPr="00CB5D65" w:rsidRDefault="00F8486D" w:rsidP="00F8486D">
      <w:pPr>
        <w:pStyle w:val="Heading2"/>
      </w:pPr>
      <w:r>
        <w:t>Static Resources</w:t>
      </w:r>
    </w:p>
    <w:tbl>
      <w:tblPr>
        <w:tblStyle w:val="GridTable4-Accent51"/>
        <w:tblW w:w="8460" w:type="dxa"/>
        <w:tblLayout w:type="fixed"/>
        <w:tblLook w:val="04A0"/>
      </w:tblPr>
      <w:tblGrid>
        <w:gridCol w:w="3438"/>
        <w:gridCol w:w="5022"/>
      </w:tblGrid>
      <w:tr w:rsidR="00F8486D" w:rsidRPr="002A36B5" w:rsidTr="00F8486D">
        <w:trPr>
          <w:cnfStyle w:val="100000000000"/>
          <w:trHeight w:val="278"/>
        </w:trPr>
        <w:tc>
          <w:tcPr>
            <w:cnfStyle w:val="001000000000"/>
            <w:tcW w:w="3438" w:type="dxa"/>
            <w:hideMark/>
          </w:tcPr>
          <w:p w:rsidR="00F8486D" w:rsidRPr="002A36B5" w:rsidRDefault="00F8486D" w:rsidP="001D433E">
            <w:pPr>
              <w:rPr>
                <w:rFonts w:cs="Arial"/>
                <w:b w:val="0"/>
                <w:bCs w:val="0"/>
                <w:color w:val="000000"/>
                <w:sz w:val="21"/>
                <w:szCs w:val="22"/>
              </w:rPr>
            </w:pPr>
            <w:r w:rsidRPr="002A36B5">
              <w:rPr>
                <w:rFonts w:cs="Arial"/>
                <w:sz w:val="21"/>
                <w:szCs w:val="22"/>
              </w:rPr>
              <w:t>Component Name</w:t>
            </w:r>
          </w:p>
        </w:tc>
        <w:tc>
          <w:tcPr>
            <w:tcW w:w="5022" w:type="dxa"/>
            <w:hideMark/>
          </w:tcPr>
          <w:p w:rsidR="00F8486D" w:rsidRPr="002A36B5" w:rsidRDefault="00F23F26" w:rsidP="001D433E">
            <w:pPr>
              <w:cnfStyle w:val="100000000000"/>
              <w:rPr>
                <w:rFonts w:cs="Arial"/>
                <w:b w:val="0"/>
                <w:sz w:val="21"/>
                <w:szCs w:val="22"/>
              </w:rPr>
            </w:pPr>
            <w:r w:rsidRPr="002A36B5">
              <w:rPr>
                <w:rFonts w:cs="Arial"/>
                <w:sz w:val="21"/>
                <w:szCs w:val="22"/>
              </w:rPr>
              <w:t>Comments</w:t>
            </w:r>
          </w:p>
        </w:tc>
      </w:tr>
      <w:tr w:rsidR="00F8486D" w:rsidRPr="002A36B5" w:rsidTr="00F8486D">
        <w:trPr>
          <w:cnfStyle w:val="000000100000"/>
          <w:trHeight w:val="278"/>
        </w:trPr>
        <w:tc>
          <w:tcPr>
            <w:cnfStyle w:val="001000000000"/>
            <w:tcW w:w="3438" w:type="dxa"/>
            <w:vAlign w:val="bottom"/>
          </w:tcPr>
          <w:p w:rsidR="00F8486D" w:rsidRDefault="00F8486D" w:rsidP="00F8486D"/>
          <w:p w:rsidR="00F8486D" w:rsidRDefault="00F8486D" w:rsidP="00F8486D">
            <w:proofErr w:type="spellStart"/>
            <w:r w:rsidRPr="00F8486D">
              <w:t>cc_jci_OrdNavLouvers_Theme</w:t>
            </w:r>
            <w:proofErr w:type="spellEnd"/>
          </w:p>
          <w:p w:rsidR="00F8486D" w:rsidRDefault="00F8486D" w:rsidP="00F8486D"/>
          <w:p w:rsidR="00F8486D" w:rsidRPr="00F8486D" w:rsidRDefault="00F8486D" w:rsidP="00F8486D">
            <w:proofErr w:type="spellStart"/>
            <w:r w:rsidRPr="00F8486D">
              <w:t>cc_jci_OrdNavControls_Them</w:t>
            </w:r>
            <w:r>
              <w:t>e</w:t>
            </w:r>
            <w:proofErr w:type="spellEnd"/>
          </w:p>
          <w:p w:rsidR="00F8486D" w:rsidRPr="00F8486D" w:rsidRDefault="00F8486D" w:rsidP="00F8486D"/>
          <w:p w:rsidR="00F8486D" w:rsidRDefault="00F8486D" w:rsidP="001D433E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5022" w:type="dxa"/>
            <w:vAlign w:val="bottom"/>
          </w:tcPr>
          <w:p w:rsidR="00F23F26" w:rsidRDefault="00F23F26" w:rsidP="00F23F26">
            <w:pPr>
              <w:cnfStyle w:val="000000100000"/>
              <w:rPr>
                <w:rFonts w:cs="Arial"/>
                <w:sz w:val="18"/>
                <w:szCs w:val="18"/>
              </w:rPr>
            </w:pPr>
            <w:r w:rsidRPr="00F23F26">
              <w:rPr>
                <w:rFonts w:cs="Arial"/>
                <w:sz w:val="18"/>
                <w:szCs w:val="18"/>
              </w:rPr>
              <w:t>Logo for Reliable Architectural Products Store</w:t>
            </w:r>
          </w:p>
          <w:p w:rsidR="00F23F26" w:rsidRPr="00F23F26" w:rsidRDefault="00F23F26" w:rsidP="00F23F26">
            <w:pPr>
              <w:cnfStyle w:val="000000100000"/>
              <w:rPr>
                <w:rFonts w:cs="Arial"/>
                <w:sz w:val="18"/>
                <w:szCs w:val="18"/>
              </w:rPr>
            </w:pPr>
          </w:p>
          <w:p w:rsidR="00F23F26" w:rsidRPr="00F23F26" w:rsidRDefault="00F23F26" w:rsidP="00F23F26">
            <w:pPr>
              <w:cnfStyle w:val="000000100000"/>
              <w:rPr>
                <w:rFonts w:cs="Arial"/>
                <w:sz w:val="18"/>
                <w:szCs w:val="18"/>
              </w:rPr>
            </w:pPr>
            <w:r w:rsidRPr="00F23F26">
              <w:rPr>
                <w:rFonts w:cs="Arial"/>
                <w:sz w:val="18"/>
                <w:szCs w:val="18"/>
              </w:rPr>
              <w:t>Logo for Controls Store</w:t>
            </w:r>
          </w:p>
          <w:p w:rsidR="00F23F26" w:rsidRDefault="00F23F26" w:rsidP="00F8486D">
            <w:pPr>
              <w:cnfStyle w:val="000000100000"/>
              <w:rPr>
                <w:rFonts w:cs="Arial"/>
                <w:color w:val="000000"/>
                <w:sz w:val="18"/>
                <w:szCs w:val="18"/>
              </w:rPr>
            </w:pPr>
          </w:p>
          <w:p w:rsidR="00F23F26" w:rsidRPr="00F8486D" w:rsidRDefault="00F23F26" w:rsidP="00F8486D">
            <w:pPr>
              <w:cnfStyle w:val="000000100000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:rsidR="00F8486D" w:rsidRDefault="00F8486D" w:rsidP="005E6188"/>
    <w:p w:rsidR="00F2173A" w:rsidRDefault="00F2173A" w:rsidP="005E6188"/>
    <w:p w:rsidR="00580DEF" w:rsidRDefault="00580DEF" w:rsidP="005E6188"/>
    <w:p w:rsidR="00580DEF" w:rsidRDefault="00580DEF" w:rsidP="005E6188"/>
    <w:p w:rsidR="00580DEF" w:rsidRDefault="00580DEF" w:rsidP="005E6188"/>
    <w:p w:rsidR="00F2173A" w:rsidRPr="00F2173A" w:rsidRDefault="00F2173A" w:rsidP="005E6188">
      <w:pPr>
        <w:rPr>
          <w:b/>
          <w:sz w:val="26"/>
          <w:szCs w:val="26"/>
        </w:rPr>
      </w:pPr>
    </w:p>
    <w:p w:rsidR="00F2173A" w:rsidRDefault="00F2173A" w:rsidP="00F2173A">
      <w:pPr>
        <w:rPr>
          <w:b/>
          <w:sz w:val="26"/>
          <w:szCs w:val="26"/>
        </w:rPr>
      </w:pPr>
      <w:r w:rsidRPr="00F2173A">
        <w:rPr>
          <w:b/>
          <w:sz w:val="26"/>
          <w:szCs w:val="26"/>
        </w:rPr>
        <w:lastRenderedPageBreak/>
        <w:t>Manual Steps fo</w:t>
      </w:r>
      <w:r w:rsidR="003541A3">
        <w:rPr>
          <w:b/>
          <w:sz w:val="26"/>
          <w:szCs w:val="26"/>
        </w:rPr>
        <w:t xml:space="preserve">r Creation of new </w:t>
      </w:r>
      <w:proofErr w:type="gramStart"/>
      <w:r w:rsidR="003541A3">
        <w:rPr>
          <w:b/>
          <w:sz w:val="26"/>
          <w:szCs w:val="26"/>
        </w:rPr>
        <w:t>Storefront(</w:t>
      </w:r>
      <w:proofErr w:type="gramEnd"/>
      <w:r w:rsidR="003541A3">
        <w:rPr>
          <w:b/>
          <w:sz w:val="26"/>
          <w:szCs w:val="26"/>
        </w:rPr>
        <w:t xml:space="preserve">RK </w:t>
      </w:r>
      <w:r w:rsidRPr="00F2173A">
        <w:rPr>
          <w:b/>
          <w:sz w:val="26"/>
          <w:szCs w:val="26"/>
        </w:rPr>
        <w:t>Store)</w:t>
      </w:r>
      <w:r>
        <w:rPr>
          <w:b/>
          <w:sz w:val="26"/>
          <w:szCs w:val="26"/>
        </w:rPr>
        <w:t>:</w:t>
      </w:r>
    </w:p>
    <w:p w:rsidR="00F2173A" w:rsidRDefault="00F2173A" w:rsidP="00F2173A">
      <w:pPr>
        <w:rPr>
          <w:sz w:val="26"/>
          <w:szCs w:val="26"/>
        </w:rPr>
      </w:pPr>
    </w:p>
    <w:p w:rsidR="00F2173A" w:rsidRPr="00F2173A" w:rsidRDefault="00F2173A" w:rsidP="00890C49">
      <w:pPr>
        <w:pStyle w:val="ListParagraph"/>
        <w:numPr>
          <w:ilvl w:val="0"/>
          <w:numId w:val="7"/>
        </w:numPr>
        <w:rPr>
          <w:rFonts w:cs="Arial"/>
          <w:sz w:val="18"/>
          <w:szCs w:val="18"/>
        </w:rPr>
      </w:pPr>
      <w:r w:rsidRPr="00F2173A">
        <w:rPr>
          <w:rFonts w:cs="Arial"/>
          <w:szCs w:val="20"/>
        </w:rPr>
        <w:t xml:space="preserve">First to show storefronts on selection page we need to add our new store in </w:t>
      </w:r>
      <w:proofErr w:type="spellStart"/>
      <w:r w:rsidRPr="00F2173A">
        <w:rPr>
          <w:rFonts w:cs="Arial"/>
          <w:b/>
          <w:szCs w:val="20"/>
        </w:rPr>
        <w:t>cc_jci_StorefrontSelection</w:t>
      </w:r>
      <w:proofErr w:type="spellEnd"/>
      <w:r w:rsidRPr="00F2173A">
        <w:rPr>
          <w:rFonts w:cs="Arial"/>
          <w:szCs w:val="20"/>
        </w:rPr>
        <w:t xml:space="preserve"> </w:t>
      </w:r>
      <w:proofErr w:type="spellStart"/>
      <w:proofErr w:type="gramStart"/>
      <w:r w:rsidRPr="00F2173A">
        <w:rPr>
          <w:rFonts w:cs="Arial"/>
          <w:szCs w:val="20"/>
        </w:rPr>
        <w:t>vf</w:t>
      </w:r>
      <w:proofErr w:type="spellEnd"/>
      <w:proofErr w:type="gramEnd"/>
      <w:r w:rsidRPr="00F2173A">
        <w:rPr>
          <w:rFonts w:cs="Arial"/>
          <w:szCs w:val="20"/>
        </w:rPr>
        <w:t xml:space="preserve"> page and also in </w:t>
      </w:r>
      <w:proofErr w:type="spellStart"/>
      <w:r w:rsidRPr="00F2173A">
        <w:rPr>
          <w:rFonts w:cs="Arial"/>
          <w:b/>
          <w:szCs w:val="20"/>
        </w:rPr>
        <w:t>cc_jci_ctrl_StorefrontSelection</w:t>
      </w:r>
      <w:proofErr w:type="spellEnd"/>
      <w:r w:rsidR="00BA66A7">
        <w:rPr>
          <w:rFonts w:cs="Arial"/>
          <w:b/>
          <w:szCs w:val="20"/>
        </w:rPr>
        <w:t xml:space="preserve"> </w:t>
      </w:r>
      <w:r w:rsidR="00BA66A7" w:rsidRPr="00BA66A7">
        <w:rPr>
          <w:rFonts w:cs="Arial"/>
          <w:szCs w:val="20"/>
        </w:rPr>
        <w:t>class</w:t>
      </w:r>
      <w:r w:rsidRPr="00F2173A">
        <w:rPr>
          <w:rFonts w:cs="Arial"/>
          <w:sz w:val="18"/>
          <w:szCs w:val="18"/>
        </w:rPr>
        <w:t>.</w:t>
      </w:r>
    </w:p>
    <w:p w:rsidR="00F2173A" w:rsidRDefault="00F2173A" w:rsidP="00F2173A">
      <w:pPr>
        <w:pStyle w:val="ListParagraph"/>
        <w:rPr>
          <w:rFonts w:cs="Arial"/>
          <w:color w:val="000000"/>
          <w:sz w:val="18"/>
          <w:szCs w:val="18"/>
        </w:rPr>
      </w:pPr>
    </w:p>
    <w:p w:rsidR="00F2173A" w:rsidRPr="00BA66A7" w:rsidRDefault="00F2173A" w:rsidP="00F2173A">
      <w:pPr>
        <w:pStyle w:val="ListParagraph"/>
        <w:rPr>
          <w:rFonts w:cs="Arial"/>
          <w:color w:val="000000"/>
          <w:szCs w:val="20"/>
        </w:rPr>
      </w:pPr>
      <w:r w:rsidRPr="00BA66A7">
        <w:rPr>
          <w:rFonts w:cs="Arial"/>
          <w:color w:val="000000"/>
          <w:szCs w:val="20"/>
        </w:rPr>
        <w:t>And after that we need to run below queries to match the records</w:t>
      </w:r>
      <w:r w:rsidR="00A954A1" w:rsidRPr="00BA66A7">
        <w:rPr>
          <w:rFonts w:cs="Arial"/>
          <w:color w:val="000000"/>
          <w:szCs w:val="20"/>
        </w:rPr>
        <w:t xml:space="preserve"> and check storefronts count for a particular user</w:t>
      </w:r>
      <w:r w:rsidRPr="00BA66A7">
        <w:rPr>
          <w:rFonts w:cs="Arial"/>
          <w:color w:val="000000"/>
          <w:szCs w:val="20"/>
        </w:rPr>
        <w:t>:</w:t>
      </w:r>
    </w:p>
    <w:p w:rsidR="00F2173A" w:rsidRPr="00BA66A7" w:rsidRDefault="00F2173A" w:rsidP="00F2173A">
      <w:pPr>
        <w:pStyle w:val="ListParagraph"/>
        <w:rPr>
          <w:rFonts w:cs="Arial"/>
          <w:color w:val="000000"/>
          <w:szCs w:val="20"/>
        </w:rPr>
      </w:pPr>
    </w:p>
    <w:p w:rsidR="00A954A1" w:rsidRPr="00BA66A7" w:rsidRDefault="00A954A1" w:rsidP="00A954A1">
      <w:pPr>
        <w:pStyle w:val="ListParagraph"/>
        <w:rPr>
          <w:rFonts w:cs="Arial"/>
          <w:color w:val="000000"/>
          <w:szCs w:val="20"/>
        </w:rPr>
      </w:pPr>
      <w:proofErr w:type="gramStart"/>
      <w:r w:rsidRPr="00BA66A7">
        <w:rPr>
          <w:rFonts w:cs="Arial"/>
          <w:color w:val="000000"/>
          <w:szCs w:val="20"/>
        </w:rPr>
        <w:t>select</w:t>
      </w:r>
      <w:proofErr w:type="gramEnd"/>
      <w:r w:rsidRPr="00BA66A7">
        <w:rPr>
          <w:rFonts w:cs="Arial"/>
          <w:color w:val="000000"/>
          <w:szCs w:val="20"/>
        </w:rPr>
        <w:t xml:space="preserve"> </w:t>
      </w:r>
      <w:proofErr w:type="spellStart"/>
      <w:r w:rsidRPr="00BA66A7">
        <w:rPr>
          <w:rFonts w:cs="Arial"/>
          <w:color w:val="000000"/>
          <w:szCs w:val="20"/>
        </w:rPr>
        <w:t>ERP_Name__c</w:t>
      </w:r>
      <w:proofErr w:type="spellEnd"/>
      <w:r w:rsidRPr="00BA66A7">
        <w:rPr>
          <w:rFonts w:cs="Arial"/>
          <w:color w:val="000000"/>
          <w:szCs w:val="20"/>
        </w:rPr>
        <w:t xml:space="preserve"> from </w:t>
      </w:r>
      <w:proofErr w:type="spellStart"/>
      <w:r w:rsidRPr="00BA66A7">
        <w:rPr>
          <w:rFonts w:cs="Arial"/>
          <w:color w:val="000000"/>
          <w:szCs w:val="20"/>
        </w:rPr>
        <w:t>Bill_To__c</w:t>
      </w:r>
      <w:proofErr w:type="spellEnd"/>
      <w:r w:rsidRPr="00BA66A7">
        <w:rPr>
          <w:rFonts w:cs="Arial"/>
          <w:color w:val="000000"/>
          <w:szCs w:val="20"/>
        </w:rPr>
        <w:t xml:space="preserve"> where </w:t>
      </w:r>
      <w:proofErr w:type="spellStart"/>
      <w:r w:rsidRPr="00BA66A7">
        <w:rPr>
          <w:rFonts w:cs="Arial"/>
          <w:color w:val="000000"/>
          <w:szCs w:val="20"/>
        </w:rPr>
        <w:t>Acct__c</w:t>
      </w:r>
      <w:proofErr w:type="spellEnd"/>
      <w:r w:rsidRPr="00BA66A7">
        <w:rPr>
          <w:rFonts w:cs="Arial"/>
          <w:color w:val="000000"/>
          <w:szCs w:val="20"/>
        </w:rPr>
        <w:t>=:</w:t>
      </w:r>
      <w:proofErr w:type="spellStart"/>
      <w:r w:rsidRPr="00BA66A7">
        <w:rPr>
          <w:rFonts w:cs="Arial"/>
          <w:color w:val="000000"/>
          <w:szCs w:val="20"/>
        </w:rPr>
        <w:t>effectiveAccountId</w:t>
      </w:r>
      <w:proofErr w:type="spellEnd"/>
    </w:p>
    <w:p w:rsidR="00A954A1" w:rsidRPr="00BA66A7" w:rsidRDefault="00A954A1" w:rsidP="00A954A1">
      <w:pPr>
        <w:pStyle w:val="ListParagraph"/>
        <w:rPr>
          <w:rFonts w:cs="Arial"/>
          <w:color w:val="000000"/>
          <w:szCs w:val="20"/>
        </w:rPr>
      </w:pPr>
    </w:p>
    <w:p w:rsidR="00A954A1" w:rsidRPr="00BA66A7" w:rsidRDefault="00A954A1" w:rsidP="00A954A1">
      <w:pPr>
        <w:pStyle w:val="ListParagraph"/>
        <w:rPr>
          <w:rFonts w:cs="Arial"/>
          <w:color w:val="000000"/>
          <w:szCs w:val="20"/>
        </w:rPr>
      </w:pPr>
      <w:proofErr w:type="gramStart"/>
      <w:r w:rsidRPr="00BA66A7">
        <w:rPr>
          <w:rFonts w:cs="Arial"/>
          <w:color w:val="000000"/>
          <w:szCs w:val="20"/>
        </w:rPr>
        <w:t>select</w:t>
      </w:r>
      <w:proofErr w:type="gramEnd"/>
      <w:r w:rsidRPr="00BA66A7">
        <w:rPr>
          <w:rFonts w:cs="Arial"/>
          <w:color w:val="000000"/>
          <w:szCs w:val="20"/>
        </w:rPr>
        <w:t xml:space="preserve"> </w:t>
      </w:r>
      <w:proofErr w:type="spellStart"/>
      <w:r w:rsidRPr="00BA66A7">
        <w:rPr>
          <w:rFonts w:cs="Arial"/>
          <w:color w:val="000000"/>
          <w:szCs w:val="20"/>
        </w:rPr>
        <w:t>Storefront_Name__c</w:t>
      </w:r>
      <w:proofErr w:type="spellEnd"/>
      <w:r w:rsidRPr="00BA66A7">
        <w:rPr>
          <w:rFonts w:cs="Arial"/>
          <w:color w:val="000000"/>
          <w:szCs w:val="20"/>
        </w:rPr>
        <w:t xml:space="preserve">, </w:t>
      </w:r>
      <w:proofErr w:type="spellStart"/>
      <w:r w:rsidRPr="00BA66A7">
        <w:rPr>
          <w:rFonts w:cs="Arial"/>
          <w:color w:val="000000"/>
          <w:szCs w:val="20"/>
        </w:rPr>
        <w:t>ERP_Name__c</w:t>
      </w:r>
      <w:proofErr w:type="spellEnd"/>
      <w:r w:rsidRPr="00BA66A7">
        <w:rPr>
          <w:rFonts w:cs="Arial"/>
          <w:color w:val="000000"/>
          <w:szCs w:val="20"/>
        </w:rPr>
        <w:t xml:space="preserve">  from </w:t>
      </w:r>
      <w:proofErr w:type="spellStart"/>
      <w:r w:rsidRPr="00BA66A7">
        <w:rPr>
          <w:rFonts w:cs="Arial"/>
          <w:color w:val="000000"/>
          <w:szCs w:val="20"/>
        </w:rPr>
        <w:t>CC_Storefront_ERP__c</w:t>
      </w:r>
      <w:proofErr w:type="spellEnd"/>
      <w:r w:rsidRPr="00BA66A7">
        <w:rPr>
          <w:rFonts w:cs="Arial"/>
          <w:color w:val="000000"/>
          <w:szCs w:val="20"/>
        </w:rPr>
        <w:t xml:space="preserve"> </w:t>
      </w:r>
    </w:p>
    <w:p w:rsidR="00F2173A" w:rsidRPr="00F2173A" w:rsidRDefault="00F2173A" w:rsidP="00F2173A">
      <w:pPr>
        <w:pStyle w:val="ListParagraph"/>
        <w:rPr>
          <w:rFonts w:cs="Arial"/>
          <w:color w:val="000000"/>
          <w:sz w:val="18"/>
          <w:szCs w:val="18"/>
        </w:rPr>
      </w:pPr>
    </w:p>
    <w:p w:rsidR="00F2173A" w:rsidRDefault="00F2173A" w:rsidP="00F2173A">
      <w:pPr>
        <w:rPr>
          <w:b/>
          <w:sz w:val="26"/>
          <w:szCs w:val="26"/>
        </w:rPr>
      </w:pPr>
    </w:p>
    <w:p w:rsidR="00A954A1" w:rsidRDefault="00A954A1" w:rsidP="00F2173A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429250" cy="1866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0342" t="10256" r="31570" b="39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73A" w:rsidRDefault="00F2173A" w:rsidP="00F2173A">
      <w:pPr>
        <w:rPr>
          <w:b/>
          <w:sz w:val="26"/>
          <w:szCs w:val="26"/>
        </w:rPr>
      </w:pPr>
    </w:p>
    <w:p w:rsidR="00BA66A7" w:rsidRPr="00BA66A7" w:rsidRDefault="00BA66A7" w:rsidP="00BA66A7">
      <w:pPr>
        <w:pStyle w:val="ListParagraph"/>
      </w:pPr>
      <w:r w:rsidRPr="00BA66A7">
        <w:t xml:space="preserve">Need to add images for new storefront in Static resources and name it properly in </w:t>
      </w:r>
      <w:proofErr w:type="spellStart"/>
      <w:r w:rsidRPr="00BA66A7">
        <w:rPr>
          <w:b/>
        </w:rPr>
        <w:t>cc_jci_ctrl_StorefrontSelection</w:t>
      </w:r>
      <w:proofErr w:type="spellEnd"/>
      <w:r w:rsidRPr="00BA66A7">
        <w:t xml:space="preserve"> class (</w:t>
      </w:r>
      <w:proofErr w:type="spellStart"/>
      <w:r w:rsidRPr="00BA66A7">
        <w:t>e.g</w:t>
      </w:r>
      <w:proofErr w:type="spellEnd"/>
      <w:r w:rsidRPr="00BA66A7">
        <w:t xml:space="preserve"> </w:t>
      </w:r>
      <w:proofErr w:type="spellStart"/>
      <w:r w:rsidRPr="00BA66A7">
        <w:rPr>
          <w:b/>
        </w:rPr>
        <w:t>cc_jci_OrdNavLouvers_Theme</w:t>
      </w:r>
      <w:proofErr w:type="spellEnd"/>
      <w:r>
        <w:t>)</w:t>
      </w:r>
    </w:p>
    <w:p w:rsidR="00A954A1" w:rsidRDefault="00A954A1" w:rsidP="00A954A1"/>
    <w:p w:rsidR="00293938" w:rsidRPr="00BA66A7" w:rsidRDefault="00293938" w:rsidP="00890C49">
      <w:pPr>
        <w:pStyle w:val="ListParagraph"/>
        <w:numPr>
          <w:ilvl w:val="0"/>
          <w:numId w:val="7"/>
        </w:numPr>
        <w:rPr>
          <w:rFonts w:cs="Arial"/>
          <w:b/>
          <w:color w:val="000000"/>
          <w:sz w:val="18"/>
          <w:szCs w:val="18"/>
        </w:rPr>
      </w:pPr>
      <w:r>
        <w:t>Guest User Browsing:</w:t>
      </w:r>
    </w:p>
    <w:p w:rsidR="00BA66A7" w:rsidRPr="00293938" w:rsidRDefault="00BA66A7" w:rsidP="00BA66A7">
      <w:pPr>
        <w:pStyle w:val="ListParagraph"/>
        <w:rPr>
          <w:rFonts w:cs="Arial"/>
          <w:b/>
          <w:color w:val="000000"/>
          <w:sz w:val="18"/>
          <w:szCs w:val="18"/>
        </w:rPr>
      </w:pPr>
    </w:p>
    <w:p w:rsidR="00F2173A" w:rsidRDefault="00293938" w:rsidP="00293938">
      <w:pPr>
        <w:pStyle w:val="ListParagraph"/>
        <w:rPr>
          <w:rFonts w:cs="Arial"/>
          <w:color w:val="000000"/>
          <w:sz w:val="18"/>
          <w:szCs w:val="18"/>
        </w:rPr>
      </w:pPr>
      <w:r>
        <w:t>W</w:t>
      </w:r>
      <w:r w:rsidR="00A954A1">
        <w:t xml:space="preserve">e need to change </w:t>
      </w:r>
      <w:r>
        <w:t xml:space="preserve">constructor of </w:t>
      </w:r>
      <w:proofErr w:type="spellStart"/>
      <w:r w:rsidR="00A954A1" w:rsidRPr="007C2129">
        <w:rPr>
          <w:rFonts w:cs="Arial"/>
          <w:b/>
          <w:color w:val="000000"/>
          <w:sz w:val="18"/>
          <w:szCs w:val="18"/>
        </w:rPr>
        <w:t>DD_HomeController</w:t>
      </w:r>
      <w:proofErr w:type="spellEnd"/>
      <w:r w:rsidR="00A954A1" w:rsidRPr="00A954A1">
        <w:rPr>
          <w:rFonts w:cs="Arial"/>
          <w:b/>
          <w:color w:val="000000"/>
          <w:sz w:val="18"/>
          <w:szCs w:val="18"/>
        </w:rPr>
        <w:t xml:space="preserve"> </w:t>
      </w:r>
      <w:r w:rsidR="00A954A1" w:rsidRPr="00293938">
        <w:rPr>
          <w:rFonts w:cs="Arial"/>
          <w:color w:val="000000"/>
          <w:sz w:val="18"/>
          <w:szCs w:val="18"/>
        </w:rPr>
        <w:t>class</w:t>
      </w:r>
      <w:r w:rsidR="00A954A1">
        <w:rPr>
          <w:rFonts w:cs="Arial"/>
          <w:b/>
          <w:color w:val="000000"/>
          <w:sz w:val="18"/>
          <w:szCs w:val="18"/>
        </w:rPr>
        <w:t xml:space="preserve"> </w:t>
      </w:r>
      <w:r w:rsidR="00A954A1" w:rsidRPr="00293938">
        <w:rPr>
          <w:rFonts w:cs="Arial"/>
          <w:color w:val="000000"/>
          <w:sz w:val="18"/>
          <w:szCs w:val="18"/>
        </w:rPr>
        <w:t xml:space="preserve">and </w:t>
      </w:r>
      <w:r w:rsidRPr="00293938">
        <w:rPr>
          <w:rFonts w:cs="Arial"/>
          <w:color w:val="000000"/>
          <w:sz w:val="18"/>
          <w:szCs w:val="18"/>
        </w:rPr>
        <w:t xml:space="preserve">after that need to </w:t>
      </w:r>
      <w:r>
        <w:rPr>
          <w:rFonts w:cs="Arial"/>
          <w:color w:val="000000"/>
          <w:sz w:val="18"/>
          <w:szCs w:val="18"/>
        </w:rPr>
        <w:t>create new</w:t>
      </w:r>
      <w:r>
        <w:rPr>
          <w:rFonts w:cs="Arial"/>
          <w:b/>
          <w:color w:val="000000"/>
          <w:sz w:val="18"/>
          <w:szCs w:val="18"/>
        </w:rPr>
        <w:t xml:space="preserve"> </w:t>
      </w:r>
      <w:proofErr w:type="spellStart"/>
      <w:r w:rsidR="00A954A1" w:rsidRPr="00A954A1">
        <w:rPr>
          <w:rFonts w:cs="Arial"/>
          <w:b/>
          <w:color w:val="000000"/>
          <w:sz w:val="18"/>
          <w:szCs w:val="18"/>
        </w:rPr>
        <w:t>cc_jci_Guest_StorefrontSelection</w:t>
      </w:r>
      <w:proofErr w:type="spellEnd"/>
      <w:r w:rsidR="00A954A1" w:rsidRPr="00A954A1">
        <w:rPr>
          <w:rFonts w:cs="Arial"/>
          <w:b/>
          <w:color w:val="000000"/>
          <w:sz w:val="18"/>
          <w:szCs w:val="18"/>
        </w:rPr>
        <w:t xml:space="preserve"> </w:t>
      </w:r>
      <w:proofErr w:type="spellStart"/>
      <w:r w:rsidR="00A954A1" w:rsidRPr="00A954A1">
        <w:rPr>
          <w:rFonts w:cs="Arial"/>
          <w:color w:val="000000"/>
          <w:sz w:val="18"/>
          <w:szCs w:val="18"/>
        </w:rPr>
        <w:t>vf</w:t>
      </w:r>
      <w:proofErr w:type="spellEnd"/>
      <w:r w:rsidR="00A954A1" w:rsidRPr="00A954A1">
        <w:rPr>
          <w:rFonts w:cs="Arial"/>
          <w:color w:val="000000"/>
          <w:sz w:val="18"/>
          <w:szCs w:val="18"/>
        </w:rPr>
        <w:t xml:space="preserve"> page </w:t>
      </w:r>
      <w:proofErr w:type="gramStart"/>
      <w:r w:rsidR="00A954A1" w:rsidRPr="00A954A1">
        <w:rPr>
          <w:rFonts w:cs="Arial"/>
          <w:color w:val="000000"/>
          <w:sz w:val="18"/>
          <w:szCs w:val="18"/>
        </w:rPr>
        <w:t>and</w:t>
      </w:r>
      <w:r w:rsidR="00A954A1" w:rsidRPr="00A954A1">
        <w:rPr>
          <w:rFonts w:cs="Arial"/>
          <w:b/>
          <w:color w:val="000000"/>
          <w:sz w:val="18"/>
          <w:szCs w:val="18"/>
        </w:rPr>
        <w:t xml:space="preserve">  </w:t>
      </w:r>
      <w:proofErr w:type="spellStart"/>
      <w:r w:rsidR="00A954A1" w:rsidRPr="00A954A1">
        <w:rPr>
          <w:rFonts w:cs="Arial"/>
          <w:b/>
          <w:color w:val="000000"/>
          <w:sz w:val="18"/>
          <w:szCs w:val="18"/>
        </w:rPr>
        <w:t>cc</w:t>
      </w:r>
      <w:proofErr w:type="gramEnd"/>
      <w:r w:rsidR="00A954A1" w:rsidRPr="00A954A1">
        <w:rPr>
          <w:rFonts w:cs="Arial"/>
          <w:b/>
          <w:color w:val="000000"/>
          <w:sz w:val="18"/>
          <w:szCs w:val="18"/>
        </w:rPr>
        <w:t>_jci_ctrl_Guest_StorefrontSelection</w:t>
      </w:r>
      <w:proofErr w:type="spellEnd"/>
      <w:r w:rsidR="00A954A1">
        <w:rPr>
          <w:rFonts w:cs="Arial"/>
          <w:b/>
          <w:color w:val="000000"/>
          <w:sz w:val="18"/>
          <w:szCs w:val="18"/>
        </w:rPr>
        <w:t xml:space="preserve"> </w:t>
      </w:r>
      <w:r w:rsidR="00A954A1" w:rsidRPr="00A954A1">
        <w:rPr>
          <w:rFonts w:cs="Arial"/>
          <w:color w:val="000000"/>
          <w:sz w:val="18"/>
          <w:szCs w:val="18"/>
        </w:rPr>
        <w:t>class</w:t>
      </w:r>
      <w:r>
        <w:rPr>
          <w:rFonts w:cs="Arial"/>
          <w:color w:val="000000"/>
          <w:sz w:val="18"/>
          <w:szCs w:val="18"/>
        </w:rPr>
        <w:t xml:space="preserve"> for guest users.</w:t>
      </w:r>
    </w:p>
    <w:p w:rsidR="00293938" w:rsidRDefault="00293938" w:rsidP="00293938">
      <w:pPr>
        <w:pStyle w:val="ListParagraph"/>
        <w:rPr>
          <w:rFonts w:cs="Arial"/>
          <w:b/>
          <w:color w:val="000000"/>
          <w:sz w:val="18"/>
          <w:szCs w:val="18"/>
        </w:rPr>
      </w:pPr>
    </w:p>
    <w:p w:rsidR="00293938" w:rsidRDefault="00BA7491" w:rsidP="00890C49">
      <w:pPr>
        <w:pStyle w:val="ListParagraph"/>
        <w:numPr>
          <w:ilvl w:val="0"/>
          <w:numId w:val="7"/>
        </w:numPr>
        <w:rPr>
          <w:rFonts w:cs="Arial"/>
          <w:color w:val="000000"/>
          <w:sz w:val="18"/>
          <w:szCs w:val="18"/>
        </w:rPr>
      </w:pPr>
      <w:r w:rsidRPr="00BA7491">
        <w:rPr>
          <w:rFonts w:cs="Arial"/>
          <w:color w:val="000000"/>
          <w:sz w:val="18"/>
          <w:szCs w:val="18"/>
        </w:rPr>
        <w:t>For Homepage:</w:t>
      </w:r>
    </w:p>
    <w:p w:rsidR="00BA66A7" w:rsidRPr="00BA7491" w:rsidRDefault="00BA66A7" w:rsidP="00BA66A7">
      <w:pPr>
        <w:pStyle w:val="ListParagraph"/>
        <w:rPr>
          <w:rFonts w:cs="Arial"/>
          <w:color w:val="000000"/>
          <w:sz w:val="18"/>
          <w:szCs w:val="18"/>
        </w:rPr>
      </w:pPr>
    </w:p>
    <w:p w:rsidR="00BA7491" w:rsidRPr="00BA66A7" w:rsidRDefault="00BA7491" w:rsidP="00BA7491">
      <w:pPr>
        <w:ind w:left="720"/>
        <w:rPr>
          <w:rFonts w:cs="Arial"/>
          <w:color w:val="000000"/>
          <w:szCs w:val="20"/>
        </w:rPr>
      </w:pPr>
      <w:r w:rsidRPr="00BA66A7">
        <w:rPr>
          <w:rFonts w:cs="Arial"/>
          <w:color w:val="000000"/>
          <w:szCs w:val="20"/>
        </w:rPr>
        <w:t xml:space="preserve">We have modified the classes and </w:t>
      </w:r>
      <w:proofErr w:type="spellStart"/>
      <w:r w:rsidRPr="00BA66A7">
        <w:rPr>
          <w:rFonts w:cs="Arial"/>
          <w:color w:val="000000"/>
          <w:szCs w:val="20"/>
        </w:rPr>
        <w:t>visualforce</w:t>
      </w:r>
      <w:proofErr w:type="spellEnd"/>
      <w:r w:rsidRPr="00BA66A7">
        <w:rPr>
          <w:rFonts w:cs="Arial"/>
          <w:color w:val="000000"/>
          <w:szCs w:val="20"/>
        </w:rPr>
        <w:t xml:space="preserve"> components corresponding to red highlighted box contents.</w:t>
      </w:r>
    </w:p>
    <w:p w:rsidR="00BA7491" w:rsidRPr="00BA66A7" w:rsidRDefault="00BA7491" w:rsidP="00BA7491">
      <w:pPr>
        <w:ind w:left="720"/>
        <w:rPr>
          <w:rFonts w:cs="Arial"/>
          <w:color w:val="000000"/>
          <w:szCs w:val="20"/>
        </w:rPr>
      </w:pPr>
    </w:p>
    <w:p w:rsidR="00BA7491" w:rsidRPr="00BA66A7" w:rsidRDefault="00BA7491" w:rsidP="00BA7491">
      <w:pPr>
        <w:ind w:left="720"/>
        <w:rPr>
          <w:rFonts w:cs="Arial"/>
          <w:color w:val="000000"/>
          <w:szCs w:val="20"/>
        </w:rPr>
      </w:pPr>
      <w:proofErr w:type="spellStart"/>
      <w:r w:rsidRPr="00BA66A7">
        <w:rPr>
          <w:rFonts w:cs="Arial"/>
          <w:color w:val="000000"/>
          <w:szCs w:val="20"/>
        </w:rPr>
        <w:t>cc_jci_</w:t>
      </w:r>
      <w:proofErr w:type="gramStart"/>
      <w:r w:rsidRPr="00BA66A7">
        <w:rPr>
          <w:rFonts w:cs="Arial"/>
          <w:color w:val="000000"/>
          <w:szCs w:val="20"/>
        </w:rPr>
        <w:t>HeaderInclude</w:t>
      </w:r>
      <w:proofErr w:type="spellEnd"/>
      <w:r w:rsidRPr="00BA66A7">
        <w:rPr>
          <w:rFonts w:cs="Arial"/>
          <w:color w:val="000000"/>
          <w:szCs w:val="20"/>
        </w:rPr>
        <w:t>(</w:t>
      </w:r>
      <w:proofErr w:type="gramEnd"/>
      <w:r w:rsidRPr="00BA66A7">
        <w:rPr>
          <w:rFonts w:cs="Arial"/>
          <w:color w:val="000000"/>
          <w:szCs w:val="20"/>
        </w:rPr>
        <w:t>VF Component)</w:t>
      </w:r>
    </w:p>
    <w:p w:rsidR="00BA7491" w:rsidRPr="00BA66A7" w:rsidRDefault="00BA7491" w:rsidP="00BA7491">
      <w:pPr>
        <w:ind w:left="720"/>
        <w:rPr>
          <w:rFonts w:cs="Arial"/>
          <w:color w:val="000000"/>
          <w:szCs w:val="20"/>
        </w:rPr>
      </w:pPr>
    </w:p>
    <w:p w:rsidR="00BA7491" w:rsidRPr="00BA66A7" w:rsidRDefault="00BA7491" w:rsidP="00BA7491">
      <w:pPr>
        <w:ind w:left="720"/>
        <w:rPr>
          <w:rFonts w:cs="Arial"/>
          <w:color w:val="000000"/>
          <w:szCs w:val="20"/>
        </w:rPr>
      </w:pPr>
      <w:proofErr w:type="spellStart"/>
      <w:r w:rsidRPr="00BA66A7">
        <w:rPr>
          <w:rFonts w:cs="Arial"/>
          <w:color w:val="000000"/>
          <w:szCs w:val="20"/>
        </w:rPr>
        <w:t>cc_jci_</w:t>
      </w:r>
      <w:proofErr w:type="gramStart"/>
      <w:r w:rsidRPr="00BA66A7">
        <w:rPr>
          <w:rFonts w:cs="Arial"/>
          <w:color w:val="000000"/>
          <w:szCs w:val="20"/>
        </w:rPr>
        <w:t>MenuInclude</w:t>
      </w:r>
      <w:proofErr w:type="spellEnd"/>
      <w:r w:rsidRPr="00BA66A7">
        <w:rPr>
          <w:rFonts w:cs="Arial"/>
          <w:color w:val="000000"/>
          <w:szCs w:val="20"/>
        </w:rPr>
        <w:t>(</w:t>
      </w:r>
      <w:proofErr w:type="gramEnd"/>
      <w:r w:rsidRPr="00BA66A7">
        <w:rPr>
          <w:rFonts w:cs="Arial"/>
          <w:color w:val="000000"/>
          <w:szCs w:val="20"/>
        </w:rPr>
        <w:t>VF Component)</w:t>
      </w:r>
    </w:p>
    <w:p w:rsidR="00BA7491" w:rsidRPr="00BA66A7" w:rsidRDefault="00BA7491" w:rsidP="00BA7491">
      <w:pPr>
        <w:ind w:left="720"/>
        <w:rPr>
          <w:rFonts w:cs="Arial"/>
          <w:color w:val="000000"/>
          <w:szCs w:val="20"/>
        </w:rPr>
      </w:pPr>
    </w:p>
    <w:p w:rsidR="00BA7491" w:rsidRPr="00BA66A7" w:rsidRDefault="00BA7491" w:rsidP="00BA7491">
      <w:pPr>
        <w:ind w:left="720"/>
        <w:rPr>
          <w:rFonts w:cs="Arial"/>
          <w:color w:val="000000"/>
          <w:szCs w:val="20"/>
        </w:rPr>
      </w:pPr>
      <w:proofErr w:type="spellStart"/>
      <w:r w:rsidRPr="00BA66A7">
        <w:rPr>
          <w:rFonts w:cs="Arial"/>
          <w:color w:val="000000"/>
          <w:szCs w:val="20"/>
        </w:rPr>
        <w:t>cc_jci_</w:t>
      </w:r>
      <w:proofErr w:type="gramStart"/>
      <w:r w:rsidRPr="00BA66A7">
        <w:rPr>
          <w:rFonts w:cs="Arial"/>
          <w:color w:val="000000"/>
          <w:szCs w:val="20"/>
        </w:rPr>
        <w:t>CCHeaderInclude</w:t>
      </w:r>
      <w:proofErr w:type="spellEnd"/>
      <w:r w:rsidRPr="00BA66A7">
        <w:rPr>
          <w:rFonts w:cs="Arial"/>
          <w:color w:val="000000"/>
          <w:szCs w:val="20"/>
        </w:rPr>
        <w:t>(</w:t>
      </w:r>
      <w:proofErr w:type="gramEnd"/>
      <w:r w:rsidRPr="00BA66A7">
        <w:rPr>
          <w:rFonts w:cs="Arial"/>
          <w:color w:val="000000"/>
          <w:szCs w:val="20"/>
        </w:rPr>
        <w:t>VF Component)</w:t>
      </w:r>
    </w:p>
    <w:p w:rsidR="00BA7491" w:rsidRPr="00BA66A7" w:rsidRDefault="00BA7491" w:rsidP="00BA7491">
      <w:pPr>
        <w:ind w:left="720"/>
        <w:rPr>
          <w:rFonts w:cs="Arial"/>
          <w:color w:val="000000"/>
          <w:szCs w:val="20"/>
        </w:rPr>
      </w:pPr>
    </w:p>
    <w:p w:rsidR="00BA7491" w:rsidRPr="00BA66A7" w:rsidRDefault="00BA7491" w:rsidP="00BA7491">
      <w:pPr>
        <w:ind w:left="720"/>
        <w:rPr>
          <w:rFonts w:cs="Arial"/>
          <w:color w:val="000000"/>
          <w:szCs w:val="20"/>
        </w:rPr>
      </w:pPr>
      <w:proofErr w:type="spellStart"/>
      <w:r w:rsidRPr="00BA66A7">
        <w:rPr>
          <w:rFonts w:cs="Arial"/>
          <w:color w:val="000000"/>
          <w:szCs w:val="20"/>
        </w:rPr>
        <w:t>cc_jci_ctrl_</w:t>
      </w:r>
      <w:proofErr w:type="gramStart"/>
      <w:r w:rsidRPr="00BA66A7">
        <w:rPr>
          <w:rFonts w:cs="Arial"/>
          <w:color w:val="000000"/>
          <w:szCs w:val="20"/>
        </w:rPr>
        <w:t>MiniCartInclude</w:t>
      </w:r>
      <w:proofErr w:type="spellEnd"/>
      <w:r w:rsidRPr="00BA66A7">
        <w:rPr>
          <w:rFonts w:cs="Arial"/>
          <w:color w:val="000000"/>
          <w:szCs w:val="20"/>
        </w:rPr>
        <w:t>(</w:t>
      </w:r>
      <w:proofErr w:type="gramEnd"/>
      <w:r w:rsidRPr="00BA66A7">
        <w:rPr>
          <w:rFonts w:cs="Arial"/>
          <w:color w:val="000000"/>
          <w:szCs w:val="20"/>
        </w:rPr>
        <w:t>Apex class)</w:t>
      </w:r>
    </w:p>
    <w:p w:rsidR="00BA7491" w:rsidRDefault="00BA7491" w:rsidP="00BA7491">
      <w:pPr>
        <w:ind w:left="720"/>
        <w:rPr>
          <w:rFonts w:cs="Arial"/>
          <w:color w:val="000000"/>
          <w:sz w:val="18"/>
          <w:szCs w:val="18"/>
        </w:rPr>
      </w:pPr>
    </w:p>
    <w:p w:rsidR="00BA7491" w:rsidRPr="00BA7491" w:rsidRDefault="00BA7491" w:rsidP="00BA7491">
      <w:pPr>
        <w:ind w:left="720"/>
        <w:rPr>
          <w:rFonts w:cs="Arial"/>
          <w:color w:val="000000"/>
          <w:sz w:val="18"/>
          <w:szCs w:val="18"/>
        </w:rPr>
      </w:pPr>
    </w:p>
    <w:p w:rsidR="00F2173A" w:rsidRDefault="00F2173A" w:rsidP="00BA7491">
      <w:pPr>
        <w:tabs>
          <w:tab w:val="left" w:pos="900"/>
        </w:tabs>
      </w:pPr>
    </w:p>
    <w:p w:rsidR="00BA7491" w:rsidRDefault="00BA7491" w:rsidP="00BA66A7">
      <w:pPr>
        <w:ind w:left="72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248275" cy="1590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6A7" w:rsidRDefault="00BA66A7" w:rsidP="00BA66A7">
      <w:pPr>
        <w:ind w:left="720"/>
        <w:rPr>
          <w:color w:val="FF0000"/>
        </w:rPr>
      </w:pPr>
    </w:p>
    <w:p w:rsidR="00BA66A7" w:rsidRDefault="00BA66A7" w:rsidP="00BA66A7">
      <w:pPr>
        <w:ind w:left="720"/>
        <w:rPr>
          <w:color w:val="FF0000"/>
        </w:rPr>
      </w:pPr>
    </w:p>
    <w:p w:rsidR="00BA66A7" w:rsidRDefault="00BA66A7" w:rsidP="00BA66A7">
      <w:pPr>
        <w:ind w:left="720"/>
        <w:rPr>
          <w:color w:val="FF0000"/>
        </w:rPr>
      </w:pPr>
    </w:p>
    <w:p w:rsidR="00BA66A7" w:rsidRPr="00BA66A7" w:rsidRDefault="00BA66A7" w:rsidP="00890C49">
      <w:pPr>
        <w:pStyle w:val="ListParagraph"/>
        <w:numPr>
          <w:ilvl w:val="0"/>
          <w:numId w:val="7"/>
        </w:numPr>
      </w:pPr>
      <w:r w:rsidRPr="00BA66A7">
        <w:t>For Categories to be reflected on Cloud craze below steps need to performed:</w:t>
      </w:r>
    </w:p>
    <w:p w:rsidR="00BA66A7" w:rsidRPr="007B1673" w:rsidRDefault="00BA66A7" w:rsidP="00BA66A7"/>
    <w:p w:rsidR="00BA66A7" w:rsidRPr="00BA66A7" w:rsidRDefault="00BA66A7" w:rsidP="00890C49">
      <w:pPr>
        <w:pStyle w:val="Heading2"/>
        <w:numPr>
          <w:ilvl w:val="1"/>
          <w:numId w:val="7"/>
        </w:numPr>
        <w:rPr>
          <w:rFonts w:ascii="Arial" w:hAnsi="Arial"/>
          <w:b w:val="0"/>
          <w:sz w:val="20"/>
          <w:szCs w:val="20"/>
        </w:rPr>
      </w:pPr>
      <w:r w:rsidRPr="00BA66A7">
        <w:rPr>
          <w:rFonts w:ascii="Arial" w:hAnsi="Arial"/>
          <w:b w:val="0"/>
          <w:sz w:val="20"/>
          <w:szCs w:val="20"/>
        </w:rPr>
        <w:t>Changed the Root Category Id for that specific storefront</w:t>
      </w:r>
      <w:proofErr w:type="gramStart"/>
      <w:r w:rsidRPr="00BA66A7">
        <w:rPr>
          <w:rFonts w:ascii="Arial" w:hAnsi="Arial"/>
          <w:b w:val="0"/>
          <w:sz w:val="20"/>
          <w:szCs w:val="20"/>
        </w:rPr>
        <w:t>.(</w:t>
      </w:r>
      <w:proofErr w:type="gramEnd"/>
      <w:r w:rsidRPr="00BA66A7">
        <w:rPr>
          <w:rFonts w:ascii="Arial" w:hAnsi="Arial"/>
          <w:b w:val="0"/>
          <w:sz w:val="20"/>
          <w:szCs w:val="20"/>
        </w:rPr>
        <w:t>CC admin - Specific storefront)</w:t>
      </w:r>
    </w:p>
    <w:p w:rsidR="00BA66A7" w:rsidRDefault="00BA66A7" w:rsidP="00890C49">
      <w:pPr>
        <w:pStyle w:val="Heading2"/>
        <w:numPr>
          <w:ilvl w:val="1"/>
          <w:numId w:val="7"/>
        </w:numPr>
        <w:rPr>
          <w:rFonts w:ascii="Arial" w:hAnsi="Arial"/>
          <w:b w:val="0"/>
          <w:sz w:val="20"/>
          <w:szCs w:val="20"/>
        </w:rPr>
      </w:pPr>
      <w:r w:rsidRPr="00BA66A7">
        <w:rPr>
          <w:rFonts w:ascii="Arial" w:hAnsi="Arial"/>
          <w:b w:val="0"/>
          <w:sz w:val="20"/>
          <w:szCs w:val="20"/>
        </w:rPr>
        <w:t>In general settings need to go in Indexing option and refresh Category Tree cache.</w:t>
      </w:r>
    </w:p>
    <w:p w:rsidR="00BA66A7" w:rsidRDefault="00BA66A7" w:rsidP="00BA66A7"/>
    <w:p w:rsidR="00BA66A7" w:rsidRDefault="00BA66A7" w:rsidP="00BA66A7">
      <w:r>
        <w:rPr>
          <w:noProof/>
        </w:rPr>
        <w:drawing>
          <wp:inline distT="0" distB="0" distL="0" distR="0">
            <wp:extent cx="4591050" cy="23526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6A7" w:rsidRPr="00BA66A7" w:rsidRDefault="00BA66A7" w:rsidP="00BA66A7"/>
    <w:p w:rsidR="00BA7491" w:rsidRDefault="00BA7491" w:rsidP="00E31233">
      <w:pPr>
        <w:pStyle w:val="ListParagraph"/>
        <w:rPr>
          <w:color w:val="FF0000"/>
        </w:rPr>
      </w:pPr>
    </w:p>
    <w:p w:rsidR="005B14A0" w:rsidRDefault="005B14A0" w:rsidP="00890C49">
      <w:pPr>
        <w:pStyle w:val="ListParagraph"/>
        <w:numPr>
          <w:ilvl w:val="0"/>
          <w:numId w:val="7"/>
        </w:numPr>
      </w:pPr>
      <w:r w:rsidRPr="005B14A0">
        <w:t xml:space="preserve">For changing Footer email id for new storefront need to modify </w:t>
      </w:r>
      <w:proofErr w:type="spellStart"/>
      <w:r w:rsidRPr="005B14A0">
        <w:rPr>
          <w:b/>
        </w:rPr>
        <w:t>cc_jci_FooterInclude</w:t>
      </w:r>
      <w:proofErr w:type="spellEnd"/>
      <w:r>
        <w:t xml:space="preserve"> </w:t>
      </w:r>
      <w:proofErr w:type="spellStart"/>
      <w:proofErr w:type="gramStart"/>
      <w:r>
        <w:t>v</w:t>
      </w:r>
      <w:r w:rsidRPr="005B14A0">
        <w:t>f</w:t>
      </w:r>
      <w:proofErr w:type="spellEnd"/>
      <w:proofErr w:type="gramEnd"/>
      <w:r w:rsidRPr="005B14A0">
        <w:t xml:space="preserve"> component.</w:t>
      </w:r>
    </w:p>
    <w:p w:rsidR="005B14A0" w:rsidRDefault="005B14A0" w:rsidP="005B14A0"/>
    <w:p w:rsidR="00081154" w:rsidRDefault="005B14A0" w:rsidP="005B14A0">
      <w:r>
        <w:rPr>
          <w:noProof/>
        </w:rPr>
        <w:drawing>
          <wp:inline distT="0" distB="0" distL="0" distR="0">
            <wp:extent cx="5753100" cy="13811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154" w:rsidRPr="00081154" w:rsidRDefault="00081154" w:rsidP="00081154"/>
    <w:p w:rsidR="00081154" w:rsidRDefault="00081154" w:rsidP="00081154"/>
    <w:p w:rsidR="005B14A0" w:rsidRPr="00081154" w:rsidRDefault="00081154" w:rsidP="00081154">
      <w:pPr>
        <w:ind w:firstLine="720"/>
        <w:rPr>
          <w:b/>
        </w:rPr>
      </w:pPr>
      <w:r>
        <w:t>Created custom label for storing footer email id:</w:t>
      </w:r>
      <w:r w:rsidRPr="00081154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081154">
        <w:rPr>
          <w:rFonts w:ascii="Calibri" w:hAnsi="Calibri"/>
          <w:b/>
          <w:color w:val="000000"/>
          <w:sz w:val="22"/>
          <w:szCs w:val="22"/>
        </w:rPr>
        <w:t>ON_LStoreEmail</w:t>
      </w:r>
      <w:proofErr w:type="spellEnd"/>
    </w:p>
    <w:sectPr w:rsidR="005B14A0" w:rsidRPr="00081154" w:rsidSect="007E349B">
      <w:headerReference w:type="default" r:id="rId15"/>
      <w:footerReference w:type="first" r:id="rId16"/>
      <w:pgSz w:w="12240" w:h="15840"/>
      <w:pgMar w:top="1035" w:right="1440" w:bottom="1710" w:left="1440" w:header="720" w:footer="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0AC" w:rsidRDefault="008B00AC">
      <w:r>
        <w:separator/>
      </w:r>
    </w:p>
  </w:endnote>
  <w:endnote w:type="continuationSeparator" w:id="0">
    <w:p w:rsidR="008B00AC" w:rsidRDefault="008B00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00"/>
    </w:tblPr>
    <w:tblGrid>
      <w:gridCol w:w="8264"/>
      <w:gridCol w:w="1312"/>
    </w:tblGrid>
    <w:tr w:rsidR="00D4424A" w:rsidRPr="00D16AA2">
      <w:tc>
        <w:tcPr>
          <w:tcW w:w="4315" w:type="pct"/>
        </w:tcPr>
        <w:p w:rsidR="00D4424A" w:rsidRPr="00DD021E" w:rsidRDefault="00D4424A" w:rsidP="00DD021E">
          <w:pPr>
            <w:pStyle w:val="Footer"/>
            <w:spacing w:before="100" w:beforeAutospacing="1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</w:rPr>
            <w:t>© 2016</w:t>
          </w:r>
          <w:r w:rsidRPr="00DD021E">
            <w:rPr>
              <w:rFonts w:asciiTheme="minorHAnsi" w:hAnsiTheme="minorHAnsi" w:cs="Arial"/>
            </w:rPr>
            <w:t xml:space="preserve"> Capgemini – All rights reserved</w:t>
          </w:r>
        </w:p>
      </w:tc>
      <w:tc>
        <w:tcPr>
          <w:tcW w:w="685" w:type="pct"/>
        </w:tcPr>
        <w:p w:rsidR="00D4424A" w:rsidRPr="00DD021E" w:rsidRDefault="00D4424A" w:rsidP="00A62F51">
          <w:pPr>
            <w:pStyle w:val="Footer"/>
            <w:jc w:val="right"/>
            <w:rPr>
              <w:rFonts w:asciiTheme="minorHAnsi" w:hAnsiTheme="minorHAnsi" w:cs="Arial"/>
            </w:rPr>
          </w:pPr>
        </w:p>
        <w:p w:rsidR="00D4424A" w:rsidRPr="00DD021E" w:rsidRDefault="00D4424A" w:rsidP="00DD021E">
          <w:pPr>
            <w:pStyle w:val="Footer"/>
            <w:jc w:val="right"/>
            <w:rPr>
              <w:rFonts w:asciiTheme="minorHAnsi" w:hAnsiTheme="minorHAnsi" w:cs="Arial"/>
            </w:rPr>
          </w:pPr>
          <w:r w:rsidRPr="00DD021E">
            <w:rPr>
              <w:rFonts w:asciiTheme="minorHAnsi" w:hAnsiTheme="minorHAnsi" w:cs="Arial"/>
            </w:rPr>
            <w:t xml:space="preserve">Page </w:t>
          </w:r>
          <w:r w:rsidR="00A27745" w:rsidRPr="00DD021E">
            <w:rPr>
              <w:rFonts w:asciiTheme="minorHAnsi" w:hAnsiTheme="minorHAnsi" w:cs="Arial"/>
            </w:rPr>
            <w:fldChar w:fldCharType="begin"/>
          </w:r>
          <w:r w:rsidRPr="00DD021E">
            <w:rPr>
              <w:rFonts w:asciiTheme="minorHAnsi" w:hAnsiTheme="minorHAnsi" w:cs="Arial"/>
            </w:rPr>
            <w:instrText xml:space="preserve"> PAGE </w:instrText>
          </w:r>
          <w:r w:rsidR="00A27745" w:rsidRPr="00DD021E">
            <w:rPr>
              <w:rFonts w:asciiTheme="minorHAnsi" w:hAnsiTheme="minorHAnsi" w:cs="Arial"/>
            </w:rPr>
            <w:fldChar w:fldCharType="separate"/>
          </w:r>
          <w:r w:rsidR="00580DEF">
            <w:rPr>
              <w:rFonts w:asciiTheme="minorHAnsi" w:hAnsiTheme="minorHAnsi" w:cs="Arial"/>
              <w:noProof/>
            </w:rPr>
            <w:t>1</w:t>
          </w:r>
          <w:r w:rsidR="00A27745" w:rsidRPr="00DD021E">
            <w:rPr>
              <w:rFonts w:asciiTheme="minorHAnsi" w:hAnsiTheme="minorHAnsi" w:cs="Arial"/>
            </w:rPr>
            <w:fldChar w:fldCharType="end"/>
          </w:r>
          <w:r w:rsidRPr="00DD021E">
            <w:rPr>
              <w:rFonts w:asciiTheme="minorHAnsi" w:hAnsiTheme="minorHAnsi" w:cs="Arial"/>
            </w:rPr>
            <w:t xml:space="preserve"> of </w:t>
          </w:r>
          <w:r w:rsidR="00A27745" w:rsidRPr="00DD021E">
            <w:rPr>
              <w:rFonts w:asciiTheme="minorHAnsi" w:hAnsiTheme="minorHAnsi" w:cs="Arial"/>
            </w:rPr>
            <w:fldChar w:fldCharType="begin"/>
          </w:r>
          <w:r w:rsidRPr="00DD021E">
            <w:rPr>
              <w:rFonts w:asciiTheme="minorHAnsi" w:hAnsiTheme="minorHAnsi" w:cs="Arial"/>
            </w:rPr>
            <w:instrText xml:space="preserve"> NUMPAGES </w:instrText>
          </w:r>
          <w:r w:rsidR="00A27745" w:rsidRPr="00DD021E">
            <w:rPr>
              <w:rFonts w:asciiTheme="minorHAnsi" w:hAnsiTheme="minorHAnsi" w:cs="Arial"/>
            </w:rPr>
            <w:fldChar w:fldCharType="separate"/>
          </w:r>
          <w:r w:rsidR="00580DEF">
            <w:rPr>
              <w:rFonts w:asciiTheme="minorHAnsi" w:hAnsiTheme="minorHAnsi" w:cs="Arial"/>
              <w:noProof/>
            </w:rPr>
            <w:t>3</w:t>
          </w:r>
          <w:r w:rsidR="00A27745" w:rsidRPr="00DD021E">
            <w:rPr>
              <w:rFonts w:asciiTheme="minorHAnsi" w:hAnsiTheme="minorHAnsi" w:cs="Arial"/>
            </w:rPr>
            <w:fldChar w:fldCharType="end"/>
          </w:r>
          <w:r w:rsidRPr="00DD021E">
            <w:rPr>
              <w:rFonts w:asciiTheme="minorHAnsi" w:hAnsiTheme="minorHAnsi" w:cs="Arial"/>
            </w:rPr>
            <w:t xml:space="preserve">                    </w:t>
          </w:r>
        </w:p>
      </w:tc>
    </w:tr>
  </w:tbl>
  <w:p w:rsidR="00D4424A" w:rsidRDefault="00A27745">
    <w:pPr>
      <w:pStyle w:val="Footer"/>
    </w:pPr>
    <w:r w:rsidRPr="00A27745">
      <w:rPr>
        <w:rFonts w:asciiTheme="minorHAnsi" w:hAnsiTheme="minorHAnsi" w:cs="Arial"/>
        <w:noProof/>
      </w:rPr>
      <w:pict>
        <v:line id="Line 7" o:spid="_x0000_s4097" style="position:absolute;z-index:251660800;visibility:visible;mso-wrap-distance-top:-1e-4mm;mso-wrap-distance-bottom:-1e-4mm;mso-position-horizontal-relative:text;mso-position-vertical-relative:text" from="3.7pt,-42.25pt" to="471.7pt,-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Ckj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0AC" w:rsidRDefault="008B00AC">
      <w:r>
        <w:separator/>
      </w:r>
    </w:p>
  </w:footnote>
  <w:footnote w:type="continuationSeparator" w:id="0">
    <w:p w:rsidR="008B00AC" w:rsidRDefault="008B00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251"/>
      <w:gridCol w:w="2070"/>
      <w:gridCol w:w="3941"/>
    </w:tblGrid>
    <w:tr w:rsidR="00D4424A" w:rsidTr="00F86D50">
      <w:trPr>
        <w:trHeight w:val="266"/>
      </w:trPr>
      <w:tc>
        <w:tcPr>
          <w:tcW w:w="3251" w:type="dxa"/>
        </w:tcPr>
        <w:p w:rsidR="00D4424A" w:rsidRPr="00BA05CF" w:rsidRDefault="00D4424A" w:rsidP="00BA05CF">
          <w:pPr>
            <w:pStyle w:val="Header"/>
            <w:rPr>
              <w:sz w:val="24"/>
              <w:szCs w:val="24"/>
            </w:rPr>
          </w:pPr>
        </w:p>
      </w:tc>
      <w:tc>
        <w:tcPr>
          <w:tcW w:w="2070" w:type="dxa"/>
        </w:tcPr>
        <w:p w:rsidR="00D4424A" w:rsidRDefault="00D4424A" w:rsidP="00BA05CF">
          <w:pPr>
            <w:jc w:val="center"/>
          </w:pPr>
        </w:p>
      </w:tc>
      <w:tc>
        <w:tcPr>
          <w:tcW w:w="3941" w:type="dxa"/>
        </w:tcPr>
        <w:p w:rsidR="00D4424A" w:rsidRDefault="00D4424A" w:rsidP="00F86D50">
          <w:pPr>
            <w:pStyle w:val="Header"/>
            <w:rPr>
              <w:sz w:val="24"/>
              <w:szCs w:val="24"/>
            </w:rPr>
          </w:pPr>
        </w:p>
      </w:tc>
    </w:tr>
  </w:tbl>
  <w:p w:rsidR="00D4424A" w:rsidRPr="00BA05CF" w:rsidRDefault="00D4424A" w:rsidP="00A46D5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4395"/>
    <w:multiLevelType w:val="multilevel"/>
    <w:tmpl w:val="00000002"/>
    <w:name w:val="HTML-List%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0004396"/>
    <w:multiLevelType w:val="multilevel"/>
    <w:tmpl w:val="00000003"/>
    <w:name w:val="HTML-List%d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000452D"/>
    <w:multiLevelType w:val="multilevel"/>
    <w:tmpl w:val="00000001"/>
    <w:name w:val="HTML-List%d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6360257"/>
    <w:multiLevelType w:val="multilevel"/>
    <w:tmpl w:val="0D829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EAF03B4"/>
    <w:multiLevelType w:val="hybridMultilevel"/>
    <w:tmpl w:val="8E9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D61E4"/>
    <w:multiLevelType w:val="multilevel"/>
    <w:tmpl w:val="6944EAF6"/>
    <w:lvl w:ilvl="0">
      <w:start w:val="1"/>
      <w:numFmt w:val="decimal"/>
      <w:pStyle w:val="Heading1"/>
      <w:lvlText w:val="%1.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48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08"/>
        </w:tabs>
        <w:ind w:left="1224" w:hanging="504"/>
      </w:pPr>
      <w:rPr>
        <w:rFonts w:hint="default"/>
      </w:rPr>
    </w:lvl>
    <w:lvl w:ilvl="3">
      <w:start w:val="1"/>
      <w:numFmt w:val="decimal"/>
      <w:lvlText w:val="%12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2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2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2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2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2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3590D5F"/>
    <w:multiLevelType w:val="multilevel"/>
    <w:tmpl w:val="0326414A"/>
    <w:lvl w:ilvl="0">
      <w:start w:val="3"/>
      <w:numFmt w:val="decimal"/>
      <w:lvlText w:val="%1."/>
      <w:lvlJc w:val="left"/>
      <w:pPr>
        <w:tabs>
          <w:tab w:val="num" w:pos="-288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pStyle w:val="CGHeading3"/>
      <w:lvlText w:val="%1.%2.%3."/>
      <w:lvlJc w:val="left"/>
      <w:pPr>
        <w:tabs>
          <w:tab w:val="num" w:pos="432"/>
        </w:tabs>
        <w:ind w:left="576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7">
    <w:nsid w:val="44DF6ABF"/>
    <w:multiLevelType w:val="multilevel"/>
    <w:tmpl w:val="3CA25B8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>
    <w:nsid w:val="7923140C"/>
    <w:multiLevelType w:val="multilevel"/>
    <w:tmpl w:val="93C2FA8A"/>
    <w:lvl w:ilvl="0">
      <w:start w:val="1"/>
      <w:numFmt w:val="decimal"/>
      <w:lvlText w:val="%1.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>
      <w:start w:val="1"/>
      <w:numFmt w:val="decimal"/>
      <w:pStyle w:val="CGHeading2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7AFF5105"/>
    <w:multiLevelType w:val="hybridMultilevel"/>
    <w:tmpl w:val="17C891BE"/>
    <w:lvl w:ilvl="0" w:tplc="DB8061E6">
      <w:start w:val="1"/>
      <w:numFmt w:val="decimal"/>
      <w:pStyle w:val="CG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2646B4F0">
      <w:start w:val="1"/>
      <w:numFmt w:val="bullet"/>
      <w:pStyle w:val="CGBulletLis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D54420C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C6D7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2AB4D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B2A65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5E24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A2138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9E3B6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stylePaneFormatFilter w:val="3001"/>
  <w:documentProtection w:formatting="1" w:enforcement="0"/>
  <w:defaultTabStop w:val="720"/>
  <w:noPunctuationKerning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F20FF"/>
    <w:rsid w:val="0000324B"/>
    <w:rsid w:val="000057BF"/>
    <w:rsid w:val="00005D58"/>
    <w:rsid w:val="000117CC"/>
    <w:rsid w:val="00017A6B"/>
    <w:rsid w:val="000209B3"/>
    <w:rsid w:val="00020D89"/>
    <w:rsid w:val="00020FF0"/>
    <w:rsid w:val="00021141"/>
    <w:rsid w:val="00023287"/>
    <w:rsid w:val="00025EF1"/>
    <w:rsid w:val="00025FA6"/>
    <w:rsid w:val="00027380"/>
    <w:rsid w:val="00035AE0"/>
    <w:rsid w:val="000364B8"/>
    <w:rsid w:val="0003779F"/>
    <w:rsid w:val="00040762"/>
    <w:rsid w:val="0004261D"/>
    <w:rsid w:val="000428A9"/>
    <w:rsid w:val="00053820"/>
    <w:rsid w:val="00054998"/>
    <w:rsid w:val="0005590F"/>
    <w:rsid w:val="00055CD9"/>
    <w:rsid w:val="00056455"/>
    <w:rsid w:val="000604BB"/>
    <w:rsid w:val="00061D09"/>
    <w:rsid w:val="00063220"/>
    <w:rsid w:val="00064D39"/>
    <w:rsid w:val="000678D0"/>
    <w:rsid w:val="0007018F"/>
    <w:rsid w:val="00073E86"/>
    <w:rsid w:val="00077D34"/>
    <w:rsid w:val="00080FB0"/>
    <w:rsid w:val="00081154"/>
    <w:rsid w:val="000863AD"/>
    <w:rsid w:val="000869FB"/>
    <w:rsid w:val="000938B6"/>
    <w:rsid w:val="00094B95"/>
    <w:rsid w:val="000969E6"/>
    <w:rsid w:val="000A3DE0"/>
    <w:rsid w:val="000A6219"/>
    <w:rsid w:val="000A7C47"/>
    <w:rsid w:val="000B0A2E"/>
    <w:rsid w:val="000B15E5"/>
    <w:rsid w:val="000B3D42"/>
    <w:rsid w:val="000B490D"/>
    <w:rsid w:val="000B685F"/>
    <w:rsid w:val="000C7D86"/>
    <w:rsid w:val="000D2217"/>
    <w:rsid w:val="000D4DDF"/>
    <w:rsid w:val="000D5DBA"/>
    <w:rsid w:val="000D62CC"/>
    <w:rsid w:val="000E0C17"/>
    <w:rsid w:val="000E0E24"/>
    <w:rsid w:val="000E33E4"/>
    <w:rsid w:val="000E3ADA"/>
    <w:rsid w:val="000E4AF9"/>
    <w:rsid w:val="000E7552"/>
    <w:rsid w:val="000F30B7"/>
    <w:rsid w:val="000F709D"/>
    <w:rsid w:val="000F7145"/>
    <w:rsid w:val="00100942"/>
    <w:rsid w:val="00111475"/>
    <w:rsid w:val="00112F35"/>
    <w:rsid w:val="00113521"/>
    <w:rsid w:val="00114AE7"/>
    <w:rsid w:val="00116E43"/>
    <w:rsid w:val="00122D29"/>
    <w:rsid w:val="001246D1"/>
    <w:rsid w:val="00131AB6"/>
    <w:rsid w:val="00132C33"/>
    <w:rsid w:val="00134495"/>
    <w:rsid w:val="00137CCF"/>
    <w:rsid w:val="001434D6"/>
    <w:rsid w:val="00143DFF"/>
    <w:rsid w:val="001445C6"/>
    <w:rsid w:val="00144A61"/>
    <w:rsid w:val="00145B10"/>
    <w:rsid w:val="00147C4E"/>
    <w:rsid w:val="001512A7"/>
    <w:rsid w:val="001530FA"/>
    <w:rsid w:val="00153718"/>
    <w:rsid w:val="00154947"/>
    <w:rsid w:val="00154C39"/>
    <w:rsid w:val="0015569A"/>
    <w:rsid w:val="00155BA9"/>
    <w:rsid w:val="00161576"/>
    <w:rsid w:val="00161666"/>
    <w:rsid w:val="00165195"/>
    <w:rsid w:val="0016572E"/>
    <w:rsid w:val="00166249"/>
    <w:rsid w:val="0016690D"/>
    <w:rsid w:val="001674D8"/>
    <w:rsid w:val="0017051B"/>
    <w:rsid w:val="00170BFB"/>
    <w:rsid w:val="00171209"/>
    <w:rsid w:val="00175B3E"/>
    <w:rsid w:val="00175FC9"/>
    <w:rsid w:val="00177478"/>
    <w:rsid w:val="00180005"/>
    <w:rsid w:val="00180BCF"/>
    <w:rsid w:val="00181C9F"/>
    <w:rsid w:val="00182A12"/>
    <w:rsid w:val="001856CE"/>
    <w:rsid w:val="00187119"/>
    <w:rsid w:val="00187132"/>
    <w:rsid w:val="00190BFC"/>
    <w:rsid w:val="00191E5C"/>
    <w:rsid w:val="00194230"/>
    <w:rsid w:val="001959D6"/>
    <w:rsid w:val="00197482"/>
    <w:rsid w:val="00197B7B"/>
    <w:rsid w:val="001A1152"/>
    <w:rsid w:val="001A4B98"/>
    <w:rsid w:val="001B363A"/>
    <w:rsid w:val="001B36C5"/>
    <w:rsid w:val="001B3974"/>
    <w:rsid w:val="001B5A3E"/>
    <w:rsid w:val="001C0D12"/>
    <w:rsid w:val="001C3338"/>
    <w:rsid w:val="001C69E7"/>
    <w:rsid w:val="001C6F52"/>
    <w:rsid w:val="001D09EB"/>
    <w:rsid w:val="001D235A"/>
    <w:rsid w:val="001D26E3"/>
    <w:rsid w:val="001D4881"/>
    <w:rsid w:val="001D526A"/>
    <w:rsid w:val="001D6892"/>
    <w:rsid w:val="001E6274"/>
    <w:rsid w:val="001E7E70"/>
    <w:rsid w:val="001F0E62"/>
    <w:rsid w:val="001F39D2"/>
    <w:rsid w:val="001F4C98"/>
    <w:rsid w:val="001F4CA8"/>
    <w:rsid w:val="001F61EE"/>
    <w:rsid w:val="001F6411"/>
    <w:rsid w:val="001F74BF"/>
    <w:rsid w:val="00205DCD"/>
    <w:rsid w:val="0020699F"/>
    <w:rsid w:val="00206C7B"/>
    <w:rsid w:val="00211D9C"/>
    <w:rsid w:val="00216255"/>
    <w:rsid w:val="0021664B"/>
    <w:rsid w:val="002202BC"/>
    <w:rsid w:val="00220F47"/>
    <w:rsid w:val="002275D7"/>
    <w:rsid w:val="00227975"/>
    <w:rsid w:val="00230C70"/>
    <w:rsid w:val="00233ABF"/>
    <w:rsid w:val="00234186"/>
    <w:rsid w:val="00236BBA"/>
    <w:rsid w:val="00236F49"/>
    <w:rsid w:val="00240E8F"/>
    <w:rsid w:val="002452C5"/>
    <w:rsid w:val="00246116"/>
    <w:rsid w:val="002478BC"/>
    <w:rsid w:val="00250C5F"/>
    <w:rsid w:val="002517BD"/>
    <w:rsid w:val="00251B60"/>
    <w:rsid w:val="00252D71"/>
    <w:rsid w:val="00255AD4"/>
    <w:rsid w:val="00256450"/>
    <w:rsid w:val="00260CE0"/>
    <w:rsid w:val="002617D6"/>
    <w:rsid w:val="0026401F"/>
    <w:rsid w:val="002650D1"/>
    <w:rsid w:val="00266ECE"/>
    <w:rsid w:val="002733B1"/>
    <w:rsid w:val="00273523"/>
    <w:rsid w:val="002745E8"/>
    <w:rsid w:val="0027723C"/>
    <w:rsid w:val="00282DDA"/>
    <w:rsid w:val="00285898"/>
    <w:rsid w:val="00285B39"/>
    <w:rsid w:val="00287668"/>
    <w:rsid w:val="00290820"/>
    <w:rsid w:val="00290D0E"/>
    <w:rsid w:val="00291E5B"/>
    <w:rsid w:val="00291F95"/>
    <w:rsid w:val="00293938"/>
    <w:rsid w:val="00297AFB"/>
    <w:rsid w:val="002A18FF"/>
    <w:rsid w:val="002A194D"/>
    <w:rsid w:val="002A443C"/>
    <w:rsid w:val="002A69FB"/>
    <w:rsid w:val="002B124A"/>
    <w:rsid w:val="002B1626"/>
    <w:rsid w:val="002B4607"/>
    <w:rsid w:val="002B53D8"/>
    <w:rsid w:val="002B7EBE"/>
    <w:rsid w:val="002C2BDC"/>
    <w:rsid w:val="002C74A0"/>
    <w:rsid w:val="002E0CFB"/>
    <w:rsid w:val="002E22D3"/>
    <w:rsid w:val="002E2E5B"/>
    <w:rsid w:val="002E5289"/>
    <w:rsid w:val="002F3236"/>
    <w:rsid w:val="002F5A80"/>
    <w:rsid w:val="00302C32"/>
    <w:rsid w:val="00303250"/>
    <w:rsid w:val="003050CE"/>
    <w:rsid w:val="00305E54"/>
    <w:rsid w:val="003060E3"/>
    <w:rsid w:val="0031166E"/>
    <w:rsid w:val="0031526D"/>
    <w:rsid w:val="0032027B"/>
    <w:rsid w:val="003231D8"/>
    <w:rsid w:val="003270E6"/>
    <w:rsid w:val="00330027"/>
    <w:rsid w:val="00330524"/>
    <w:rsid w:val="00332F50"/>
    <w:rsid w:val="0033706C"/>
    <w:rsid w:val="003461EE"/>
    <w:rsid w:val="00347E8B"/>
    <w:rsid w:val="003541A3"/>
    <w:rsid w:val="00355923"/>
    <w:rsid w:val="003576C9"/>
    <w:rsid w:val="0037335E"/>
    <w:rsid w:val="003740CE"/>
    <w:rsid w:val="0037758F"/>
    <w:rsid w:val="00386A82"/>
    <w:rsid w:val="003929F1"/>
    <w:rsid w:val="003945F9"/>
    <w:rsid w:val="0039627B"/>
    <w:rsid w:val="003979B0"/>
    <w:rsid w:val="003A1EC5"/>
    <w:rsid w:val="003A6CDA"/>
    <w:rsid w:val="003A7813"/>
    <w:rsid w:val="003A7975"/>
    <w:rsid w:val="003B0156"/>
    <w:rsid w:val="003B4BEC"/>
    <w:rsid w:val="003B73B1"/>
    <w:rsid w:val="003B77AF"/>
    <w:rsid w:val="003C26E4"/>
    <w:rsid w:val="003C68E9"/>
    <w:rsid w:val="003D2661"/>
    <w:rsid w:val="003D37B7"/>
    <w:rsid w:val="003D7DAC"/>
    <w:rsid w:val="003E11C4"/>
    <w:rsid w:val="003E6DB1"/>
    <w:rsid w:val="003E6FA0"/>
    <w:rsid w:val="003E726A"/>
    <w:rsid w:val="003F06A5"/>
    <w:rsid w:val="003F0741"/>
    <w:rsid w:val="003F1DCF"/>
    <w:rsid w:val="003F3709"/>
    <w:rsid w:val="003F450E"/>
    <w:rsid w:val="003F516E"/>
    <w:rsid w:val="003F51F3"/>
    <w:rsid w:val="004024A9"/>
    <w:rsid w:val="00404B0A"/>
    <w:rsid w:val="00405264"/>
    <w:rsid w:val="00411739"/>
    <w:rsid w:val="0042529C"/>
    <w:rsid w:val="004271E1"/>
    <w:rsid w:val="0042766A"/>
    <w:rsid w:val="00427777"/>
    <w:rsid w:val="00427C64"/>
    <w:rsid w:val="00431BE9"/>
    <w:rsid w:val="004323E2"/>
    <w:rsid w:val="00433E87"/>
    <w:rsid w:val="004405FB"/>
    <w:rsid w:val="004424C0"/>
    <w:rsid w:val="0044654E"/>
    <w:rsid w:val="0044697B"/>
    <w:rsid w:val="00450BC3"/>
    <w:rsid w:val="0045617F"/>
    <w:rsid w:val="00463680"/>
    <w:rsid w:val="0046526B"/>
    <w:rsid w:val="004722FB"/>
    <w:rsid w:val="0048792E"/>
    <w:rsid w:val="00491A8B"/>
    <w:rsid w:val="004A1ECD"/>
    <w:rsid w:val="004A3A36"/>
    <w:rsid w:val="004A5CD7"/>
    <w:rsid w:val="004A6C28"/>
    <w:rsid w:val="004A7D49"/>
    <w:rsid w:val="004B21C3"/>
    <w:rsid w:val="004B357A"/>
    <w:rsid w:val="004C0F1C"/>
    <w:rsid w:val="004C1AE6"/>
    <w:rsid w:val="004D1D6C"/>
    <w:rsid w:val="004D2464"/>
    <w:rsid w:val="004D2F20"/>
    <w:rsid w:val="004D64E0"/>
    <w:rsid w:val="004E7017"/>
    <w:rsid w:val="004F2E17"/>
    <w:rsid w:val="004F57A1"/>
    <w:rsid w:val="00501FDC"/>
    <w:rsid w:val="005055B3"/>
    <w:rsid w:val="00505B39"/>
    <w:rsid w:val="0050696E"/>
    <w:rsid w:val="0051767A"/>
    <w:rsid w:val="00520F2D"/>
    <w:rsid w:val="005216C5"/>
    <w:rsid w:val="00523004"/>
    <w:rsid w:val="005237D5"/>
    <w:rsid w:val="00525A17"/>
    <w:rsid w:val="00527666"/>
    <w:rsid w:val="00533B66"/>
    <w:rsid w:val="005419DC"/>
    <w:rsid w:val="00542CCD"/>
    <w:rsid w:val="00544488"/>
    <w:rsid w:val="005472F6"/>
    <w:rsid w:val="0054750C"/>
    <w:rsid w:val="00547B45"/>
    <w:rsid w:val="00550E62"/>
    <w:rsid w:val="00552D9A"/>
    <w:rsid w:val="00556551"/>
    <w:rsid w:val="0055715B"/>
    <w:rsid w:val="00565C50"/>
    <w:rsid w:val="00570085"/>
    <w:rsid w:val="00571321"/>
    <w:rsid w:val="00571582"/>
    <w:rsid w:val="00573A46"/>
    <w:rsid w:val="00574DA5"/>
    <w:rsid w:val="00575E71"/>
    <w:rsid w:val="00580DEF"/>
    <w:rsid w:val="00581D2B"/>
    <w:rsid w:val="00582D19"/>
    <w:rsid w:val="00583F05"/>
    <w:rsid w:val="00586AC6"/>
    <w:rsid w:val="00590476"/>
    <w:rsid w:val="005A150B"/>
    <w:rsid w:val="005A1560"/>
    <w:rsid w:val="005A1AB6"/>
    <w:rsid w:val="005A3BD1"/>
    <w:rsid w:val="005A6ECE"/>
    <w:rsid w:val="005A796F"/>
    <w:rsid w:val="005B0580"/>
    <w:rsid w:val="005B14A0"/>
    <w:rsid w:val="005B3068"/>
    <w:rsid w:val="005B5140"/>
    <w:rsid w:val="005B5DD4"/>
    <w:rsid w:val="005B78AF"/>
    <w:rsid w:val="005D0EA0"/>
    <w:rsid w:val="005D136A"/>
    <w:rsid w:val="005D260D"/>
    <w:rsid w:val="005D47AD"/>
    <w:rsid w:val="005D52AD"/>
    <w:rsid w:val="005D5CAE"/>
    <w:rsid w:val="005E6188"/>
    <w:rsid w:val="005E75D4"/>
    <w:rsid w:val="005F066D"/>
    <w:rsid w:val="005F26D3"/>
    <w:rsid w:val="005F48E0"/>
    <w:rsid w:val="005F4A95"/>
    <w:rsid w:val="005F5386"/>
    <w:rsid w:val="005F53AB"/>
    <w:rsid w:val="005F7B16"/>
    <w:rsid w:val="006025D1"/>
    <w:rsid w:val="0060484E"/>
    <w:rsid w:val="00605CD4"/>
    <w:rsid w:val="006061C9"/>
    <w:rsid w:val="00607335"/>
    <w:rsid w:val="006076B4"/>
    <w:rsid w:val="00612691"/>
    <w:rsid w:val="00612833"/>
    <w:rsid w:val="0061458C"/>
    <w:rsid w:val="006201C4"/>
    <w:rsid w:val="0062165A"/>
    <w:rsid w:val="00626720"/>
    <w:rsid w:val="00630E08"/>
    <w:rsid w:val="00636B0D"/>
    <w:rsid w:val="00636E00"/>
    <w:rsid w:val="00647D4D"/>
    <w:rsid w:val="00651BE6"/>
    <w:rsid w:val="00652F81"/>
    <w:rsid w:val="00654508"/>
    <w:rsid w:val="00661BA9"/>
    <w:rsid w:val="0067726B"/>
    <w:rsid w:val="006810E4"/>
    <w:rsid w:val="006823F8"/>
    <w:rsid w:val="00685D5E"/>
    <w:rsid w:val="00694915"/>
    <w:rsid w:val="0069600A"/>
    <w:rsid w:val="0069680F"/>
    <w:rsid w:val="006A4BC8"/>
    <w:rsid w:val="006A69FB"/>
    <w:rsid w:val="006A7CD7"/>
    <w:rsid w:val="006B5C1D"/>
    <w:rsid w:val="006B62A7"/>
    <w:rsid w:val="006C2625"/>
    <w:rsid w:val="006C2A43"/>
    <w:rsid w:val="006C4E48"/>
    <w:rsid w:val="006C54BC"/>
    <w:rsid w:val="006C5EC5"/>
    <w:rsid w:val="006C6088"/>
    <w:rsid w:val="006D103D"/>
    <w:rsid w:val="006D130F"/>
    <w:rsid w:val="006E128A"/>
    <w:rsid w:val="006E1976"/>
    <w:rsid w:val="006E1F08"/>
    <w:rsid w:val="006E20C9"/>
    <w:rsid w:val="006E710F"/>
    <w:rsid w:val="006E799E"/>
    <w:rsid w:val="006F4141"/>
    <w:rsid w:val="00700630"/>
    <w:rsid w:val="00703713"/>
    <w:rsid w:val="00703929"/>
    <w:rsid w:val="00703FDC"/>
    <w:rsid w:val="007058DC"/>
    <w:rsid w:val="00706358"/>
    <w:rsid w:val="007104AE"/>
    <w:rsid w:val="00710BEA"/>
    <w:rsid w:val="007200F2"/>
    <w:rsid w:val="00721316"/>
    <w:rsid w:val="00727250"/>
    <w:rsid w:val="00731827"/>
    <w:rsid w:val="00732AB0"/>
    <w:rsid w:val="0073445B"/>
    <w:rsid w:val="00736033"/>
    <w:rsid w:val="00742C9D"/>
    <w:rsid w:val="007527EF"/>
    <w:rsid w:val="0075483E"/>
    <w:rsid w:val="00762E55"/>
    <w:rsid w:val="0077025B"/>
    <w:rsid w:val="00774898"/>
    <w:rsid w:val="00774D3F"/>
    <w:rsid w:val="0077783A"/>
    <w:rsid w:val="00780357"/>
    <w:rsid w:val="00780DB9"/>
    <w:rsid w:val="00783098"/>
    <w:rsid w:val="007846AC"/>
    <w:rsid w:val="007856F9"/>
    <w:rsid w:val="007871F4"/>
    <w:rsid w:val="0078726B"/>
    <w:rsid w:val="007903B7"/>
    <w:rsid w:val="0079087B"/>
    <w:rsid w:val="00791B9F"/>
    <w:rsid w:val="00794F3B"/>
    <w:rsid w:val="0079680A"/>
    <w:rsid w:val="007A0885"/>
    <w:rsid w:val="007A4EB7"/>
    <w:rsid w:val="007A5613"/>
    <w:rsid w:val="007A5E20"/>
    <w:rsid w:val="007B1673"/>
    <w:rsid w:val="007B3DD2"/>
    <w:rsid w:val="007C2129"/>
    <w:rsid w:val="007C378F"/>
    <w:rsid w:val="007C3E43"/>
    <w:rsid w:val="007D25FC"/>
    <w:rsid w:val="007E349B"/>
    <w:rsid w:val="007E3CD7"/>
    <w:rsid w:val="007F0A9E"/>
    <w:rsid w:val="007F17A4"/>
    <w:rsid w:val="007F77D2"/>
    <w:rsid w:val="00800459"/>
    <w:rsid w:val="00807F5D"/>
    <w:rsid w:val="00815F0B"/>
    <w:rsid w:val="00816025"/>
    <w:rsid w:val="00820F97"/>
    <w:rsid w:val="00826A80"/>
    <w:rsid w:val="00832138"/>
    <w:rsid w:val="00835C35"/>
    <w:rsid w:val="00837012"/>
    <w:rsid w:val="00837E96"/>
    <w:rsid w:val="00844A75"/>
    <w:rsid w:val="00846821"/>
    <w:rsid w:val="008503F5"/>
    <w:rsid w:val="00851027"/>
    <w:rsid w:val="00851FE9"/>
    <w:rsid w:val="00852CC2"/>
    <w:rsid w:val="00852F02"/>
    <w:rsid w:val="00863392"/>
    <w:rsid w:val="00863E75"/>
    <w:rsid w:val="00866638"/>
    <w:rsid w:val="00866BC0"/>
    <w:rsid w:val="00867E2C"/>
    <w:rsid w:val="00874842"/>
    <w:rsid w:val="008869B1"/>
    <w:rsid w:val="00890C49"/>
    <w:rsid w:val="00891D76"/>
    <w:rsid w:val="00893214"/>
    <w:rsid w:val="008A01AB"/>
    <w:rsid w:val="008A135E"/>
    <w:rsid w:val="008A2669"/>
    <w:rsid w:val="008A3D16"/>
    <w:rsid w:val="008A728D"/>
    <w:rsid w:val="008A72BA"/>
    <w:rsid w:val="008B00AC"/>
    <w:rsid w:val="008B4BE1"/>
    <w:rsid w:val="008B55F5"/>
    <w:rsid w:val="008B5723"/>
    <w:rsid w:val="008B696C"/>
    <w:rsid w:val="008C3751"/>
    <w:rsid w:val="008C5B95"/>
    <w:rsid w:val="008D25DB"/>
    <w:rsid w:val="008D4073"/>
    <w:rsid w:val="008D612E"/>
    <w:rsid w:val="008D6224"/>
    <w:rsid w:val="008E1078"/>
    <w:rsid w:val="008E3BDD"/>
    <w:rsid w:val="008E3EFE"/>
    <w:rsid w:val="008E7006"/>
    <w:rsid w:val="008F09C6"/>
    <w:rsid w:val="008F1506"/>
    <w:rsid w:val="008F1987"/>
    <w:rsid w:val="008F62DA"/>
    <w:rsid w:val="008F6D0C"/>
    <w:rsid w:val="0090560B"/>
    <w:rsid w:val="00905946"/>
    <w:rsid w:val="00912350"/>
    <w:rsid w:val="009136F7"/>
    <w:rsid w:val="0091520C"/>
    <w:rsid w:val="00916878"/>
    <w:rsid w:val="009168E2"/>
    <w:rsid w:val="0092619E"/>
    <w:rsid w:val="00930F1F"/>
    <w:rsid w:val="00933961"/>
    <w:rsid w:val="00937F57"/>
    <w:rsid w:val="00944738"/>
    <w:rsid w:val="009514BC"/>
    <w:rsid w:val="00952C50"/>
    <w:rsid w:val="009535CB"/>
    <w:rsid w:val="00954CBE"/>
    <w:rsid w:val="00962348"/>
    <w:rsid w:val="00964F22"/>
    <w:rsid w:val="00967740"/>
    <w:rsid w:val="00972B47"/>
    <w:rsid w:val="00975BE2"/>
    <w:rsid w:val="00986E36"/>
    <w:rsid w:val="009879ED"/>
    <w:rsid w:val="0099343B"/>
    <w:rsid w:val="009A2F4D"/>
    <w:rsid w:val="009A5371"/>
    <w:rsid w:val="009A5D2C"/>
    <w:rsid w:val="009A6B6B"/>
    <w:rsid w:val="009B25BE"/>
    <w:rsid w:val="009B4601"/>
    <w:rsid w:val="009B5240"/>
    <w:rsid w:val="009B7865"/>
    <w:rsid w:val="009C1827"/>
    <w:rsid w:val="009D1D6F"/>
    <w:rsid w:val="009D2DDF"/>
    <w:rsid w:val="009D4FCD"/>
    <w:rsid w:val="009D63F8"/>
    <w:rsid w:val="009D779A"/>
    <w:rsid w:val="009D7BF6"/>
    <w:rsid w:val="009E1F5B"/>
    <w:rsid w:val="009E3FEC"/>
    <w:rsid w:val="009E54B0"/>
    <w:rsid w:val="009F08BF"/>
    <w:rsid w:val="009F20FF"/>
    <w:rsid w:val="009F3297"/>
    <w:rsid w:val="009F5585"/>
    <w:rsid w:val="00A00E83"/>
    <w:rsid w:val="00A01D01"/>
    <w:rsid w:val="00A02D98"/>
    <w:rsid w:val="00A06360"/>
    <w:rsid w:val="00A13AE4"/>
    <w:rsid w:val="00A15785"/>
    <w:rsid w:val="00A1632A"/>
    <w:rsid w:val="00A16E23"/>
    <w:rsid w:val="00A17457"/>
    <w:rsid w:val="00A24E77"/>
    <w:rsid w:val="00A25764"/>
    <w:rsid w:val="00A27745"/>
    <w:rsid w:val="00A30227"/>
    <w:rsid w:val="00A351DB"/>
    <w:rsid w:val="00A3573C"/>
    <w:rsid w:val="00A358E5"/>
    <w:rsid w:val="00A4087C"/>
    <w:rsid w:val="00A41FA8"/>
    <w:rsid w:val="00A4401D"/>
    <w:rsid w:val="00A44BAA"/>
    <w:rsid w:val="00A4562E"/>
    <w:rsid w:val="00A45F68"/>
    <w:rsid w:val="00A46D56"/>
    <w:rsid w:val="00A501A2"/>
    <w:rsid w:val="00A50E15"/>
    <w:rsid w:val="00A51B23"/>
    <w:rsid w:val="00A52212"/>
    <w:rsid w:val="00A52483"/>
    <w:rsid w:val="00A52686"/>
    <w:rsid w:val="00A53CFC"/>
    <w:rsid w:val="00A5412A"/>
    <w:rsid w:val="00A56301"/>
    <w:rsid w:val="00A60D7D"/>
    <w:rsid w:val="00A62F51"/>
    <w:rsid w:val="00A63C78"/>
    <w:rsid w:val="00A64EB5"/>
    <w:rsid w:val="00A66F8E"/>
    <w:rsid w:val="00A67B32"/>
    <w:rsid w:val="00A67B6A"/>
    <w:rsid w:val="00A70599"/>
    <w:rsid w:val="00A71208"/>
    <w:rsid w:val="00A7142B"/>
    <w:rsid w:val="00A7236A"/>
    <w:rsid w:val="00A72E77"/>
    <w:rsid w:val="00A81C1F"/>
    <w:rsid w:val="00A836EF"/>
    <w:rsid w:val="00A8405F"/>
    <w:rsid w:val="00A8491F"/>
    <w:rsid w:val="00A86445"/>
    <w:rsid w:val="00A86E96"/>
    <w:rsid w:val="00A92450"/>
    <w:rsid w:val="00A954A1"/>
    <w:rsid w:val="00AA4903"/>
    <w:rsid w:val="00AA64D7"/>
    <w:rsid w:val="00AA66E4"/>
    <w:rsid w:val="00AB0441"/>
    <w:rsid w:val="00AB3F83"/>
    <w:rsid w:val="00AB4F29"/>
    <w:rsid w:val="00AB5E68"/>
    <w:rsid w:val="00AC2AA0"/>
    <w:rsid w:val="00AC2BB2"/>
    <w:rsid w:val="00AC37A2"/>
    <w:rsid w:val="00AC52F4"/>
    <w:rsid w:val="00AC75E4"/>
    <w:rsid w:val="00AC7DC3"/>
    <w:rsid w:val="00AD137A"/>
    <w:rsid w:val="00AD66E9"/>
    <w:rsid w:val="00AE6800"/>
    <w:rsid w:val="00AF052B"/>
    <w:rsid w:val="00AF0AF2"/>
    <w:rsid w:val="00AF70E6"/>
    <w:rsid w:val="00AF7683"/>
    <w:rsid w:val="00B01744"/>
    <w:rsid w:val="00B07330"/>
    <w:rsid w:val="00B077D6"/>
    <w:rsid w:val="00B07EE9"/>
    <w:rsid w:val="00B111C5"/>
    <w:rsid w:val="00B11E47"/>
    <w:rsid w:val="00B144F4"/>
    <w:rsid w:val="00B177B5"/>
    <w:rsid w:val="00B17A8E"/>
    <w:rsid w:val="00B24776"/>
    <w:rsid w:val="00B31FFA"/>
    <w:rsid w:val="00B32B18"/>
    <w:rsid w:val="00B358C0"/>
    <w:rsid w:val="00B359FC"/>
    <w:rsid w:val="00B37397"/>
    <w:rsid w:val="00B3798C"/>
    <w:rsid w:val="00B472A7"/>
    <w:rsid w:val="00B54266"/>
    <w:rsid w:val="00B55349"/>
    <w:rsid w:val="00B65664"/>
    <w:rsid w:val="00B65E09"/>
    <w:rsid w:val="00B72CFB"/>
    <w:rsid w:val="00B730C8"/>
    <w:rsid w:val="00B75BB0"/>
    <w:rsid w:val="00B767CB"/>
    <w:rsid w:val="00B77D60"/>
    <w:rsid w:val="00B805F9"/>
    <w:rsid w:val="00B80F61"/>
    <w:rsid w:val="00B83FF8"/>
    <w:rsid w:val="00B85780"/>
    <w:rsid w:val="00B86770"/>
    <w:rsid w:val="00B90C1A"/>
    <w:rsid w:val="00B93A82"/>
    <w:rsid w:val="00BA0408"/>
    <w:rsid w:val="00BA05CF"/>
    <w:rsid w:val="00BA66A7"/>
    <w:rsid w:val="00BA7491"/>
    <w:rsid w:val="00BA7A7B"/>
    <w:rsid w:val="00BB19F9"/>
    <w:rsid w:val="00BC2AE4"/>
    <w:rsid w:val="00BC4341"/>
    <w:rsid w:val="00BC6672"/>
    <w:rsid w:val="00BD1F11"/>
    <w:rsid w:val="00BD20DD"/>
    <w:rsid w:val="00BD3B20"/>
    <w:rsid w:val="00BD3D10"/>
    <w:rsid w:val="00BD6C57"/>
    <w:rsid w:val="00BE0F0E"/>
    <w:rsid w:val="00BE12BC"/>
    <w:rsid w:val="00BE177D"/>
    <w:rsid w:val="00BE36F5"/>
    <w:rsid w:val="00BE4234"/>
    <w:rsid w:val="00BE7A37"/>
    <w:rsid w:val="00BF0D97"/>
    <w:rsid w:val="00BF28B0"/>
    <w:rsid w:val="00BF3DA0"/>
    <w:rsid w:val="00BF49AB"/>
    <w:rsid w:val="00BF62DA"/>
    <w:rsid w:val="00BF6B39"/>
    <w:rsid w:val="00BF7187"/>
    <w:rsid w:val="00C03BB7"/>
    <w:rsid w:val="00C109D9"/>
    <w:rsid w:val="00C11EAD"/>
    <w:rsid w:val="00C131BE"/>
    <w:rsid w:val="00C14EB0"/>
    <w:rsid w:val="00C16761"/>
    <w:rsid w:val="00C21619"/>
    <w:rsid w:val="00C235D4"/>
    <w:rsid w:val="00C264A9"/>
    <w:rsid w:val="00C31F55"/>
    <w:rsid w:val="00C331C5"/>
    <w:rsid w:val="00C34915"/>
    <w:rsid w:val="00C355FC"/>
    <w:rsid w:val="00C36013"/>
    <w:rsid w:val="00C41123"/>
    <w:rsid w:val="00C41E15"/>
    <w:rsid w:val="00C441D4"/>
    <w:rsid w:val="00C44598"/>
    <w:rsid w:val="00C5044C"/>
    <w:rsid w:val="00C55F61"/>
    <w:rsid w:val="00C6566B"/>
    <w:rsid w:val="00C67549"/>
    <w:rsid w:val="00C67E10"/>
    <w:rsid w:val="00C752FB"/>
    <w:rsid w:val="00C76ECE"/>
    <w:rsid w:val="00C81CFF"/>
    <w:rsid w:val="00C8321D"/>
    <w:rsid w:val="00C84A2F"/>
    <w:rsid w:val="00C87B90"/>
    <w:rsid w:val="00C87EE4"/>
    <w:rsid w:val="00C969DE"/>
    <w:rsid w:val="00C97CA0"/>
    <w:rsid w:val="00CA2954"/>
    <w:rsid w:val="00CA2D81"/>
    <w:rsid w:val="00CA421B"/>
    <w:rsid w:val="00CA47E2"/>
    <w:rsid w:val="00CB22AA"/>
    <w:rsid w:val="00CB2639"/>
    <w:rsid w:val="00CB2DD2"/>
    <w:rsid w:val="00CB4D36"/>
    <w:rsid w:val="00CB502B"/>
    <w:rsid w:val="00CC03B4"/>
    <w:rsid w:val="00CC5E8E"/>
    <w:rsid w:val="00CD0D04"/>
    <w:rsid w:val="00CE5065"/>
    <w:rsid w:val="00CF2E23"/>
    <w:rsid w:val="00CF7860"/>
    <w:rsid w:val="00D012AE"/>
    <w:rsid w:val="00D03EFA"/>
    <w:rsid w:val="00D04DB4"/>
    <w:rsid w:val="00D053EF"/>
    <w:rsid w:val="00D05FCB"/>
    <w:rsid w:val="00D10225"/>
    <w:rsid w:val="00D10A4D"/>
    <w:rsid w:val="00D1411B"/>
    <w:rsid w:val="00D14DAC"/>
    <w:rsid w:val="00D14F4A"/>
    <w:rsid w:val="00D1519F"/>
    <w:rsid w:val="00D16AA2"/>
    <w:rsid w:val="00D20906"/>
    <w:rsid w:val="00D20FD2"/>
    <w:rsid w:val="00D214E3"/>
    <w:rsid w:val="00D21836"/>
    <w:rsid w:val="00D23B4E"/>
    <w:rsid w:val="00D24749"/>
    <w:rsid w:val="00D345D3"/>
    <w:rsid w:val="00D40C68"/>
    <w:rsid w:val="00D4424A"/>
    <w:rsid w:val="00D44CC4"/>
    <w:rsid w:val="00D45D20"/>
    <w:rsid w:val="00D50BAA"/>
    <w:rsid w:val="00D66AFA"/>
    <w:rsid w:val="00D66D01"/>
    <w:rsid w:val="00D67352"/>
    <w:rsid w:val="00D70BCA"/>
    <w:rsid w:val="00D768BB"/>
    <w:rsid w:val="00D76ABF"/>
    <w:rsid w:val="00D76B46"/>
    <w:rsid w:val="00D81129"/>
    <w:rsid w:val="00D81BAC"/>
    <w:rsid w:val="00D854D1"/>
    <w:rsid w:val="00D86808"/>
    <w:rsid w:val="00D97A27"/>
    <w:rsid w:val="00DA06A7"/>
    <w:rsid w:val="00DA08A8"/>
    <w:rsid w:val="00DA2A87"/>
    <w:rsid w:val="00DA3B0F"/>
    <w:rsid w:val="00DA3BE7"/>
    <w:rsid w:val="00DB1C01"/>
    <w:rsid w:val="00DB4441"/>
    <w:rsid w:val="00DB577B"/>
    <w:rsid w:val="00DB600F"/>
    <w:rsid w:val="00DC1541"/>
    <w:rsid w:val="00DC1C85"/>
    <w:rsid w:val="00DC292F"/>
    <w:rsid w:val="00DC5287"/>
    <w:rsid w:val="00DC6580"/>
    <w:rsid w:val="00DD021E"/>
    <w:rsid w:val="00DD1FE9"/>
    <w:rsid w:val="00DD266E"/>
    <w:rsid w:val="00DD5BD6"/>
    <w:rsid w:val="00DE1CB0"/>
    <w:rsid w:val="00DE2A6F"/>
    <w:rsid w:val="00DE6B25"/>
    <w:rsid w:val="00DE7B8A"/>
    <w:rsid w:val="00DF3D3B"/>
    <w:rsid w:val="00DF4044"/>
    <w:rsid w:val="00DF6026"/>
    <w:rsid w:val="00DF61C0"/>
    <w:rsid w:val="00DF6223"/>
    <w:rsid w:val="00DF78C0"/>
    <w:rsid w:val="00E004C1"/>
    <w:rsid w:val="00E00503"/>
    <w:rsid w:val="00E011C4"/>
    <w:rsid w:val="00E0165E"/>
    <w:rsid w:val="00E04FB3"/>
    <w:rsid w:val="00E0527F"/>
    <w:rsid w:val="00E065A0"/>
    <w:rsid w:val="00E076CD"/>
    <w:rsid w:val="00E10D9D"/>
    <w:rsid w:val="00E1286D"/>
    <w:rsid w:val="00E13C72"/>
    <w:rsid w:val="00E14F2E"/>
    <w:rsid w:val="00E16BF5"/>
    <w:rsid w:val="00E17F61"/>
    <w:rsid w:val="00E22429"/>
    <w:rsid w:val="00E22680"/>
    <w:rsid w:val="00E23774"/>
    <w:rsid w:val="00E26D28"/>
    <w:rsid w:val="00E30C6E"/>
    <w:rsid w:val="00E31233"/>
    <w:rsid w:val="00E3376A"/>
    <w:rsid w:val="00E3406D"/>
    <w:rsid w:val="00E40360"/>
    <w:rsid w:val="00E40B9A"/>
    <w:rsid w:val="00E415FF"/>
    <w:rsid w:val="00E4525F"/>
    <w:rsid w:val="00E46852"/>
    <w:rsid w:val="00E5013F"/>
    <w:rsid w:val="00E50FF8"/>
    <w:rsid w:val="00E5312F"/>
    <w:rsid w:val="00E53F8A"/>
    <w:rsid w:val="00E60261"/>
    <w:rsid w:val="00E61594"/>
    <w:rsid w:val="00E61D10"/>
    <w:rsid w:val="00E625D0"/>
    <w:rsid w:val="00E65271"/>
    <w:rsid w:val="00E71607"/>
    <w:rsid w:val="00E7265B"/>
    <w:rsid w:val="00E76C2C"/>
    <w:rsid w:val="00E87FCD"/>
    <w:rsid w:val="00E90453"/>
    <w:rsid w:val="00E93181"/>
    <w:rsid w:val="00E938C1"/>
    <w:rsid w:val="00E94FCC"/>
    <w:rsid w:val="00EA00E8"/>
    <w:rsid w:val="00EA18BE"/>
    <w:rsid w:val="00EA59BE"/>
    <w:rsid w:val="00EA5C61"/>
    <w:rsid w:val="00EA6D37"/>
    <w:rsid w:val="00EB2862"/>
    <w:rsid w:val="00EB602B"/>
    <w:rsid w:val="00EB62BB"/>
    <w:rsid w:val="00EC1BAA"/>
    <w:rsid w:val="00EC57F0"/>
    <w:rsid w:val="00EC5BA3"/>
    <w:rsid w:val="00EC68F1"/>
    <w:rsid w:val="00ED1BBC"/>
    <w:rsid w:val="00ED2128"/>
    <w:rsid w:val="00ED4E53"/>
    <w:rsid w:val="00ED5502"/>
    <w:rsid w:val="00ED5B6C"/>
    <w:rsid w:val="00ED7569"/>
    <w:rsid w:val="00EE243A"/>
    <w:rsid w:val="00EE2CF3"/>
    <w:rsid w:val="00EE2FEC"/>
    <w:rsid w:val="00EE6732"/>
    <w:rsid w:val="00EE6CC1"/>
    <w:rsid w:val="00EF3E7D"/>
    <w:rsid w:val="00F00D14"/>
    <w:rsid w:val="00F03F4E"/>
    <w:rsid w:val="00F040AA"/>
    <w:rsid w:val="00F07AA9"/>
    <w:rsid w:val="00F10923"/>
    <w:rsid w:val="00F1525E"/>
    <w:rsid w:val="00F15C55"/>
    <w:rsid w:val="00F2173A"/>
    <w:rsid w:val="00F22619"/>
    <w:rsid w:val="00F23F26"/>
    <w:rsid w:val="00F30695"/>
    <w:rsid w:val="00F30CEC"/>
    <w:rsid w:val="00F33319"/>
    <w:rsid w:val="00F40EC2"/>
    <w:rsid w:val="00F415A7"/>
    <w:rsid w:val="00F42998"/>
    <w:rsid w:val="00F43028"/>
    <w:rsid w:val="00F44283"/>
    <w:rsid w:val="00F444F5"/>
    <w:rsid w:val="00F448E5"/>
    <w:rsid w:val="00F44EB6"/>
    <w:rsid w:val="00F51110"/>
    <w:rsid w:val="00F53397"/>
    <w:rsid w:val="00F62A3A"/>
    <w:rsid w:val="00F70A15"/>
    <w:rsid w:val="00F70B72"/>
    <w:rsid w:val="00F71A74"/>
    <w:rsid w:val="00F73D20"/>
    <w:rsid w:val="00F759C7"/>
    <w:rsid w:val="00F83E97"/>
    <w:rsid w:val="00F8486D"/>
    <w:rsid w:val="00F86D50"/>
    <w:rsid w:val="00F86E25"/>
    <w:rsid w:val="00F9357E"/>
    <w:rsid w:val="00F94618"/>
    <w:rsid w:val="00F97729"/>
    <w:rsid w:val="00FA2B3C"/>
    <w:rsid w:val="00FB0CA3"/>
    <w:rsid w:val="00FB38D6"/>
    <w:rsid w:val="00FB4134"/>
    <w:rsid w:val="00FB52B0"/>
    <w:rsid w:val="00FC1B6F"/>
    <w:rsid w:val="00FC2EAB"/>
    <w:rsid w:val="00FC4B08"/>
    <w:rsid w:val="00FD13A4"/>
    <w:rsid w:val="00FD5049"/>
    <w:rsid w:val="00FD67EA"/>
    <w:rsid w:val="00FE1782"/>
    <w:rsid w:val="00FE1789"/>
    <w:rsid w:val="00FE1A97"/>
    <w:rsid w:val="00FE1CFB"/>
    <w:rsid w:val="00FE46C1"/>
    <w:rsid w:val="00FE55E0"/>
    <w:rsid w:val="00FE5BAD"/>
    <w:rsid w:val="00FF0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Normal Indent" w:locked="1"/>
    <w:lsdException w:name="footnote text" w:locked="1"/>
    <w:lsdException w:name="index heading" w:locked="1"/>
    <w:lsdException w:name="caption" w:lock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semiHidden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lock Text" w:locked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locked="1"/>
    <w:lsdException w:name="E-mail Signature" w:locked="1"/>
    <w:lsdException w:name="Normal (Web)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 w:uiPriority="99"/>
    <w:lsdException w:name="HTML Sample" w:locked="1"/>
    <w:lsdException w:name="HTML Typewriter" w:locked="1"/>
    <w:lsdException w:name="HTML Variable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C9F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locked/>
    <w:rsid w:val="00B01744"/>
    <w:pPr>
      <w:keepNext/>
      <w:numPr>
        <w:numId w:val="2"/>
      </w:numPr>
      <w:tabs>
        <w:tab w:val="left" w:pos="360"/>
      </w:tabs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locked/>
    <w:rsid w:val="003D7DAC"/>
    <w:pPr>
      <w:keepNext/>
      <w:numPr>
        <w:ilvl w:val="1"/>
        <w:numId w:val="2"/>
      </w:numPr>
      <w:spacing w:before="120" w:after="120"/>
      <w:outlineLvl w:val="1"/>
    </w:pPr>
    <w:rPr>
      <w:rFonts w:ascii="Arial Bold" w:hAnsi="Arial Bold" w:cs="Arial"/>
      <w:b/>
      <w:bCs/>
      <w:sz w:val="22"/>
      <w:szCs w:val="22"/>
    </w:rPr>
  </w:style>
  <w:style w:type="paragraph" w:styleId="Heading3">
    <w:name w:val="heading 3"/>
    <w:basedOn w:val="Normal"/>
    <w:next w:val="Normal"/>
    <w:autoRedefine/>
    <w:qFormat/>
    <w:locked/>
    <w:rsid w:val="00191E5C"/>
    <w:pPr>
      <w:keepNext/>
      <w:numPr>
        <w:ilvl w:val="2"/>
        <w:numId w:val="2"/>
      </w:numPr>
      <w:spacing w:before="120" w:after="120"/>
      <w:outlineLvl w:val="2"/>
    </w:pPr>
    <w:rPr>
      <w:rFonts w:ascii="Arial Bold" w:hAnsi="Arial Bold"/>
      <w:b/>
      <w:snapToGrid w:val="0"/>
      <w:szCs w:val="20"/>
    </w:rPr>
  </w:style>
  <w:style w:type="paragraph" w:styleId="Heading4">
    <w:name w:val="heading 4"/>
    <w:basedOn w:val="Normal"/>
    <w:next w:val="Normal"/>
    <w:qFormat/>
    <w:locked/>
    <w:rsid w:val="00D345D3"/>
    <w:pPr>
      <w:keepNext/>
      <w:numPr>
        <w:ilvl w:val="3"/>
        <w:numId w:val="4"/>
      </w:numPr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locked/>
    <w:rsid w:val="00D345D3"/>
    <w:pPr>
      <w:keepNext/>
      <w:numPr>
        <w:ilvl w:val="4"/>
        <w:numId w:val="4"/>
      </w:numPr>
      <w:outlineLvl w:val="4"/>
    </w:pPr>
    <w:rPr>
      <w:rFonts w:cs="Arial"/>
      <w:i/>
      <w:iCs/>
    </w:rPr>
  </w:style>
  <w:style w:type="paragraph" w:styleId="Heading6">
    <w:name w:val="heading 6"/>
    <w:basedOn w:val="Normal"/>
    <w:next w:val="Normal"/>
    <w:qFormat/>
    <w:locked/>
    <w:rsid w:val="00D345D3"/>
    <w:pPr>
      <w:keepNext/>
      <w:numPr>
        <w:ilvl w:val="5"/>
        <w:numId w:val="4"/>
      </w:numPr>
      <w:spacing w:before="120"/>
      <w:jc w:val="center"/>
      <w:outlineLvl w:val="5"/>
    </w:pPr>
    <w:rPr>
      <w:rFonts w:cs="Arial"/>
      <w:b/>
    </w:rPr>
  </w:style>
  <w:style w:type="paragraph" w:styleId="Heading7">
    <w:name w:val="heading 7"/>
    <w:basedOn w:val="Normal"/>
    <w:next w:val="Normal"/>
    <w:qFormat/>
    <w:locked/>
    <w:rsid w:val="00D345D3"/>
    <w:pPr>
      <w:keepNext/>
      <w:numPr>
        <w:ilvl w:val="6"/>
        <w:numId w:val="4"/>
      </w:numPr>
      <w:jc w:val="both"/>
      <w:outlineLvl w:val="6"/>
    </w:pPr>
    <w:rPr>
      <w:rFonts w:cs="Arial"/>
    </w:rPr>
  </w:style>
  <w:style w:type="paragraph" w:styleId="Heading8">
    <w:name w:val="heading 8"/>
    <w:basedOn w:val="Normal"/>
    <w:next w:val="Normal"/>
    <w:qFormat/>
    <w:locked/>
    <w:rsid w:val="00171209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rFonts w:ascii="Times New Roman" w:hAnsi="Times New Roman"/>
      <w:i/>
      <w:szCs w:val="20"/>
    </w:rPr>
  </w:style>
  <w:style w:type="paragraph" w:styleId="Heading9">
    <w:name w:val="heading 9"/>
    <w:basedOn w:val="Normal"/>
    <w:next w:val="Normal"/>
    <w:qFormat/>
    <w:locked/>
    <w:rsid w:val="00171209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locked/>
    <w:rsid w:val="00D345D3"/>
    <w:rPr>
      <w:snapToGrid w:val="0"/>
      <w:sz w:val="22"/>
      <w:szCs w:val="20"/>
    </w:rPr>
  </w:style>
  <w:style w:type="paragraph" w:styleId="Header">
    <w:name w:val="header"/>
    <w:basedOn w:val="Normal"/>
    <w:semiHidden/>
    <w:locked/>
    <w:rsid w:val="00F83E97"/>
    <w:pPr>
      <w:tabs>
        <w:tab w:val="center" w:pos="4320"/>
        <w:tab w:val="right" w:pos="8640"/>
        <w:tab w:val="right" w:pos="9360"/>
      </w:tabs>
    </w:pPr>
    <w:rPr>
      <w:rFonts w:cs="Arial"/>
      <w:noProof/>
      <w:color w:val="3366FF"/>
      <w:sz w:val="16"/>
      <w:szCs w:val="16"/>
    </w:rPr>
  </w:style>
  <w:style w:type="paragraph" w:styleId="Footer">
    <w:name w:val="footer"/>
    <w:basedOn w:val="Normal"/>
    <w:semiHidden/>
    <w:locked/>
    <w:rsid w:val="00D345D3"/>
    <w:pPr>
      <w:tabs>
        <w:tab w:val="center" w:pos="4320"/>
        <w:tab w:val="right" w:pos="8640"/>
      </w:tabs>
    </w:pPr>
    <w:rPr>
      <w:szCs w:val="20"/>
    </w:rPr>
  </w:style>
  <w:style w:type="paragraph" w:styleId="NormalWeb">
    <w:name w:val="Normal (Web)"/>
    <w:basedOn w:val="Normal"/>
    <w:uiPriority w:val="99"/>
    <w:semiHidden/>
    <w:locked/>
    <w:rsid w:val="00D345D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basedOn w:val="DefaultParagraphFont"/>
    <w:qFormat/>
    <w:locked/>
    <w:rsid w:val="00D345D3"/>
    <w:rPr>
      <w:b/>
      <w:bCs/>
    </w:rPr>
  </w:style>
  <w:style w:type="character" w:styleId="Hyperlink">
    <w:name w:val="Hyperlink"/>
    <w:basedOn w:val="DefaultParagraphFont"/>
    <w:uiPriority w:val="99"/>
    <w:locked/>
    <w:rsid w:val="00D345D3"/>
    <w:rPr>
      <w:color w:val="0000FF"/>
      <w:u w:val="single"/>
    </w:rPr>
  </w:style>
  <w:style w:type="character" w:customStyle="1" w:styleId="disablemenu1">
    <w:name w:val="disablemenu1"/>
    <w:basedOn w:val="DefaultParagraphFont"/>
    <w:semiHidden/>
    <w:locked/>
    <w:rsid w:val="00D345D3"/>
    <w:rPr>
      <w:rFonts w:ascii="Arial" w:hAnsi="Arial" w:cs="Arial" w:hint="default"/>
      <w:b/>
      <w:bCs/>
      <w:strike w:val="0"/>
      <w:dstrike w:val="0"/>
      <w:color w:val="CCCCCC"/>
      <w:sz w:val="20"/>
      <w:szCs w:val="20"/>
      <w:u w:val="none"/>
      <w:effect w:val="none"/>
    </w:rPr>
  </w:style>
  <w:style w:type="character" w:customStyle="1" w:styleId="clsversion">
    <w:name w:val="clsversion"/>
    <w:basedOn w:val="DefaultParagraphFont"/>
    <w:semiHidden/>
    <w:locked/>
    <w:rsid w:val="00D345D3"/>
    <w:rPr>
      <w:rFonts w:ascii="Arial" w:hAnsi="Arial" w:cs="Arial" w:hint="default"/>
      <w:vanish/>
      <w:webHidden w:val="0"/>
      <w:color w:val="1C7872"/>
      <w:sz w:val="18"/>
      <w:szCs w:val="18"/>
    </w:rPr>
  </w:style>
  <w:style w:type="paragraph" w:styleId="BodyTextIndent">
    <w:name w:val="Body Text Indent"/>
    <w:basedOn w:val="Normal"/>
    <w:semiHidden/>
    <w:locked/>
    <w:rsid w:val="00D345D3"/>
    <w:pPr>
      <w:ind w:left="1080"/>
    </w:pPr>
    <w:rPr>
      <w:rFonts w:cs="Arial"/>
      <w:color w:val="000000"/>
      <w:szCs w:val="20"/>
    </w:rPr>
  </w:style>
  <w:style w:type="paragraph" w:styleId="BodyText2">
    <w:name w:val="Body Text 2"/>
    <w:basedOn w:val="Normal"/>
    <w:semiHidden/>
    <w:locked/>
    <w:rsid w:val="00D345D3"/>
    <w:rPr>
      <w:szCs w:val="20"/>
    </w:rPr>
  </w:style>
  <w:style w:type="paragraph" w:styleId="BodyText3">
    <w:name w:val="Body Text 3"/>
    <w:basedOn w:val="Normal"/>
    <w:semiHidden/>
    <w:locked/>
    <w:rsid w:val="00D345D3"/>
    <w:rPr>
      <w:b/>
      <w:bCs/>
    </w:rPr>
  </w:style>
  <w:style w:type="paragraph" w:styleId="Title">
    <w:name w:val="Title"/>
    <w:basedOn w:val="Normal"/>
    <w:qFormat/>
    <w:locked/>
    <w:rsid w:val="00D345D3"/>
    <w:pPr>
      <w:jc w:val="center"/>
    </w:pPr>
    <w:rPr>
      <w:b/>
      <w:szCs w:val="20"/>
      <w:u w:val="single"/>
    </w:rPr>
  </w:style>
  <w:style w:type="character" w:styleId="PageNumber">
    <w:name w:val="page number"/>
    <w:basedOn w:val="DefaultParagraphFont"/>
    <w:semiHidden/>
    <w:locked/>
    <w:rsid w:val="00D345D3"/>
  </w:style>
  <w:style w:type="paragraph" w:customStyle="1" w:styleId="sectitile">
    <w:name w:val="sectitile"/>
    <w:locked/>
    <w:rsid w:val="00D345D3"/>
    <w:pPr>
      <w:tabs>
        <w:tab w:val="right" w:leader="underscore" w:pos="10080"/>
      </w:tabs>
      <w:overflowPunct w:val="0"/>
      <w:autoSpaceDE w:val="0"/>
      <w:autoSpaceDN w:val="0"/>
      <w:adjustRightInd w:val="0"/>
      <w:jc w:val="both"/>
      <w:textAlignment w:val="baseline"/>
    </w:pPr>
    <w:rPr>
      <w:rFonts w:ascii="CG Times (W1)" w:hAnsi="CG Times (W1)"/>
      <w:b/>
    </w:rPr>
  </w:style>
  <w:style w:type="paragraph" w:customStyle="1" w:styleId="Tabletext">
    <w:name w:val="Tabletext"/>
    <w:basedOn w:val="Normal"/>
    <w:locked/>
    <w:rsid w:val="00D345D3"/>
    <w:pPr>
      <w:keepLines/>
      <w:widowControl w:val="0"/>
      <w:spacing w:after="120" w:line="240" w:lineRule="atLeast"/>
    </w:pPr>
    <w:rPr>
      <w:szCs w:val="20"/>
    </w:rPr>
  </w:style>
  <w:style w:type="paragraph" w:customStyle="1" w:styleId="TableText0">
    <w:name w:val="Table Text"/>
    <w:basedOn w:val="Normal"/>
    <w:locked/>
    <w:rsid w:val="00D345D3"/>
    <w:rPr>
      <w:rFonts w:cs="Arial"/>
      <w:b/>
      <w:bCs/>
      <w:noProof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DA2A87"/>
    <w:pPr>
      <w:tabs>
        <w:tab w:val="left" w:pos="400"/>
        <w:tab w:val="right" w:leader="dot" w:pos="9350"/>
      </w:tabs>
      <w:spacing w:before="120" w:after="120" w:line="360" w:lineRule="auto"/>
    </w:pPr>
    <w:rPr>
      <w:rFonts w:ascii="Times New Roman" w:hAnsi="Times New Roman"/>
      <w:b/>
      <w:bCs/>
      <w:caps/>
      <w:noProof/>
      <w:szCs w:val="20"/>
    </w:rPr>
  </w:style>
  <w:style w:type="paragraph" w:styleId="TOC2">
    <w:name w:val="toc 2"/>
    <w:basedOn w:val="Normal"/>
    <w:next w:val="Normal"/>
    <w:autoRedefine/>
    <w:uiPriority w:val="39"/>
    <w:locked/>
    <w:rsid w:val="00501FDC"/>
    <w:pPr>
      <w:tabs>
        <w:tab w:val="left" w:pos="800"/>
        <w:tab w:val="right" w:leader="dot" w:pos="9350"/>
      </w:tabs>
      <w:spacing w:line="360" w:lineRule="auto"/>
      <w:ind w:left="202"/>
    </w:pPr>
    <w:rPr>
      <w:rFonts w:ascii="Times New Roman" w:hAnsi="Times New Roman"/>
      <w:smallCaps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D345D3"/>
    <w:pPr>
      <w:ind w:left="400"/>
    </w:pPr>
    <w:rPr>
      <w:rFonts w:ascii="Times New Roman" w:hAnsi="Times New Roman"/>
      <w:i/>
      <w:iCs/>
      <w:szCs w:val="20"/>
    </w:rPr>
  </w:style>
  <w:style w:type="paragraph" w:styleId="TOC4">
    <w:name w:val="toc 4"/>
    <w:basedOn w:val="Normal"/>
    <w:next w:val="Normal"/>
    <w:autoRedefine/>
    <w:semiHidden/>
    <w:locked/>
    <w:rsid w:val="00D345D3"/>
    <w:pPr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locked/>
    <w:rsid w:val="00D345D3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locked/>
    <w:rsid w:val="00D345D3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locked/>
    <w:rsid w:val="00D345D3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locked/>
    <w:rsid w:val="00D345D3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locked/>
    <w:rsid w:val="00D345D3"/>
    <w:pPr>
      <w:ind w:left="1600"/>
    </w:pPr>
    <w:rPr>
      <w:rFonts w:ascii="Times New Roman" w:hAnsi="Times New Roman"/>
      <w:sz w:val="18"/>
      <w:szCs w:val="18"/>
    </w:rPr>
  </w:style>
  <w:style w:type="character" w:styleId="FollowedHyperlink">
    <w:name w:val="FollowedHyperlink"/>
    <w:basedOn w:val="DefaultParagraphFont"/>
    <w:semiHidden/>
    <w:locked/>
    <w:rsid w:val="00D345D3"/>
    <w:rPr>
      <w:color w:val="800080"/>
      <w:u w:val="single"/>
    </w:rPr>
  </w:style>
  <w:style w:type="paragraph" w:styleId="BodyTextIndent2">
    <w:name w:val="Body Text Indent 2"/>
    <w:basedOn w:val="Normal"/>
    <w:semiHidden/>
    <w:locked/>
    <w:rsid w:val="00D345D3"/>
    <w:pPr>
      <w:ind w:left="2340" w:hanging="360"/>
    </w:pPr>
    <w:rPr>
      <w:rFonts w:cs="Arial"/>
    </w:rPr>
  </w:style>
  <w:style w:type="character" w:styleId="Emphasis">
    <w:name w:val="Emphasis"/>
    <w:basedOn w:val="DefaultParagraphFont"/>
    <w:qFormat/>
    <w:locked/>
    <w:rsid w:val="00D345D3"/>
    <w:rPr>
      <w:i/>
      <w:iCs/>
    </w:rPr>
  </w:style>
  <w:style w:type="paragraph" w:styleId="BodyTextIndent3">
    <w:name w:val="Body Text Indent 3"/>
    <w:basedOn w:val="Normal"/>
    <w:semiHidden/>
    <w:locked/>
    <w:rsid w:val="00D345D3"/>
    <w:pPr>
      <w:ind w:left="720"/>
    </w:pPr>
    <w:rPr>
      <w:rFonts w:cs="Arial"/>
    </w:rPr>
  </w:style>
  <w:style w:type="character" w:styleId="LineNumber">
    <w:name w:val="line number"/>
    <w:semiHidden/>
    <w:locked/>
    <w:rsid w:val="00D345D3"/>
    <w:rPr>
      <w:rFonts w:ascii="Arial" w:hAnsi="Arial"/>
      <w:sz w:val="18"/>
    </w:rPr>
  </w:style>
  <w:style w:type="character" w:styleId="CommentReference">
    <w:name w:val="annotation reference"/>
    <w:basedOn w:val="DefaultParagraphFont"/>
    <w:semiHidden/>
    <w:locked/>
    <w:rsid w:val="00D345D3"/>
    <w:rPr>
      <w:sz w:val="16"/>
      <w:szCs w:val="16"/>
    </w:rPr>
  </w:style>
  <w:style w:type="paragraph" w:styleId="CommentText">
    <w:name w:val="annotation text"/>
    <w:basedOn w:val="Normal"/>
    <w:semiHidden/>
    <w:locked/>
    <w:rsid w:val="00D345D3"/>
    <w:rPr>
      <w:szCs w:val="20"/>
    </w:rPr>
  </w:style>
  <w:style w:type="paragraph" w:styleId="BalloonText">
    <w:name w:val="Balloon Text"/>
    <w:basedOn w:val="Normal"/>
    <w:semiHidden/>
    <w:locked/>
    <w:rsid w:val="00D345D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locked/>
    <w:rsid w:val="00D345D3"/>
    <w:rPr>
      <w:b/>
      <w:bCs/>
    </w:rPr>
  </w:style>
  <w:style w:type="paragraph" w:customStyle="1" w:styleId="StyleHeading1Arial12ptBoldNounderline">
    <w:name w:val="Style Heading 1 + Arial 12 pt Bold No underline"/>
    <w:basedOn w:val="Heading1"/>
    <w:semiHidden/>
    <w:locked/>
    <w:rsid w:val="008E3EFE"/>
  </w:style>
  <w:style w:type="paragraph" w:customStyle="1" w:styleId="StyleHeading1">
    <w:name w:val="Style Heading 1"/>
    <w:basedOn w:val="Heading1"/>
    <w:semiHidden/>
    <w:locked/>
    <w:rsid w:val="008E3EFE"/>
  </w:style>
  <w:style w:type="table" w:styleId="TableGrid">
    <w:name w:val="Table Grid"/>
    <w:aliases w:val="CGTableGrid"/>
    <w:basedOn w:val="TableNormal"/>
    <w:rsid w:val="00DA08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locked/>
    <w:rsid w:val="00573A46"/>
    <w:pPr>
      <w:shd w:val="clear" w:color="auto" w:fill="000080"/>
    </w:pPr>
    <w:rPr>
      <w:rFonts w:ascii="Tahoma" w:hAnsi="Tahoma" w:cs="Tahoma"/>
      <w:szCs w:val="20"/>
    </w:rPr>
  </w:style>
  <w:style w:type="paragraph" w:customStyle="1" w:styleId="TableHdrText">
    <w:name w:val="TableHdrText"/>
    <w:basedOn w:val="Normal"/>
    <w:semiHidden/>
    <w:locked/>
    <w:rsid w:val="00A7236A"/>
    <w:pPr>
      <w:keepNext/>
      <w:spacing w:before="60"/>
    </w:pPr>
    <w:rPr>
      <w:b/>
      <w:bCs/>
      <w:lang w:val="en-GB" w:eastAsia="en-GB"/>
    </w:rPr>
  </w:style>
  <w:style w:type="paragraph" w:customStyle="1" w:styleId="MNormal">
    <w:name w:val="MNormal"/>
    <w:basedOn w:val="Heading3"/>
    <w:semiHidden/>
    <w:locked/>
    <w:rsid w:val="00774898"/>
  </w:style>
  <w:style w:type="paragraph" w:customStyle="1" w:styleId="CGDocTitle">
    <w:name w:val="CGDocTitle"/>
    <w:basedOn w:val="Normal"/>
    <w:rsid w:val="00240E8F"/>
    <w:pPr>
      <w:jc w:val="center"/>
    </w:pPr>
    <w:rPr>
      <w:rFonts w:cs="Arial"/>
      <w:b/>
      <w:kern w:val="28"/>
      <w:sz w:val="32"/>
      <w:szCs w:val="32"/>
    </w:rPr>
  </w:style>
  <w:style w:type="paragraph" w:customStyle="1" w:styleId="CGDocSubtitle">
    <w:name w:val="CGDocSubtitle"/>
    <w:basedOn w:val="Normal"/>
    <w:link w:val="CGDocSubtitleChar"/>
    <w:rsid w:val="00240E8F"/>
    <w:pPr>
      <w:jc w:val="center"/>
    </w:pPr>
    <w:rPr>
      <w:rFonts w:cs="Arial"/>
      <w:b/>
      <w:bCs/>
      <w:color w:val="3366FF"/>
      <w:kern w:val="28"/>
      <w:sz w:val="28"/>
      <w:szCs w:val="28"/>
    </w:rPr>
  </w:style>
  <w:style w:type="paragraph" w:customStyle="1" w:styleId="CGDocDescription">
    <w:name w:val="CGDocDescription"/>
    <w:basedOn w:val="Normal"/>
    <w:rsid w:val="00240E8F"/>
    <w:pPr>
      <w:jc w:val="center"/>
    </w:pPr>
    <w:rPr>
      <w:rFonts w:cs="Arial"/>
      <w:szCs w:val="20"/>
    </w:rPr>
  </w:style>
  <w:style w:type="paragraph" w:customStyle="1" w:styleId="CGTitle">
    <w:name w:val="CGTitle"/>
    <w:basedOn w:val="Normal"/>
    <w:rsid w:val="00240E8F"/>
    <w:rPr>
      <w:rFonts w:cs="Arial"/>
      <w:b/>
      <w:bCs/>
      <w:sz w:val="28"/>
      <w:szCs w:val="28"/>
    </w:rPr>
  </w:style>
  <w:style w:type="paragraph" w:customStyle="1" w:styleId="CGSubtitle">
    <w:name w:val="CGSubtitle"/>
    <w:basedOn w:val="BodyText"/>
    <w:rsid w:val="00240E8F"/>
    <w:rPr>
      <w:rFonts w:cs="Arial"/>
      <w:b/>
      <w:bCs/>
      <w:sz w:val="24"/>
      <w:szCs w:val="24"/>
    </w:rPr>
  </w:style>
  <w:style w:type="paragraph" w:customStyle="1" w:styleId="CGTableHeader">
    <w:name w:val="CGTableHeader"/>
    <w:basedOn w:val="Tabletext"/>
    <w:rsid w:val="00181C9F"/>
    <w:pPr>
      <w:spacing w:before="20" w:after="20"/>
    </w:pPr>
    <w:rPr>
      <w:rFonts w:cs="Arial"/>
      <w:b/>
      <w:bCs/>
    </w:rPr>
  </w:style>
  <w:style w:type="paragraph" w:customStyle="1" w:styleId="CGTableRows">
    <w:name w:val="CGTableRows"/>
    <w:basedOn w:val="Normal"/>
    <w:rsid w:val="00181C9F"/>
    <w:pPr>
      <w:spacing w:before="20" w:after="20" w:line="240" w:lineRule="atLeast"/>
    </w:pPr>
    <w:rPr>
      <w:rFonts w:cs="Arial"/>
    </w:rPr>
  </w:style>
  <w:style w:type="paragraph" w:customStyle="1" w:styleId="CGHeader">
    <w:name w:val="CGHeader"/>
    <w:basedOn w:val="Normal"/>
    <w:rsid w:val="00685D5E"/>
    <w:rPr>
      <w:rFonts w:cs="Arial"/>
      <w:b/>
      <w:bCs/>
      <w:sz w:val="28"/>
      <w:szCs w:val="28"/>
    </w:rPr>
  </w:style>
  <w:style w:type="paragraph" w:customStyle="1" w:styleId="CGSubHeader">
    <w:name w:val="CGSubHeader"/>
    <w:basedOn w:val="BodyText"/>
    <w:rsid w:val="00685D5E"/>
    <w:rPr>
      <w:rFonts w:cs="Arial"/>
      <w:b/>
      <w:bCs/>
      <w:sz w:val="24"/>
      <w:szCs w:val="24"/>
    </w:rPr>
  </w:style>
  <w:style w:type="paragraph" w:customStyle="1" w:styleId="CGHeading1">
    <w:name w:val="CGHeading1"/>
    <w:basedOn w:val="Heading1"/>
    <w:rsid w:val="00685D5E"/>
    <w:pPr>
      <w:numPr>
        <w:numId w:val="1"/>
      </w:numPr>
    </w:pPr>
    <w:rPr>
      <w:rFonts w:cs="Arial"/>
      <w:bCs w:val="0"/>
    </w:rPr>
  </w:style>
  <w:style w:type="paragraph" w:customStyle="1" w:styleId="CGHeading2">
    <w:name w:val="CGHeading2"/>
    <w:basedOn w:val="Heading2"/>
    <w:rsid w:val="000E0E24"/>
    <w:pPr>
      <w:numPr>
        <w:numId w:val="3"/>
      </w:numPr>
    </w:pPr>
    <w:rPr>
      <w:rFonts w:ascii="Arial" w:hAnsi="Arial"/>
    </w:rPr>
  </w:style>
  <w:style w:type="paragraph" w:customStyle="1" w:styleId="CGParagraphHeader">
    <w:name w:val="CGParagraphHeader"/>
    <w:basedOn w:val="Normal"/>
    <w:rsid w:val="00685D5E"/>
    <w:rPr>
      <w:rFonts w:cs="Arial"/>
      <w:b/>
      <w:szCs w:val="20"/>
    </w:rPr>
  </w:style>
  <w:style w:type="paragraph" w:customStyle="1" w:styleId="CGBulletList">
    <w:name w:val="CGBullet List"/>
    <w:basedOn w:val="Normal"/>
    <w:rsid w:val="00E0527F"/>
    <w:pPr>
      <w:numPr>
        <w:ilvl w:val="1"/>
        <w:numId w:val="1"/>
      </w:numPr>
      <w:tabs>
        <w:tab w:val="clear" w:pos="1440"/>
        <w:tab w:val="num" w:pos="360"/>
      </w:tabs>
      <w:ind w:left="720" w:hanging="360"/>
    </w:pPr>
    <w:rPr>
      <w:rFonts w:cs="Arial"/>
    </w:rPr>
  </w:style>
  <w:style w:type="paragraph" w:customStyle="1" w:styleId="CGDocHeader">
    <w:name w:val="CGDocHeader"/>
    <w:basedOn w:val="Header"/>
    <w:rsid w:val="00F448E5"/>
    <w:pPr>
      <w:tabs>
        <w:tab w:val="clear" w:pos="4320"/>
        <w:tab w:val="center" w:pos="4140"/>
      </w:tabs>
      <w:jc w:val="right"/>
    </w:pPr>
  </w:style>
  <w:style w:type="paragraph" w:customStyle="1" w:styleId="CGDocFooter">
    <w:name w:val="CGDocFooter"/>
    <w:basedOn w:val="Footer"/>
    <w:rsid w:val="00F448E5"/>
    <w:pPr>
      <w:spacing w:before="100" w:beforeAutospacing="1"/>
    </w:pPr>
    <w:rPr>
      <w:rFonts w:cs="Arial"/>
      <w:noProof/>
      <w:sz w:val="18"/>
    </w:rPr>
  </w:style>
  <w:style w:type="paragraph" w:customStyle="1" w:styleId="CGCopyrights">
    <w:name w:val="CGCopyrights"/>
    <w:basedOn w:val="Footer"/>
    <w:rsid w:val="00F448E5"/>
    <w:pPr>
      <w:spacing w:before="100" w:beforeAutospacing="1"/>
      <w:jc w:val="center"/>
    </w:pPr>
    <w:rPr>
      <w:rFonts w:cs="Arial"/>
      <w:bCs/>
      <w:i/>
      <w:snapToGrid w:val="0"/>
      <w:sz w:val="14"/>
    </w:rPr>
  </w:style>
  <w:style w:type="character" w:customStyle="1" w:styleId="CGDocSubtitleChar">
    <w:name w:val="CGDocSubtitle Char"/>
    <w:basedOn w:val="DefaultParagraphFont"/>
    <w:link w:val="CGDocSubtitle"/>
    <w:rsid w:val="00F448E5"/>
    <w:rPr>
      <w:rFonts w:ascii="Arial" w:hAnsi="Arial" w:cs="Arial"/>
      <w:b/>
      <w:bCs/>
      <w:color w:val="3366FF"/>
      <w:kern w:val="28"/>
      <w:sz w:val="28"/>
      <w:szCs w:val="28"/>
      <w:lang w:val="en-US" w:eastAsia="en-US" w:bidi="ar-SA"/>
    </w:rPr>
  </w:style>
  <w:style w:type="paragraph" w:customStyle="1" w:styleId="EA-CenterHeading">
    <w:name w:val="EA-Center Heading"/>
    <w:next w:val="Normal"/>
    <w:semiHidden/>
    <w:rsid w:val="008A728D"/>
    <w:pPr>
      <w:spacing w:before="120" w:after="120"/>
      <w:jc w:val="center"/>
    </w:pPr>
    <w:rPr>
      <w:rFonts w:ascii="Arial" w:hAnsi="Arial"/>
      <w:b/>
      <w:noProof/>
      <w:sz w:val="32"/>
    </w:rPr>
  </w:style>
  <w:style w:type="paragraph" w:customStyle="1" w:styleId="InfoBlue">
    <w:name w:val="InfoBlue"/>
    <w:basedOn w:val="Normal"/>
    <w:next w:val="BodyText"/>
    <w:autoRedefine/>
    <w:rsid w:val="00BA05CF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customStyle="1" w:styleId="infoblue0">
    <w:name w:val="infoblue"/>
    <w:basedOn w:val="Normal"/>
    <w:semiHidden/>
    <w:rsid w:val="00A5268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lockquote">
    <w:name w:val="Blockquote"/>
    <w:basedOn w:val="Normal"/>
    <w:rsid w:val="00661BA9"/>
    <w:pPr>
      <w:spacing w:before="100" w:after="100"/>
      <w:ind w:left="360" w:right="360"/>
    </w:pPr>
    <w:rPr>
      <w:rFonts w:ascii="Times New Roman" w:hAnsi="Times New Roman"/>
      <w:snapToGrid w:val="0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locked/>
    <w:rsid w:val="00BE1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Cs w:val="20"/>
    </w:rPr>
  </w:style>
  <w:style w:type="paragraph" w:customStyle="1" w:styleId="CGHeading3">
    <w:name w:val="CGHeading3"/>
    <w:basedOn w:val="Heading3"/>
    <w:autoRedefine/>
    <w:rsid w:val="000E0E24"/>
    <w:pPr>
      <w:numPr>
        <w:numId w:val="5"/>
      </w:numPr>
    </w:pPr>
    <w:rPr>
      <w:i/>
    </w:rPr>
  </w:style>
  <w:style w:type="paragraph" w:styleId="NoSpacing">
    <w:name w:val="No Spacing"/>
    <w:link w:val="NoSpacingChar"/>
    <w:uiPriority w:val="1"/>
    <w:qFormat/>
    <w:rsid w:val="00ED1BB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D1BBC"/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locked/>
    <w:rsid w:val="000969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0969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969E6"/>
    <w:rPr>
      <w:i/>
      <w:iCs/>
      <w:color w:val="808080" w:themeColor="text1" w:themeTint="7F"/>
    </w:rPr>
  </w:style>
  <w:style w:type="paragraph" w:customStyle="1" w:styleId="ClientName">
    <w:name w:val="Client Name"/>
    <w:next w:val="Normal"/>
    <w:rsid w:val="000969E6"/>
    <w:rPr>
      <w:rFonts w:ascii="Arial Bold" w:hAnsi="Arial Bold"/>
      <w:b/>
      <w:color w:val="009BCC"/>
      <w:sz w:val="36"/>
      <w:szCs w:val="24"/>
      <w:lang w:eastAsia="en-CA"/>
    </w:rPr>
  </w:style>
  <w:style w:type="paragraph" w:customStyle="1" w:styleId="DocumentSubtitle">
    <w:name w:val="Document Subtitle"/>
    <w:next w:val="Normal"/>
    <w:rsid w:val="000969E6"/>
    <w:pPr>
      <w:spacing w:before="120"/>
    </w:pPr>
    <w:rPr>
      <w:rFonts w:ascii="Arial Bold" w:hAnsi="Arial Bold"/>
      <w:b/>
      <w:color w:val="7B7B7B"/>
      <w:sz w:val="28"/>
    </w:rPr>
  </w:style>
  <w:style w:type="paragraph" w:styleId="ListParagraph">
    <w:name w:val="List Paragraph"/>
    <w:basedOn w:val="Normal"/>
    <w:uiPriority w:val="34"/>
    <w:qFormat/>
    <w:rsid w:val="00077D34"/>
    <w:pPr>
      <w:ind w:left="720"/>
      <w:contextualSpacing/>
    </w:pPr>
  </w:style>
  <w:style w:type="character" w:customStyle="1" w:styleId="ph">
    <w:name w:val="ph"/>
    <w:basedOn w:val="DefaultParagraphFont"/>
    <w:rsid w:val="00FC2EAB"/>
  </w:style>
  <w:style w:type="character" w:customStyle="1" w:styleId="apple-converted-space">
    <w:name w:val="apple-converted-space"/>
    <w:basedOn w:val="DefaultParagraphFont"/>
    <w:rsid w:val="00FC2EAB"/>
  </w:style>
  <w:style w:type="table" w:customStyle="1" w:styleId="GridTable4-Accent51">
    <w:name w:val="Grid Table 4 - Accent 51"/>
    <w:basedOn w:val="TableNormal"/>
    <w:uiPriority w:val="49"/>
    <w:rsid w:val="00F86D50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rsid w:val="009E54B0"/>
    <w:rPr>
      <w:rFonts w:ascii="Arial Bold" w:hAnsi="Arial Bold" w:cs="Arial"/>
      <w:b/>
      <w:bCs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86D"/>
    <w:rPr>
      <w:rFonts w:ascii="Courier New" w:eastAsia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nambiar\AppData\Local\Microsoft\Windows\Temporary%20Internet%20Files\Content.Outlook\33HCELIH\TEMPLATE_Agile_Release%20Note%20Template%20v3%2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8DE32FAE43F04A9D756120AD33A220" ma:contentTypeVersion="1" ma:contentTypeDescription="Create a new document." ma:contentTypeScope="" ma:versionID="837e7c207f3f9676bf442f9c7796ac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0460F-C233-4134-8ECB-34D6AB8456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D9A262-F40F-4386-BC83-B2BBD2F4ECA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ADB0D4E-FAB1-477D-9B01-DE02CE488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9F9442-ECD1-477E-B22D-12DCBE98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TEMPLATE_Agile_Release Note Template v3 0</Template>
  <TotalTime>184</TotalTime>
  <Pages>5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QT_RUP_Software Requirements Specification</vt:lpstr>
    </vt:vector>
  </TitlesOfParts>
  <Company>Capgemini India Pvt. Ltd.</Company>
  <LinksUpToDate>false</LinksUpToDate>
  <CharactersWithSpaces>4506</CharactersWithSpaces>
  <SharedDoc>false</SharedDoc>
  <HyperlinkBase/>
  <HLinks>
    <vt:vector size="36" baseType="variant">
      <vt:variant>
        <vt:i4>1376307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_Toc327535408</vt:lpwstr>
      </vt:variant>
      <vt:variant>
        <vt:i4>1376307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_Toc327535407</vt:lpwstr>
      </vt:variant>
      <vt:variant>
        <vt:i4>1376307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_Toc327535406</vt:lpwstr>
      </vt:variant>
      <vt:variant>
        <vt:i4>1376307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_Toc327535405</vt:lpwstr>
      </vt:variant>
      <vt:variant>
        <vt:i4>1376307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_Toc327535404</vt:lpwstr>
      </vt:variant>
      <vt:variant>
        <vt:i4>1376307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_Toc327535403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QT_RUP_Software Requirements Specification</dc:title>
  <dc:subject>QT_RUP_Software Requirements Specification</dc:subject>
  <dc:creator>Sandeep Akula</dc:creator>
  <cp:lastModifiedBy>vgupta28</cp:lastModifiedBy>
  <cp:revision>9</cp:revision>
  <cp:lastPrinted>2008-02-29T05:12:00Z</cp:lastPrinted>
  <dcterms:created xsi:type="dcterms:W3CDTF">2017-02-07T08:37:00Z</dcterms:created>
  <dcterms:modified xsi:type="dcterms:W3CDTF">2017-02-08T12:25:00Z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&lt;Client&gt;</vt:lpwstr>
  </property>
  <property fmtid="{D5CDD505-2E9C-101B-9397-08002B2CF9AE}" pid="3" name="Project">
    <vt:lpwstr>&lt;Project&gt;</vt:lpwstr>
  </property>
  <property fmtid="{D5CDD505-2E9C-101B-9397-08002B2CF9AE}" pid="4" name="ContentTypeId">
    <vt:lpwstr>0x010100CD8DE32FAE43F04A9D756120AD33A220</vt:lpwstr>
  </property>
</Properties>
</file>