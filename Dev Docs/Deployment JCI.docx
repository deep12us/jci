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78378" w14:textId="77777777" w:rsidR="00EA766E" w:rsidRPr="00EA766E" w:rsidRDefault="00EA766E" w:rsidP="00D40929">
      <w:pPr>
        <w:pStyle w:val="Heading1"/>
        <w:numPr>
          <w:ilvl w:val="0"/>
          <w:numId w:val="0"/>
        </w:numPr>
        <w:rPr>
          <w:rFonts w:eastAsiaTheme="minorEastAsia"/>
        </w:rPr>
      </w:pPr>
    </w:p>
    <w:p w14:paraId="3C0B8ED3" w14:textId="77777777" w:rsidR="00571BF8" w:rsidRDefault="00EA766E" w:rsidP="00571BF8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Pre-Deployment Activity :</w:t>
      </w:r>
    </w:p>
    <w:p w14:paraId="227314CA" w14:textId="77777777" w:rsidR="00D02692" w:rsidRDefault="00571BF8" w:rsidP="00571BF8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D02692">
        <w:rPr>
          <w:rFonts w:eastAsiaTheme="minorEastAsia"/>
        </w:rPr>
        <w:t>Add the following items in Custom settings cc_JCI_Integration_Settings__c</w:t>
      </w:r>
    </w:p>
    <w:p w14:paraId="33F13E95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48FAB29E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on cc_JCI_Integration_Settings__c link and click Manage</w:t>
      </w:r>
    </w:p>
    <w:p w14:paraId="54A34518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New and add following values for corresponding fields.</w:t>
      </w:r>
    </w:p>
    <w:p w14:paraId="169E8090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Name: </w:t>
      </w:r>
      <w:r w:rsidRPr="00D02692">
        <w:rPr>
          <w:rFonts w:eastAsiaTheme="minorEastAsia"/>
        </w:rPr>
        <w:t>RKStore_ERP_PDP_Contact</w:t>
      </w:r>
    </w:p>
    <w:p w14:paraId="59B6DBCB" w14:textId="77777777" w:rsidR="00D02692" w:rsidRDefault="00D02692" w:rsidP="00D02692">
      <w:pPr>
        <w:pStyle w:val="ListParagraph"/>
        <w:numPr>
          <w:ilvl w:val="2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Field Information: </w:t>
      </w:r>
      <w:r w:rsidRPr="00D02692">
        <w:rPr>
          <w:rFonts w:eastAsiaTheme="minorEastAsia"/>
        </w:rPr>
        <w:t>Contact customer service for availability 1-800-624-3914</w:t>
      </w:r>
    </w:p>
    <w:p w14:paraId="571ADF86" w14:textId="77777777" w:rsidR="00D02692" w:rsidRDefault="00D02692" w:rsidP="00D02692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rPr>
          <w:rFonts w:eastAsiaTheme="minorEastAsia"/>
        </w:rPr>
        <w:t>Click Save.</w:t>
      </w:r>
    </w:p>
    <w:p w14:paraId="4F6081E1" w14:textId="448A578B" w:rsidR="00AE484F" w:rsidRDefault="00AE484F" w:rsidP="00AE484F">
      <w:pPr>
        <w:pStyle w:val="Heading2"/>
        <w:rPr>
          <w:rFonts w:eastAsiaTheme="minorEastAsia"/>
        </w:rPr>
      </w:pPr>
      <w:r>
        <w:rPr>
          <w:rFonts w:eastAsiaTheme="minorEastAsia"/>
        </w:rPr>
        <w:t>Verify if Custom setting</w:t>
      </w:r>
      <w:r w:rsidR="00C07BAE">
        <w:rPr>
          <w:rFonts w:eastAsiaTheme="minorEastAsia"/>
        </w:rPr>
        <w:t xml:space="preserve"> value exists</w:t>
      </w:r>
      <w:r>
        <w:rPr>
          <w:rFonts w:eastAsiaTheme="minorEastAsia"/>
        </w:rPr>
        <w:t xml:space="preserve">: </w:t>
      </w:r>
      <w:r w:rsidRPr="00AE484F">
        <w:rPr>
          <w:rFonts w:eastAsiaTheme="minorEastAsia"/>
        </w:rPr>
        <w:t xml:space="preserve">CloudCraze Custom Options </w:t>
      </w:r>
    </w:p>
    <w:p w14:paraId="0EC77AC4" w14:textId="7777777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Navigate to Setup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Create</w:t>
      </w:r>
      <w:r w:rsidRPr="00D02692">
        <w:rPr>
          <w:rFonts w:eastAsiaTheme="minorEastAsia"/>
        </w:rPr>
        <w:sym w:font="Wingdings" w:char="F0E0"/>
      </w:r>
      <w:r>
        <w:rPr>
          <w:rFonts w:eastAsiaTheme="minorEastAsia"/>
        </w:rPr>
        <w:t>Custom Settings</w:t>
      </w:r>
    </w:p>
    <w:p w14:paraId="15BD7B9C" w14:textId="0D94E399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r>
        <w:rPr>
          <w:rFonts w:cs="Arial"/>
          <w:color w:val="000000"/>
          <w:sz w:val="18"/>
          <w:szCs w:val="18"/>
          <w:shd w:val="clear" w:color="auto" w:fill="FFFFFF"/>
        </w:rPr>
        <w:t xml:space="preserve">CloudCraze Custom Options </w:t>
      </w:r>
      <w:r>
        <w:rPr>
          <w:rFonts w:eastAsiaTheme="minorEastAsia"/>
        </w:rPr>
        <w:t>link and click Manage</w:t>
      </w:r>
    </w:p>
    <w:p w14:paraId="213BD150" w14:textId="65BFB5A7" w:rsidR="00AE484F" w:rsidRDefault="00AE484F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 xml:space="preserve">Click on </w:t>
      </w:r>
      <w:r w:rsidRPr="00AE484F">
        <w:rPr>
          <w:rFonts w:eastAsiaTheme="minorEastAsia"/>
        </w:rPr>
        <w:t>JCI_Anonymous_AccountId</w:t>
      </w:r>
      <w:r>
        <w:rPr>
          <w:rFonts w:eastAsiaTheme="minorEastAsia"/>
        </w:rPr>
        <w:t xml:space="preserve"> and verify value</w:t>
      </w:r>
      <w:r w:rsidR="00DB77AA">
        <w:rPr>
          <w:rFonts w:eastAsiaTheme="minorEastAsia"/>
        </w:rPr>
        <w:t xml:space="preserve"> is the SFDC Id of CC Anonymous account.</w:t>
      </w:r>
    </w:p>
    <w:p w14:paraId="3A72EB75" w14:textId="055DCE13" w:rsidR="00DB77AA" w:rsidRDefault="00DB77AA" w:rsidP="00AE484F">
      <w:pPr>
        <w:pStyle w:val="ListParagraph"/>
        <w:numPr>
          <w:ilvl w:val="1"/>
          <w:numId w:val="37"/>
        </w:numPr>
        <w:rPr>
          <w:rFonts w:eastAsiaTheme="minorEastAsia"/>
        </w:rPr>
      </w:pPr>
      <w:r>
        <w:rPr>
          <w:rFonts w:eastAsiaTheme="minorEastAsia"/>
        </w:rPr>
        <w:t>If value doesn’t match, populate it with CC Anonymous account SFDC Id and save.</w:t>
      </w:r>
    </w:p>
    <w:p w14:paraId="18080B2C" w14:textId="77777777" w:rsidR="00966C66" w:rsidRDefault="00966C66" w:rsidP="00966C66">
      <w:pPr>
        <w:rPr>
          <w:rFonts w:eastAsiaTheme="minorEastAsia"/>
        </w:rPr>
      </w:pPr>
    </w:p>
    <w:p w14:paraId="07A14C30" w14:textId="77777777" w:rsidR="00966C66" w:rsidRPr="00966C66" w:rsidRDefault="00966C66" w:rsidP="00966C66">
      <w:pPr>
        <w:rPr>
          <w:rFonts w:eastAsiaTheme="minorEastAsia"/>
        </w:rPr>
      </w:pPr>
    </w:p>
    <w:p w14:paraId="129EC1C5" w14:textId="77777777" w:rsidR="005D0B03" w:rsidRPr="00176644" w:rsidRDefault="00AE39CC" w:rsidP="00176644">
      <w:pPr>
        <w:pStyle w:val="Heading1"/>
        <w:rPr>
          <w:rFonts w:eastAsiaTheme="minorEastAsia"/>
        </w:rPr>
      </w:pPr>
      <w:r>
        <w:rPr>
          <w:rFonts w:eastAsiaTheme="minorEastAsia"/>
        </w:rPr>
        <w:t>List of Components need to be migrated</w:t>
      </w:r>
      <w:r w:rsidR="00EB4431" w:rsidRPr="000124C7">
        <w:rPr>
          <w:rFonts w:eastAsiaTheme="minorEastAsia"/>
        </w:rPr>
        <w:t xml:space="preserve"> :</w:t>
      </w:r>
    </w:p>
    <w:p w14:paraId="6F7C5DC2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0" w:name="_Toc457481794"/>
      <w:r w:rsidRPr="0066361B">
        <w:rPr>
          <w:rFonts w:ascii="Arial" w:hAnsi="Arial"/>
        </w:rPr>
        <w:t>Apex Classes</w:t>
      </w:r>
      <w:bookmarkEnd w:id="0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AE39CC" w:rsidRPr="0066361B" w14:paraId="699BA692" w14:textId="77777777" w:rsidTr="00AE3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1125C85A" w14:textId="77777777" w:rsidR="00AE39CC" w:rsidRPr="0066361B" w:rsidRDefault="00AE39CC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7183D552" w14:textId="77777777" w:rsidR="00AE39CC" w:rsidRPr="0066361B" w:rsidRDefault="00AE39CC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E39CC" w:rsidRPr="0066361B" w14:paraId="1891869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3520B94" w14:textId="77777777" w:rsidR="00AE39CC" w:rsidRPr="004536B7" w:rsidRDefault="00EB5921" w:rsidP="0091033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 xml:space="preserve">cc_jci_ctrl_CartInclude </w:t>
            </w:r>
          </w:p>
        </w:tc>
        <w:tc>
          <w:tcPr>
            <w:tcW w:w="4752" w:type="dxa"/>
            <w:vAlign w:val="bottom"/>
          </w:tcPr>
          <w:p w14:paraId="4D92ECC1" w14:textId="77777777" w:rsidR="00AE39CC" w:rsidRPr="00EB5921" w:rsidRDefault="00EB59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setting up new storefront</w:t>
            </w:r>
          </w:p>
        </w:tc>
      </w:tr>
      <w:tr w:rsidR="002A6F21" w:rsidRPr="0066361B" w14:paraId="5722D1F0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E5774C" w14:textId="77777777" w:rsidR="002A6F21" w:rsidRPr="004536B7" w:rsidRDefault="002A6F21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cc_jci_ctrl_Guest_StorefrontSelection</w:t>
            </w:r>
          </w:p>
        </w:tc>
        <w:tc>
          <w:tcPr>
            <w:tcW w:w="4752" w:type="dxa"/>
            <w:vAlign w:val="bottom"/>
          </w:tcPr>
          <w:p w14:paraId="7B1E5EAB" w14:textId="77777777" w:rsidR="002A6F21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1B256F" w:rsidRPr="0066361B" w14:paraId="6AF65694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DDCBBED" w14:textId="77777777" w:rsidR="001B256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cc_jci_ctrl_MiniCartInclude</w:t>
            </w:r>
          </w:p>
        </w:tc>
        <w:tc>
          <w:tcPr>
            <w:tcW w:w="4752" w:type="dxa"/>
            <w:vAlign w:val="bottom"/>
          </w:tcPr>
          <w:p w14:paraId="482267D6" w14:textId="77777777" w:rsidR="001B256F" w:rsidRPr="0066361B" w:rsidRDefault="008022ED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 Swit</w:t>
            </w:r>
            <w:r>
              <w:rPr>
                <w:rFonts w:cs="Arial"/>
                <w:sz w:val="22"/>
                <w:szCs w:val="22"/>
              </w:rPr>
              <w:t>ch store,logo at homepage, etc.</w:t>
            </w:r>
          </w:p>
        </w:tc>
      </w:tr>
      <w:tr w:rsidR="005A60EF" w:rsidRPr="0066361B" w14:paraId="39761441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76463CE" w14:textId="77777777" w:rsidR="005A60EF" w:rsidRPr="004536B7" w:rsidRDefault="008022ED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ascii="Calibri" w:hAnsi="Calibri"/>
                <w:color w:val="000000"/>
                <w:sz w:val="22"/>
                <w:szCs w:val="22"/>
              </w:rPr>
              <w:t>cc_jci_ctrl_OrderDetailRD</w:t>
            </w:r>
          </w:p>
        </w:tc>
        <w:tc>
          <w:tcPr>
            <w:tcW w:w="4752" w:type="dxa"/>
            <w:vAlign w:val="bottom"/>
          </w:tcPr>
          <w:p w14:paraId="31558903" w14:textId="77777777" w:rsidR="005A60EF" w:rsidRPr="0066361B" w:rsidRDefault="008022ED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Order Confirmation: Last 4 digits of the creditcard</w:t>
            </w:r>
          </w:p>
        </w:tc>
      </w:tr>
      <w:tr w:rsidR="008022ED" w:rsidRPr="0066361B" w14:paraId="08E53B8A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F3C521" w14:textId="77777777" w:rsidR="008022ED" w:rsidRPr="004536B7" w:rsidRDefault="00D02692" w:rsidP="00EB59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cc_jci_ctrl_ProductDetailsInclude</w:t>
            </w:r>
          </w:p>
        </w:tc>
        <w:tc>
          <w:tcPr>
            <w:tcW w:w="4752" w:type="dxa"/>
            <w:vAlign w:val="bottom"/>
          </w:tcPr>
          <w:p w14:paraId="7FDE2959" w14:textId="77777777" w:rsidR="008022ED" w:rsidRDefault="00D02692" w:rsidP="00D0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For </w:t>
            </w:r>
            <w:r>
              <w:rPr>
                <w:rFonts w:cs="Arial"/>
                <w:sz w:val="22"/>
                <w:szCs w:val="22"/>
              </w:rPr>
              <w:t>getting contact details information added for RK Store</w:t>
            </w:r>
            <w:r w:rsidRPr="0066361B">
              <w:rPr>
                <w:rFonts w:cs="Arial"/>
                <w:sz w:val="22"/>
                <w:szCs w:val="22"/>
              </w:rPr>
              <w:t>.</w:t>
            </w:r>
          </w:p>
        </w:tc>
      </w:tr>
      <w:tr w:rsidR="00D02692" w:rsidRPr="0066361B" w14:paraId="558669B5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D29DF71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cc_jci_ctrl_ShippingOptions</w:t>
            </w:r>
          </w:p>
        </w:tc>
        <w:tc>
          <w:tcPr>
            <w:tcW w:w="4752" w:type="dxa"/>
            <w:vAlign w:val="bottom"/>
          </w:tcPr>
          <w:p w14:paraId="2A6DE8BD" w14:textId="77777777" w:rsidR="00D02692" w:rsidRPr="0066361B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ERP Name when getting Shipping amount</w:t>
            </w:r>
          </w:p>
        </w:tc>
      </w:tr>
      <w:tr w:rsidR="00D02692" w:rsidRPr="0066361B" w14:paraId="376464E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09236CC" w14:textId="77777777" w:rsidR="00D02692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cc_jci_ctrl_SSOPunchin</w:t>
            </w:r>
          </w:p>
        </w:tc>
        <w:tc>
          <w:tcPr>
            <w:tcW w:w="4752" w:type="dxa"/>
            <w:vAlign w:val="bottom"/>
          </w:tcPr>
          <w:p w14:paraId="244CF51F" w14:textId="77777777" w:rsidR="00D02692" w:rsidRPr="0066361B" w:rsidRDefault="002A6F21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Fax and Tax Id for Create Customer Interface. This is triggered when the registered user login for first time and bill to is created.</w:t>
            </w:r>
          </w:p>
        </w:tc>
      </w:tr>
      <w:tr w:rsidR="002A6F21" w:rsidRPr="0066361B" w14:paraId="0F705282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217FC611" w14:textId="77777777" w:rsidR="002A6F21" w:rsidRPr="004536B7" w:rsidRDefault="002A6F21" w:rsidP="00EB5921">
            <w:pPr>
              <w:rPr>
                <w:rFonts w:ascii="Consolas" w:hAnsi="Consolas" w:cs="Consolas"/>
                <w:szCs w:val="20"/>
                <w:highlight w:val="blue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cc_jci_ctrl_StorefrontSelection</w:t>
            </w:r>
          </w:p>
        </w:tc>
        <w:tc>
          <w:tcPr>
            <w:tcW w:w="4752" w:type="dxa"/>
            <w:vAlign w:val="bottom"/>
          </w:tcPr>
          <w:p w14:paraId="3DDE2CFA" w14:textId="77777777" w:rsidR="002A6F21" w:rsidRDefault="002A6F21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storefront details to be displayed on storefront selection page.</w:t>
            </w:r>
          </w:p>
        </w:tc>
      </w:tr>
      <w:tr w:rsidR="002A6F21" w:rsidRPr="0066361B" w14:paraId="7BCE32B7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319F6FA" w14:textId="77777777" w:rsidR="002A6F21" w:rsidRPr="004536B7" w:rsidRDefault="002A6F21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cc_jci_ctrl_TaxCalculation</w:t>
            </w:r>
          </w:p>
        </w:tc>
        <w:tc>
          <w:tcPr>
            <w:tcW w:w="4752" w:type="dxa"/>
            <w:vAlign w:val="bottom"/>
          </w:tcPr>
          <w:p w14:paraId="7624C609" w14:textId="77777777" w:rsidR="002A6F21" w:rsidRDefault="002A6F21" w:rsidP="009D1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ERP Name when getting </w:t>
            </w:r>
            <w:r w:rsidR="009D1FE0">
              <w:rPr>
                <w:rFonts w:cs="Arial"/>
                <w:sz w:val="22"/>
                <w:szCs w:val="22"/>
              </w:rPr>
              <w:t>Tax</w:t>
            </w:r>
            <w:r>
              <w:rPr>
                <w:rFonts w:cs="Arial"/>
                <w:sz w:val="22"/>
                <w:szCs w:val="22"/>
              </w:rPr>
              <w:t xml:space="preserve"> amount</w:t>
            </w:r>
          </w:p>
        </w:tc>
      </w:tr>
      <w:tr w:rsidR="002A6F21" w:rsidRPr="0066361B" w14:paraId="48C31473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07C829A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cc_jci_ctrl_ValidateAddress</w:t>
            </w:r>
          </w:p>
        </w:tc>
        <w:tc>
          <w:tcPr>
            <w:tcW w:w="4752" w:type="dxa"/>
            <w:vAlign w:val="bottom"/>
          </w:tcPr>
          <w:p w14:paraId="33AB2BFB" w14:textId="77777777" w:rsidR="002A6F21" w:rsidRDefault="009D1FE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2A6F21" w:rsidRPr="0066361B" w14:paraId="54E0C575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EF45890" w14:textId="77777777" w:rsidR="002A6F21" w:rsidRPr="004536B7" w:rsidRDefault="009D1FE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cc_jci_ctrl_XiInterceptFrame</w:t>
            </w:r>
          </w:p>
        </w:tc>
        <w:tc>
          <w:tcPr>
            <w:tcW w:w="4752" w:type="dxa"/>
            <w:vAlign w:val="bottom"/>
          </w:tcPr>
          <w:p w14:paraId="7EF695E1" w14:textId="77777777" w:rsidR="002A6F21" w:rsidRDefault="009D1FE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RK Store MID value for Creditcard and also sending authorization code instead of last 4 of creditcard</w:t>
            </w:r>
          </w:p>
        </w:tc>
      </w:tr>
      <w:tr w:rsidR="001510A0" w:rsidRPr="0066361B" w14:paraId="5775B57A" w14:textId="77777777" w:rsidTr="00AE39C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4E0408EC" w14:textId="77777777" w:rsidR="001510A0" w:rsidRPr="004536B7" w:rsidRDefault="001510A0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DD_HomeController</w:t>
            </w:r>
          </w:p>
        </w:tc>
        <w:tc>
          <w:tcPr>
            <w:tcW w:w="4752" w:type="dxa"/>
            <w:vAlign w:val="bottom"/>
          </w:tcPr>
          <w:p w14:paraId="0BD72366" w14:textId="77777777" w:rsidR="001510A0" w:rsidRDefault="001510A0" w:rsidP="001B2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Included </w:t>
            </w:r>
            <w:r w:rsidR="004536B7">
              <w:rPr>
                <w:rFonts w:cs="Arial"/>
                <w:sz w:val="22"/>
                <w:szCs w:val="22"/>
              </w:rPr>
              <w:t>to redirect to guest user storefront for usertype guest</w:t>
            </w:r>
          </w:p>
        </w:tc>
      </w:tr>
      <w:tr w:rsidR="001510A0" w:rsidRPr="0066361B" w14:paraId="2E942288" w14:textId="77777777" w:rsidTr="00AE3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9BFF6B7" w14:textId="77777777" w:rsidR="001510A0" w:rsidRPr="009D1FE0" w:rsidRDefault="001510A0" w:rsidP="00EB5921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4752" w:type="dxa"/>
            <w:vAlign w:val="bottom"/>
          </w:tcPr>
          <w:p w14:paraId="3468ABD0" w14:textId="77777777" w:rsidR="001510A0" w:rsidRDefault="001510A0" w:rsidP="001B2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03FD7854" w14:textId="77777777" w:rsidR="00AE39CC" w:rsidRDefault="00AE39CC" w:rsidP="00AE39CC"/>
    <w:p w14:paraId="2DFDD57B" w14:textId="77777777" w:rsidR="00AE39CC" w:rsidRDefault="00AE39CC" w:rsidP="00AE39CC"/>
    <w:p w14:paraId="7DF3948A" w14:textId="77777777" w:rsidR="00AE39CC" w:rsidRDefault="00AE39CC" w:rsidP="00AE39CC"/>
    <w:p w14:paraId="04966F91" w14:textId="77777777" w:rsidR="00AE39CC" w:rsidRDefault="00AE39CC" w:rsidP="00AE39CC"/>
    <w:p w14:paraId="1A42C3DA" w14:textId="77777777" w:rsidR="00AE39CC" w:rsidRPr="00AE39CC" w:rsidRDefault="00AE39CC" w:rsidP="00AE39CC"/>
    <w:p w14:paraId="0E604230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1DD7E390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bookmarkStart w:id="1" w:name="_Toc457481795"/>
      <w:r w:rsidRPr="0066361B">
        <w:rPr>
          <w:rFonts w:ascii="Arial" w:hAnsi="Arial"/>
        </w:rPr>
        <w:t>Custom Field</w:t>
      </w:r>
      <w:bookmarkEnd w:id="1"/>
    </w:p>
    <w:tbl>
      <w:tblPr>
        <w:tblStyle w:val="GridTable4-Accent51"/>
        <w:tblW w:w="8010" w:type="dxa"/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3330"/>
      </w:tblGrid>
      <w:tr w:rsidR="005D0B03" w:rsidRPr="0066361B" w14:paraId="35787A7C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7E41C0A8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1620" w:type="dxa"/>
            <w:noWrap/>
            <w:hideMark/>
          </w:tcPr>
          <w:p w14:paraId="3B88F9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Object</w:t>
            </w:r>
          </w:p>
        </w:tc>
        <w:tc>
          <w:tcPr>
            <w:tcW w:w="3330" w:type="dxa"/>
            <w:hideMark/>
          </w:tcPr>
          <w:p w14:paraId="10E4D2D2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5B234FF5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69FFC9BA" w14:textId="77777777" w:rsidR="005D0B03" w:rsidRPr="0066361B" w:rsidRDefault="004536B7" w:rsidP="00EB5921">
            <w:pPr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t>Allow_Guest_User_Access__c</w:t>
            </w:r>
          </w:p>
        </w:tc>
        <w:tc>
          <w:tcPr>
            <w:tcW w:w="1620" w:type="dxa"/>
            <w:noWrap/>
          </w:tcPr>
          <w:p w14:paraId="14EAC6E1" w14:textId="77777777" w:rsidR="005D0B03" w:rsidRPr="0066361B" w:rsidRDefault="004536B7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4536B7">
              <w:rPr>
                <w:rFonts w:cs="Arial"/>
                <w:sz w:val="22"/>
                <w:szCs w:val="22"/>
              </w:rPr>
              <w:t>CC_Storefront_ERP__c</w:t>
            </w:r>
          </w:p>
        </w:tc>
        <w:tc>
          <w:tcPr>
            <w:tcW w:w="3330" w:type="dxa"/>
          </w:tcPr>
          <w:p w14:paraId="0DDC6535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Created to display Guest user allowed storefronts</w:t>
            </w:r>
            <w:r w:rsidR="00BB6DAC">
              <w:rPr>
                <w:rFonts w:cs="Arial"/>
                <w:sz w:val="22"/>
                <w:szCs w:val="22"/>
              </w:rPr>
              <w:t>. This field regulates if a storefront has guest access.</w:t>
            </w:r>
          </w:p>
        </w:tc>
      </w:tr>
      <w:tr w:rsidR="00B25C02" w:rsidRPr="0066361B" w14:paraId="5E2AC2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74BF6290" w14:textId="77777777" w:rsidR="00B25C02" w:rsidRPr="004536B7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6D35121D" w14:textId="77777777" w:rsidR="00B25C02" w:rsidRPr="004536B7" w:rsidRDefault="00B25C02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ccrz__E_Product__c</w:t>
            </w:r>
          </w:p>
        </w:tc>
        <w:tc>
          <w:tcPr>
            <w:tcW w:w="3330" w:type="dxa"/>
          </w:tcPr>
          <w:p w14:paraId="2804E0A4" w14:textId="77777777" w:rsidR="00B25C02" w:rsidRPr="0066361B" w:rsidRDefault="00B25C02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25C02" w:rsidRPr="0066361B" w14:paraId="354C2FF8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9626734" w14:textId="77777777" w:rsidR="00B25C02" w:rsidRPr="00B25C02" w:rsidRDefault="00B25C02" w:rsidP="00EB5921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ccrz__Storefront__c</w:t>
            </w:r>
          </w:p>
        </w:tc>
        <w:tc>
          <w:tcPr>
            <w:tcW w:w="1620" w:type="dxa"/>
            <w:noWrap/>
          </w:tcPr>
          <w:p w14:paraId="3F1DF581" w14:textId="77777777" w:rsidR="00B25C02" w:rsidRPr="004536B7" w:rsidRDefault="00B25C02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ccrz__E_PriceList__c</w:t>
            </w:r>
          </w:p>
        </w:tc>
        <w:tc>
          <w:tcPr>
            <w:tcW w:w="3330" w:type="dxa"/>
          </w:tcPr>
          <w:p w14:paraId="7B6037DE" w14:textId="77777777" w:rsidR="00B25C02" w:rsidRPr="0066361B" w:rsidRDefault="00B25C02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Added </w:t>
            </w:r>
            <w:r w:rsidR="00BD61AA">
              <w:rPr>
                <w:rFonts w:cs="Arial"/>
                <w:sz w:val="22"/>
                <w:szCs w:val="22"/>
              </w:rPr>
              <w:t>RKStore</w:t>
            </w:r>
            <w:r>
              <w:rPr>
                <w:rFonts w:cs="Arial"/>
                <w:sz w:val="22"/>
                <w:szCs w:val="22"/>
              </w:rPr>
              <w:t xml:space="preserve"> value to multi picklist</w:t>
            </w:r>
          </w:p>
        </w:tc>
      </w:tr>
      <w:tr w:rsidR="00BD61AA" w:rsidRPr="0066361B" w14:paraId="2F9F1BA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46D8FB5C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Storefront__c</w:t>
            </w:r>
          </w:p>
        </w:tc>
        <w:tc>
          <w:tcPr>
            <w:tcW w:w="1620" w:type="dxa"/>
            <w:noWrap/>
          </w:tcPr>
          <w:p w14:paraId="0D2FD017" w14:textId="77777777" w:rsidR="00BD61AA" w:rsidRPr="00B25C02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25C02">
              <w:rPr>
                <w:rFonts w:cs="Arial"/>
                <w:sz w:val="22"/>
                <w:szCs w:val="22"/>
              </w:rPr>
              <w:t>ERP_Product_Catg_Xref__c</w:t>
            </w:r>
          </w:p>
        </w:tc>
        <w:tc>
          <w:tcPr>
            <w:tcW w:w="3330" w:type="dxa"/>
          </w:tcPr>
          <w:p w14:paraId="7E4EC9C2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RKStore value to multi picklist</w:t>
            </w:r>
          </w:p>
        </w:tc>
      </w:tr>
      <w:tr w:rsidR="00BD61AA" w:rsidRPr="0066361B" w14:paraId="7FCA3C4E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5F49908" w14:textId="77777777" w:rsidR="00BD61AA" w:rsidRPr="00B25C02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ERP_Name__c</w:t>
            </w:r>
          </w:p>
        </w:tc>
        <w:tc>
          <w:tcPr>
            <w:tcW w:w="1620" w:type="dxa"/>
            <w:noWrap/>
          </w:tcPr>
          <w:p w14:paraId="139F86B3" w14:textId="77777777" w:rsidR="00BD61AA" w:rsidRPr="00B25C02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Bill_To__c</w:t>
            </w:r>
          </w:p>
        </w:tc>
        <w:tc>
          <w:tcPr>
            <w:tcW w:w="3330" w:type="dxa"/>
          </w:tcPr>
          <w:p w14:paraId="69FF3CBE" w14:textId="77777777" w:rsidR="00BD61AA" w:rsidRDefault="00BD61AA" w:rsidP="00BD6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  <w:tr w:rsidR="00BD61AA" w:rsidRPr="0066361B" w14:paraId="64137607" w14:textId="77777777" w:rsidTr="00EB592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0C788323" w14:textId="77777777" w:rsidR="00BD61AA" w:rsidRPr="00BD61AA" w:rsidRDefault="00BD61AA" w:rsidP="00BD61AA">
            <w:pPr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Sourcing_ERP_Name__c</w:t>
            </w:r>
          </w:p>
        </w:tc>
        <w:tc>
          <w:tcPr>
            <w:tcW w:w="1620" w:type="dxa"/>
            <w:noWrap/>
          </w:tcPr>
          <w:p w14:paraId="064B8081" w14:textId="77777777" w:rsidR="00BD61AA" w:rsidRP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BD61AA">
              <w:rPr>
                <w:rFonts w:cs="Arial"/>
                <w:sz w:val="22"/>
                <w:szCs w:val="22"/>
              </w:rPr>
              <w:t>CC_ERP_Number__c</w:t>
            </w:r>
          </w:p>
        </w:tc>
        <w:tc>
          <w:tcPr>
            <w:tcW w:w="3330" w:type="dxa"/>
          </w:tcPr>
          <w:p w14:paraId="198D7D7A" w14:textId="77777777" w:rsidR="00BD61AA" w:rsidRDefault="00BD61AA" w:rsidP="00BD6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MACPAC-R12 value to multi picklist</w:t>
            </w:r>
          </w:p>
        </w:tc>
      </w:tr>
    </w:tbl>
    <w:p w14:paraId="392C7C7C" w14:textId="77777777" w:rsidR="00966C66" w:rsidRDefault="00966C66" w:rsidP="00966C66">
      <w:bookmarkStart w:id="2" w:name="_Toc457481797"/>
    </w:p>
    <w:p w14:paraId="7AB07304" w14:textId="77777777" w:rsidR="00966C66" w:rsidRPr="00966C66" w:rsidRDefault="00966C66" w:rsidP="00966C66"/>
    <w:p w14:paraId="7DF06FE5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Label</w:t>
      </w:r>
      <w:bookmarkEnd w:id="2"/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1BE3F217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0C01A239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35B92C44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04D2BB72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12CB177A" w14:textId="77777777" w:rsidR="005D0B03" w:rsidRPr="0066361B" w:rsidRDefault="005D0B03" w:rsidP="004536B7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</w:tc>
        <w:tc>
          <w:tcPr>
            <w:tcW w:w="5400" w:type="dxa"/>
            <w:vAlign w:val="bottom"/>
          </w:tcPr>
          <w:p w14:paraId="145062DD" w14:textId="77777777" w:rsidR="005D0B03" w:rsidRPr="0066361B" w:rsidRDefault="005D0B03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6AED6CF5" w14:textId="77777777" w:rsidR="004536B7" w:rsidRDefault="004536B7" w:rsidP="004536B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3179E772" w14:textId="77777777" w:rsidR="00B93E4A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2CB0BE62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ON_LStoreEmail</w:t>
            </w:r>
          </w:p>
          <w:p w14:paraId="1384716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sales@reliablelouvers.com</w:t>
            </w:r>
            <w:r w:rsidR="00B93E4A" w:rsidRPr="004536B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5AFF0795" w14:textId="77777777" w:rsidR="00DF3D5E" w:rsidRPr="00B93E4A" w:rsidRDefault="004536B7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DF3D5E" w:rsidRPr="0066361B" w14:paraId="3CD3F7CC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36DAF80" w14:textId="77777777" w:rsidR="00DF3D5E" w:rsidRPr="0066361B" w:rsidRDefault="00DF3D5E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</w:tc>
        <w:tc>
          <w:tcPr>
            <w:tcW w:w="5400" w:type="dxa"/>
            <w:vAlign w:val="bottom"/>
          </w:tcPr>
          <w:p w14:paraId="41F285FC" w14:textId="77777777" w:rsidR="00DF3D5E" w:rsidRPr="0066361B" w:rsidRDefault="00DF3D5E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00AEF23" w14:textId="77777777" w:rsidR="004536B7" w:rsidRDefault="004536B7" w:rsidP="004536B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84DC59" w14:textId="77777777" w:rsidR="00B93E4A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 PO Boxes</w:t>
            </w:r>
            <w:r w:rsidR="00B93E4A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  <w:p w14:paraId="1A05F283" w14:textId="77777777" w:rsidR="004536B7" w:rsidRPr="004536B7" w:rsidRDefault="004536B7" w:rsidP="00453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No_PO_Boxes</w:t>
            </w:r>
          </w:p>
          <w:p w14:paraId="71355D8F" w14:textId="77777777" w:rsidR="00DF3D5E" w:rsidRDefault="004536B7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="00B93E4A" w:rsidRPr="00B93E4A">
              <w:rPr>
                <w:rFonts w:cs="Arial"/>
                <w:color w:val="000000"/>
                <w:sz w:val="22"/>
                <w:szCs w:val="22"/>
              </w:rPr>
              <w:t>***Shipping is available to physical addresses only (no PO Boxes) in the continental US.</w:t>
            </w:r>
          </w:p>
          <w:p w14:paraId="27532C37" w14:textId="77777777" w:rsidR="00B93E4A" w:rsidRP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6B22DA24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AD62155" w14:textId="77777777" w:rsidR="004536B7" w:rsidRPr="0066361B" w:rsidRDefault="004536B7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</w:tc>
        <w:tc>
          <w:tcPr>
            <w:tcW w:w="5400" w:type="dxa"/>
            <w:vAlign w:val="bottom"/>
          </w:tcPr>
          <w:p w14:paraId="73C973A5" w14:textId="77777777" w:rsidR="004536B7" w:rsidRPr="0066361B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26682DF" w14:textId="77777777" w:rsidR="004536B7" w:rsidRDefault="004536B7" w:rsidP="004536B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1B7574B" w14:textId="77777777" w:rsid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RK Store Product available message</w:t>
            </w:r>
          </w:p>
          <w:p w14:paraId="719C872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cc_jci_RKStoreAvailable</w:t>
            </w:r>
          </w:p>
          <w:p w14:paraId="1CF9B1C6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3225B1CD" w14:textId="77777777" w:rsidR="004536B7" w:rsidRPr="004536B7" w:rsidRDefault="004536B7" w:rsidP="00453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4536B7" w:rsidRPr="0066361B" w14:paraId="783F85D7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3177AA9" w14:textId="77777777" w:rsidR="004536B7" w:rsidRDefault="00B93E4A" w:rsidP="00DF3D5E">
            <w:pP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t>cc_jci_Louver_Estimated_Ship_Text</w:t>
            </w:r>
          </w:p>
        </w:tc>
        <w:tc>
          <w:tcPr>
            <w:tcW w:w="5400" w:type="dxa"/>
            <w:vAlign w:val="bottom"/>
          </w:tcPr>
          <w:p w14:paraId="26C9684F" w14:textId="77777777" w:rsidR="00B93E4A" w:rsidRPr="0066361B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7B35A0C" w14:textId="77777777" w:rsidR="00B93E4A" w:rsidRDefault="00B93E4A" w:rsidP="00B93E4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56922C70" w14:textId="77777777" w:rsidR="00B93E4A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 jci Louver Estimated Ship Text</w:t>
            </w:r>
          </w:p>
          <w:p w14:paraId="40BFB9BA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cc_jci_Louver_Estimated_Ship_Text</w:t>
            </w:r>
          </w:p>
          <w:p w14:paraId="1644E3C6" w14:textId="77777777" w:rsidR="00B93E4A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1-2 weeks from Date of Order</w:t>
            </w:r>
          </w:p>
          <w:p w14:paraId="6BE2D62E" w14:textId="77777777" w:rsidR="004536B7" w:rsidRPr="004536B7" w:rsidRDefault="00B93E4A" w:rsidP="00B93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lastRenderedPageBreak/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  <w:tr w:rsidR="00B93E4A" w:rsidRPr="0066361B" w14:paraId="1237CD43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37FE6EEF" w14:textId="77777777" w:rsidR="00B93E4A" w:rsidRPr="00B93E4A" w:rsidRDefault="00B93E4A" w:rsidP="00DF3D5E">
            <w:pPr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color w:val="000000"/>
                <w:sz w:val="22"/>
                <w:szCs w:val="22"/>
              </w:rPr>
              <w:lastRenderedPageBreak/>
              <w:t>cc_jci_GuestUser_Storefront</w:t>
            </w:r>
          </w:p>
        </w:tc>
        <w:tc>
          <w:tcPr>
            <w:tcW w:w="5400" w:type="dxa"/>
            <w:vAlign w:val="bottom"/>
          </w:tcPr>
          <w:p w14:paraId="36F29AF8" w14:textId="77777777" w:rsidR="00B93E4A" w:rsidRPr="0066361B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Navigate to Setup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 w:rsidRPr="0066361B">
              <w:rPr>
                <w:rFonts w:cs="Arial"/>
                <w:color w:val="000000"/>
                <w:sz w:val="22"/>
                <w:szCs w:val="22"/>
              </w:rPr>
              <w:t>Custom Labels</w:t>
            </w:r>
          </w:p>
          <w:p w14:paraId="142FF543" w14:textId="77777777" w:rsidR="00B93E4A" w:rsidRDefault="00B93E4A" w:rsidP="00B93E4A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</w:t>
            </w:r>
            <w:r w:rsidRPr="0066361B">
              <w:rPr>
                <w:rFonts w:cs="Arial"/>
                <w:color w:val="000000"/>
                <w:sz w:val="22"/>
                <w:szCs w:val="22"/>
              </w:rPr>
              <w:t xml:space="preserve"> custom label </w:t>
            </w:r>
            <w:r>
              <w:rPr>
                <w:rFonts w:cs="Arial"/>
                <w:color w:val="000000"/>
                <w:sz w:val="22"/>
                <w:szCs w:val="22"/>
              </w:rPr>
              <w:t>using details below</w:t>
            </w:r>
          </w:p>
          <w:p w14:paraId="0EE0C4AA" w14:textId="77777777" w:rsid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Short Description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5FE55F82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 w:rsidRPr="00B93E4A">
              <w:rPr>
                <w:rFonts w:cs="Arial"/>
                <w:color w:val="000000"/>
                <w:sz w:val="22"/>
                <w:szCs w:val="22"/>
              </w:rPr>
              <w:t>cc_jci_GuestUser_Storefront</w:t>
            </w:r>
          </w:p>
          <w:p w14:paraId="7D8DEF71" w14:textId="77777777" w:rsidR="00B93E4A" w:rsidRPr="004536B7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Value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cs="Arial"/>
                <w:color w:val="000000"/>
                <w:sz w:val="22"/>
                <w:szCs w:val="22"/>
              </w:rPr>
              <w:t>Please select the storefront.</w:t>
            </w:r>
          </w:p>
          <w:p w14:paraId="4927AD7F" w14:textId="77777777" w:rsidR="00B93E4A" w:rsidRPr="00B93E4A" w:rsidRDefault="00B93E4A" w:rsidP="00B93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B93E4A">
              <w:rPr>
                <w:rFonts w:cs="Arial"/>
                <w:b/>
                <w:color w:val="000000"/>
                <w:sz w:val="22"/>
                <w:szCs w:val="22"/>
              </w:rPr>
              <w:t>Language</w:t>
            </w:r>
            <w:r w:rsidRPr="004536B7">
              <w:rPr>
                <w:rFonts w:cs="Arial"/>
                <w:color w:val="000000"/>
                <w:sz w:val="22"/>
                <w:szCs w:val="22"/>
              </w:rPr>
              <w:t>: English</w:t>
            </w:r>
          </w:p>
        </w:tc>
      </w:tr>
    </w:tbl>
    <w:p w14:paraId="39AAA661" w14:textId="77777777" w:rsidR="00966C66" w:rsidRPr="00966C66" w:rsidRDefault="00966C66" w:rsidP="00966C66"/>
    <w:p w14:paraId="4643DA7C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Custom Settings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060"/>
        <w:gridCol w:w="5400"/>
      </w:tblGrid>
      <w:tr w:rsidR="005D0B03" w:rsidRPr="0066361B" w14:paraId="3D19E3EB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hideMark/>
          </w:tcPr>
          <w:p w14:paraId="3421A3F6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5400" w:type="dxa"/>
            <w:hideMark/>
          </w:tcPr>
          <w:p w14:paraId="099BE7D7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Value (To be added as part of manual steps)</w:t>
            </w:r>
          </w:p>
        </w:tc>
      </w:tr>
      <w:tr w:rsidR="005D0B03" w:rsidRPr="0066361B" w14:paraId="18B83107" w14:textId="77777777" w:rsidTr="00EB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25498CC8" w14:textId="77777777" w:rsidR="005D0B03" w:rsidRPr="0066361B" w:rsidRDefault="00B52575" w:rsidP="00EB5921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cc_JCI_Integration_Settings__c</w:t>
            </w:r>
          </w:p>
        </w:tc>
        <w:tc>
          <w:tcPr>
            <w:tcW w:w="5400" w:type="dxa"/>
            <w:vAlign w:val="bottom"/>
          </w:tcPr>
          <w:p w14:paraId="11AAA967" w14:textId="77777777" w:rsidR="005D0B03" w:rsidRPr="0066361B" w:rsidRDefault="005D0B03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B31989A" w14:textId="77777777" w:rsidR="00D0373F" w:rsidRPr="0066361B" w:rsidRDefault="00B52575" w:rsidP="00D96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a new record in the custom setting. This is a pre deployment step.</w:t>
            </w:r>
          </w:p>
        </w:tc>
      </w:tr>
      <w:tr w:rsidR="00D0373F" w:rsidRPr="0066361B" w14:paraId="2EACFF04" w14:textId="77777777" w:rsidTr="00EB592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bottom"/>
          </w:tcPr>
          <w:p w14:paraId="6D3D8E4A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5400" w:type="dxa"/>
            <w:vAlign w:val="bottom"/>
          </w:tcPr>
          <w:p w14:paraId="6D88A84A" w14:textId="77777777" w:rsidR="00D0373F" w:rsidRPr="0066361B" w:rsidRDefault="00D0373F" w:rsidP="00D9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3DC01817" w14:textId="77777777" w:rsidR="00B64596" w:rsidRDefault="00B64596" w:rsidP="00B64596"/>
    <w:p w14:paraId="0D6909D1" w14:textId="77777777" w:rsidR="00B64596" w:rsidRPr="00B64596" w:rsidRDefault="00B64596" w:rsidP="00B64596"/>
    <w:p w14:paraId="5CAB46BB" w14:textId="0E002B6B" w:rsidR="00A30210" w:rsidRPr="00B52575" w:rsidRDefault="00A30210" w:rsidP="00A30210">
      <w:pPr>
        <w:pStyle w:val="Heading2"/>
        <w:numPr>
          <w:ilvl w:val="1"/>
          <w:numId w:val="26"/>
        </w:numPr>
      </w:pPr>
      <w:r>
        <w:rPr>
          <w:rFonts w:ascii="Arial" w:hAnsi="Arial"/>
        </w:rPr>
        <w:t>Email Template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A30210" w:rsidRPr="0066361B" w14:paraId="03EFCC67" w14:textId="77777777" w:rsidTr="0066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1C56C92" w14:textId="77777777" w:rsidR="00A30210" w:rsidRPr="0066361B" w:rsidRDefault="00A30210" w:rsidP="0066533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DE2E172" w14:textId="77777777" w:rsidR="00A30210" w:rsidRPr="0066361B" w:rsidRDefault="00A30210" w:rsidP="006653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A30210" w:rsidRPr="0066361B" w14:paraId="46F95D5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18133CE" w14:textId="77777777" w:rsidR="00A30210" w:rsidRPr="0066361B" w:rsidRDefault="00A30210" w:rsidP="00A30210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34E3C7DC" w14:textId="6C5BAB1A" w:rsidR="00A30210" w:rsidRPr="0066361B" w:rsidRDefault="00A30210" w:rsidP="00665331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ccrz__Ecommerce/CC_Order_Acknowledgment_Chiller</w:t>
            </w:r>
          </w:p>
        </w:tc>
        <w:tc>
          <w:tcPr>
            <w:tcW w:w="4950" w:type="dxa"/>
            <w:gridSpan w:val="2"/>
          </w:tcPr>
          <w:p w14:paraId="21770024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8D27606" w14:textId="13BDF72E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International Number</w:t>
            </w:r>
          </w:p>
          <w:p w14:paraId="3D06BFD0" w14:textId="77777777" w:rsidR="00A30210" w:rsidRPr="0066361B" w:rsidRDefault="00A30210" w:rsidP="00665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A30210" w:rsidRPr="0066361B" w14:paraId="500FD6CE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4911F27" w14:textId="20DBDD8B" w:rsidR="00A30210" w:rsidRPr="0066361B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ccrz__Ecommerce/CC_Order_Acknowledgment_IR</w:t>
            </w:r>
          </w:p>
        </w:tc>
        <w:tc>
          <w:tcPr>
            <w:tcW w:w="4950" w:type="dxa"/>
            <w:gridSpan w:val="2"/>
          </w:tcPr>
          <w:p w14:paraId="0E64E773" w14:textId="32919119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08F78EC0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3403E4F" w14:textId="54772606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ccrz__Ecommerce/Order_submission_Error_Chiller_Store</w:t>
            </w:r>
          </w:p>
        </w:tc>
        <w:tc>
          <w:tcPr>
            <w:tcW w:w="4950" w:type="dxa"/>
            <w:gridSpan w:val="2"/>
          </w:tcPr>
          <w:p w14:paraId="42A32CB9" w14:textId="15784A1F" w:rsidR="00A30210" w:rsidRPr="0066361B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1CB31790" w14:textId="77777777" w:rsidTr="00665331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522BFF4" w14:textId="0D9DE4A2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ccrz__Ecommerce/Order_submission_Error_IR</w:t>
            </w:r>
          </w:p>
        </w:tc>
        <w:tc>
          <w:tcPr>
            <w:tcW w:w="4950" w:type="dxa"/>
            <w:gridSpan w:val="2"/>
          </w:tcPr>
          <w:p w14:paraId="412AA970" w14:textId="42C0392A" w:rsidR="00A30210" w:rsidRPr="0066361B" w:rsidRDefault="00A30210" w:rsidP="00A3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11630">
              <w:rPr>
                <w:rFonts w:cs="Arial"/>
                <w:sz w:val="22"/>
                <w:szCs w:val="22"/>
              </w:rPr>
              <w:t>Update International Number</w:t>
            </w:r>
          </w:p>
        </w:tc>
      </w:tr>
      <w:tr w:rsidR="00A30210" w:rsidRPr="0066361B" w14:paraId="4D87A4F1" w14:textId="77777777" w:rsidTr="0066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2567508" w14:textId="10E61DD1" w:rsidR="00A30210" w:rsidRPr="00A30210" w:rsidRDefault="00A30210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color w:val="000000"/>
                <w:sz w:val="22"/>
                <w:szCs w:val="22"/>
              </w:rPr>
              <w:t>unfiled$public/ Abandoned_Cart_Email</w:t>
            </w:r>
          </w:p>
        </w:tc>
        <w:tc>
          <w:tcPr>
            <w:tcW w:w="4950" w:type="dxa"/>
            <w:gridSpan w:val="2"/>
          </w:tcPr>
          <w:p w14:paraId="59D4A340" w14:textId="4E26FF32" w:rsidR="00A30210" w:rsidRPr="00A30210" w:rsidRDefault="00A30210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A30210">
              <w:rPr>
                <w:rFonts w:cs="Arial"/>
                <w:sz w:val="22"/>
                <w:szCs w:val="22"/>
              </w:rPr>
              <w:t>Abandon Email cart template</w:t>
            </w:r>
          </w:p>
        </w:tc>
      </w:tr>
    </w:tbl>
    <w:p w14:paraId="0AF488BB" w14:textId="77777777" w:rsidR="00A30210" w:rsidRDefault="00A30210" w:rsidP="00A30210">
      <w:pPr>
        <w:pStyle w:val="Quote"/>
      </w:pPr>
    </w:p>
    <w:p w14:paraId="0A4D4238" w14:textId="77777777" w:rsidR="00C07BAE" w:rsidRDefault="00C07BAE" w:rsidP="00C07BAE"/>
    <w:p w14:paraId="50F22633" w14:textId="77777777" w:rsidR="00C07BAE" w:rsidRPr="00C07BAE" w:rsidRDefault="00C07BAE" w:rsidP="00C07BAE"/>
    <w:p w14:paraId="13C94131" w14:textId="77777777" w:rsidR="00A30210" w:rsidRPr="00A30210" w:rsidRDefault="00A30210" w:rsidP="00A30210"/>
    <w:p w14:paraId="11AA5A24" w14:textId="2AD6A44F" w:rsidR="00D0373F" w:rsidRPr="00B52575" w:rsidRDefault="00D0373F" w:rsidP="007F3822">
      <w:pPr>
        <w:pStyle w:val="Heading2"/>
      </w:pPr>
      <w:r w:rsidRPr="0066361B">
        <w:rPr>
          <w:rFonts w:ascii="Arial" w:hAnsi="Arial"/>
        </w:rPr>
        <w:lastRenderedPageBreak/>
        <w:t>Workflow Rules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D0373F" w:rsidRPr="0066361B" w14:paraId="141FF232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4F50C7EE" w14:textId="77777777" w:rsidR="00D0373F" w:rsidRPr="0066361B" w:rsidRDefault="00D0373F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6912DFC8" w14:textId="77777777" w:rsidR="00D0373F" w:rsidRPr="0066361B" w:rsidRDefault="00D0373F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D0373F" w:rsidRPr="0066361B" w14:paraId="2E3A9482" w14:textId="77777777" w:rsidTr="0057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89B2947" w14:textId="77777777" w:rsidR="00D0373F" w:rsidRPr="0066361B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638B5CB6" w14:textId="77777777" w:rsidR="00D0373F" w:rsidRPr="0066361B" w:rsidRDefault="00D0373F" w:rsidP="00D0373F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cc_jci_Abandoned_Cart_Email</w:t>
            </w:r>
          </w:p>
          <w:p w14:paraId="178903EC" w14:textId="77777777" w:rsidR="00D0373F" w:rsidRDefault="00D0373F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74709CBD" w14:textId="77777777" w:rsidR="00A30210" w:rsidRPr="0066361B" w:rsidRDefault="00A30210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1F39EAB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BEDF8E6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Workflow Action asscociated with workflow rule:</w:t>
            </w:r>
          </w:p>
          <w:p w14:paraId="43724C8C" w14:textId="77777777" w:rsidR="00D0373F" w:rsidRPr="0066361B" w:rsidRDefault="00D0373F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12EF6B28" w14:textId="77777777" w:rsidR="00571BF8" w:rsidRPr="0066361B" w:rsidRDefault="00D0373F" w:rsidP="00571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  <w:r w:rsidRPr="0066361B">
              <w:rPr>
                <w:rFonts w:cs="Arial"/>
                <w:b/>
                <w:sz w:val="22"/>
                <w:szCs w:val="22"/>
              </w:rPr>
              <w:t>Email Alert: Abandoned Email Alert</w:t>
            </w:r>
          </w:p>
          <w:p w14:paraId="05EE9E46" w14:textId="77777777" w:rsidR="0011226C" w:rsidRPr="0066361B" w:rsidRDefault="0011226C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2"/>
                <w:szCs w:val="22"/>
              </w:rPr>
            </w:pPr>
          </w:p>
        </w:tc>
      </w:tr>
      <w:tr w:rsidR="00B64596" w:rsidRPr="0066361B" w14:paraId="5AE567A4" w14:textId="77777777" w:rsidTr="00B6459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8601818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gridSpan w:val="2"/>
          </w:tcPr>
          <w:p w14:paraId="39891488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</w:tbl>
    <w:p w14:paraId="2DC5EE4C" w14:textId="77777777" w:rsidR="00B64596" w:rsidRDefault="00B64596" w:rsidP="00B64596"/>
    <w:p w14:paraId="1D53ACC8" w14:textId="77777777" w:rsidR="00B64596" w:rsidRPr="00B64596" w:rsidRDefault="00B64596" w:rsidP="00B64596"/>
    <w:p w14:paraId="2E183FF6" w14:textId="77777777" w:rsidR="005D0B03" w:rsidRPr="00B64596" w:rsidRDefault="005D0B03" w:rsidP="007F3822">
      <w:pPr>
        <w:pStyle w:val="Heading2"/>
        <w:tabs>
          <w:tab w:val="num" w:pos="648"/>
        </w:tabs>
        <w:ind w:left="792"/>
      </w:pPr>
      <w:r w:rsidRPr="0066361B">
        <w:rPr>
          <w:rFonts w:ascii="Arial" w:hAnsi="Arial"/>
        </w:rPr>
        <w:t>Visual Force Pages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D0B03" w:rsidRPr="0066361B" w14:paraId="60D234D1" w14:textId="77777777" w:rsidTr="00EB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735A88E5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342B2C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DE41393" w14:textId="77777777" w:rsidTr="00B64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4127BD" w14:textId="77777777" w:rsidR="005D0B03" w:rsidRPr="0066361B" w:rsidRDefault="005D0B03" w:rsidP="00EB5921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0D9E7A7E" w14:textId="77777777" w:rsidR="005D0B03" w:rsidRPr="0066361B" w:rsidRDefault="005D0B03" w:rsidP="00B64596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cc_jci_Guest_StorefrontSelection</w:t>
            </w:r>
          </w:p>
        </w:tc>
        <w:tc>
          <w:tcPr>
            <w:tcW w:w="4950" w:type="dxa"/>
            <w:gridSpan w:val="2"/>
          </w:tcPr>
          <w:p w14:paraId="13CDFEEE" w14:textId="77777777" w:rsidR="005D0B03" w:rsidRPr="0066361B" w:rsidRDefault="005D0B03" w:rsidP="00EB5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60B9AB0E" w14:textId="77777777" w:rsidR="005D0B03" w:rsidRPr="0066361B" w:rsidRDefault="005D0B03" w:rsidP="00B64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guest user storefront setup</w:t>
            </w:r>
          </w:p>
        </w:tc>
      </w:tr>
      <w:tr w:rsidR="00B64596" w:rsidRPr="0066361B" w14:paraId="3488A1B1" w14:textId="77777777" w:rsidTr="00B6459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1CFBFED" w14:textId="77777777" w:rsidR="00B64596" w:rsidRPr="0066361B" w:rsidRDefault="00B64596" w:rsidP="00EB5921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cc_jci_StorefrontSelection</w:t>
            </w:r>
          </w:p>
        </w:tc>
        <w:tc>
          <w:tcPr>
            <w:tcW w:w="4950" w:type="dxa"/>
            <w:gridSpan w:val="2"/>
          </w:tcPr>
          <w:p w14:paraId="5A02B28D" w14:textId="77777777" w:rsidR="00B64596" w:rsidRPr="0066361B" w:rsidRDefault="00B64596" w:rsidP="00EB5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setting up new storefront</w:t>
            </w:r>
          </w:p>
        </w:tc>
      </w:tr>
    </w:tbl>
    <w:p w14:paraId="78AFCE4D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0B8A595C" w14:textId="77777777" w:rsidR="00B64596" w:rsidRDefault="00B64596" w:rsidP="00B64596"/>
    <w:p w14:paraId="5592DBCA" w14:textId="77777777" w:rsidR="00B64596" w:rsidRPr="00B64596" w:rsidRDefault="00B64596" w:rsidP="00B64596"/>
    <w:p w14:paraId="7E06A527" w14:textId="77777777" w:rsidR="005D0B03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Visual Force Components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E7ACE" w:rsidRPr="0066361B" w14:paraId="3A57220D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5FFAC207" w14:textId="77777777" w:rsidR="005E7ACE" w:rsidRPr="0066361B" w:rsidRDefault="005E7AC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31F25FEF" w14:textId="77777777" w:rsidR="005E7ACE" w:rsidRPr="0066361B" w:rsidRDefault="005E7AC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E7ACE" w:rsidRPr="0066361B" w14:paraId="3177607E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BC2187A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 xml:space="preserve">cc_jci_CartInclude  </w:t>
            </w:r>
          </w:p>
        </w:tc>
        <w:tc>
          <w:tcPr>
            <w:tcW w:w="4950" w:type="dxa"/>
            <w:gridSpan w:val="2"/>
          </w:tcPr>
          <w:p w14:paraId="2031CC4D" w14:textId="77777777" w:rsidR="005E7ACE" w:rsidRPr="0066361B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SaveAsQuote functionality</w:t>
            </w:r>
            <w:r>
              <w:rPr>
                <w:rFonts w:cs="Arial"/>
                <w:sz w:val="22"/>
                <w:szCs w:val="22"/>
              </w:rPr>
              <w:t xml:space="preserve"> and updating message</w:t>
            </w:r>
            <w:r>
              <w:rPr>
                <w:rFonts w:cs="Arial"/>
                <w:sz w:val="22"/>
                <w:szCs w:val="22"/>
              </w:rPr>
              <w:tab/>
            </w:r>
          </w:p>
        </w:tc>
      </w:tr>
      <w:tr w:rsidR="005E7ACE" w:rsidRPr="0066361B" w14:paraId="5F3245E8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BBD964B" w14:textId="77777777" w:rsidR="005E7ACE" w:rsidRPr="0066361B" w:rsidRDefault="005E7ACE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cc_jci_CheckoutReviewInclude</w:t>
            </w:r>
          </w:p>
        </w:tc>
        <w:tc>
          <w:tcPr>
            <w:tcW w:w="4950" w:type="dxa"/>
            <w:gridSpan w:val="2"/>
          </w:tcPr>
          <w:p w14:paraId="433B90E4" w14:textId="77777777" w:rsidR="005E7ACE" w:rsidRPr="0066361B" w:rsidRDefault="005E7AC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Shipping Text on Order review page</w:t>
            </w:r>
          </w:p>
        </w:tc>
      </w:tr>
      <w:tr w:rsidR="005E7ACE" w:rsidRPr="0066361B" w14:paraId="4785C2FF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B0AF46" w14:textId="77777777" w:rsidR="005E7ACE" w:rsidRDefault="005E7AC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cc_jci_CheckoutReviewTotalSection</w:t>
            </w:r>
          </w:p>
        </w:tc>
        <w:tc>
          <w:tcPr>
            <w:tcW w:w="4950" w:type="dxa"/>
            <w:gridSpan w:val="2"/>
          </w:tcPr>
          <w:p w14:paraId="6340C9AC" w14:textId="77777777" w:rsidR="005E7ACE" w:rsidRDefault="005E7AC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Actual shipping text on order review page</w:t>
            </w:r>
          </w:p>
        </w:tc>
      </w:tr>
      <w:tr w:rsidR="005E7ACE" w:rsidRPr="0066361B" w14:paraId="66675E97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967F9C" w14:textId="77777777" w:rsidR="005E7ACE" w:rsidRPr="0066361B" w:rsidRDefault="005E7ACE" w:rsidP="007F3822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cc_jci_CheckoutShippingInfoInclude</w:t>
            </w:r>
          </w:p>
        </w:tc>
        <w:tc>
          <w:tcPr>
            <w:tcW w:w="4950" w:type="dxa"/>
            <w:gridSpan w:val="2"/>
          </w:tcPr>
          <w:p w14:paraId="35AA6EBF" w14:textId="77777777" w:rsidR="005E7ACE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Shipping Options page: Readonly Ship complete and Esitmated ship date</w:t>
            </w:r>
          </w:p>
        </w:tc>
      </w:tr>
      <w:tr w:rsidR="008743E5" w:rsidRPr="0066361B" w14:paraId="2DB82AB8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6A4B274" w14:textId="77777777" w:rsidR="008743E5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cc_jci_CheckoutUserInfoInclude</w:t>
            </w:r>
          </w:p>
        </w:tc>
        <w:tc>
          <w:tcPr>
            <w:tcW w:w="4950" w:type="dxa"/>
            <w:gridSpan w:val="2"/>
          </w:tcPr>
          <w:p w14:paraId="175EDFB0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For showing error message for “No PO Box”</w:t>
            </w:r>
          </w:p>
        </w:tc>
      </w:tr>
      <w:tr w:rsidR="008743E5" w:rsidRPr="0066361B" w14:paraId="7B6F629E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D4BAF23" w14:textId="77777777" w:rsidR="008743E5" w:rsidRPr="0066361B" w:rsidRDefault="008743E5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cc_jci_FooterInclude</w:t>
            </w:r>
          </w:p>
        </w:tc>
        <w:tc>
          <w:tcPr>
            <w:tcW w:w="4950" w:type="dxa"/>
            <w:gridSpan w:val="2"/>
          </w:tcPr>
          <w:p w14:paraId="2B8A8079" w14:textId="77777777" w:rsidR="008743E5" w:rsidRPr="0066361B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terms of sale and email</w:t>
            </w:r>
          </w:p>
        </w:tc>
      </w:tr>
      <w:tr w:rsidR="008743E5" w:rsidRPr="0066361B" w14:paraId="1D128246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B273E3B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cc_jci_HeaderInclude</w:t>
            </w:r>
          </w:p>
        </w:tc>
        <w:tc>
          <w:tcPr>
            <w:tcW w:w="4950" w:type="dxa"/>
            <w:gridSpan w:val="2"/>
          </w:tcPr>
          <w:p w14:paraId="2B8B60EF" w14:textId="77777777" w:rsidR="008743E5" w:rsidRDefault="008743E5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Switch store functionality</w:t>
            </w:r>
          </w:p>
        </w:tc>
      </w:tr>
      <w:tr w:rsidR="008743E5" w:rsidRPr="0066361B" w14:paraId="3499AA3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6A1C7BE9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cc_jci_MenuInclude</w:t>
            </w:r>
          </w:p>
        </w:tc>
        <w:tc>
          <w:tcPr>
            <w:tcW w:w="4950" w:type="dxa"/>
            <w:gridSpan w:val="2"/>
          </w:tcPr>
          <w:p w14:paraId="61CA9A98" w14:textId="77777777" w:rsidR="008743E5" w:rsidRDefault="008743E5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Store header logo for RK Store</w:t>
            </w:r>
          </w:p>
        </w:tc>
      </w:tr>
      <w:tr w:rsidR="008743E5" w:rsidRPr="0066361B" w14:paraId="3C8AA18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623B02A" w14:textId="77777777" w:rsidR="008743E5" w:rsidRPr="0066361B" w:rsidRDefault="008743E5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cc_jci_MyAccountContactInfoInclude</w:t>
            </w:r>
          </w:p>
        </w:tc>
        <w:tc>
          <w:tcPr>
            <w:tcW w:w="4950" w:type="dxa"/>
            <w:gridSpan w:val="2"/>
          </w:tcPr>
          <w:p w14:paraId="2229E6DE" w14:textId="77777777" w:rsidR="008743E5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Text above the Contact information</w:t>
            </w:r>
          </w:p>
        </w:tc>
      </w:tr>
      <w:tr w:rsidR="00012BFC" w:rsidRPr="0066361B" w14:paraId="01258471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D645BF7" w14:textId="77777777" w:rsidR="00012BFC" w:rsidRPr="0066361B" w:rsidRDefault="00012BFC" w:rsidP="007F3822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cc_jci_MyAccountOrderRD</w:t>
            </w:r>
          </w:p>
        </w:tc>
        <w:tc>
          <w:tcPr>
            <w:tcW w:w="4950" w:type="dxa"/>
            <w:gridSpan w:val="2"/>
          </w:tcPr>
          <w:p w14:paraId="7E28DFFA" w14:textId="77777777" w:rsidR="00012BFC" w:rsidRDefault="00012BFC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Commented Zebra date picker</w:t>
            </w:r>
          </w:p>
        </w:tc>
      </w:tr>
      <w:tr w:rsidR="00012BFC" w:rsidRPr="0066361B" w14:paraId="252BB930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7569807" w14:textId="77777777" w:rsidR="00012BFC" w:rsidRDefault="00012BFC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cc_jci_OrderDetailRD</w:t>
            </w:r>
          </w:p>
        </w:tc>
        <w:tc>
          <w:tcPr>
            <w:tcW w:w="4950" w:type="dxa"/>
            <w:gridSpan w:val="2"/>
          </w:tcPr>
          <w:p w14:paraId="70130820" w14:textId="77777777" w:rsidR="00012BFC" w:rsidRDefault="00012BFC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Dynamic Phone number and Actual shipping text</w:t>
            </w:r>
          </w:p>
        </w:tc>
      </w:tr>
      <w:tr w:rsidR="00012BFC" w:rsidRPr="0066361B" w14:paraId="2D7B6413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196C248E" w14:textId="77777777" w:rsidR="00012BFC" w:rsidRPr="0066361B" w:rsidRDefault="00012BF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cc_jci_ProductDetailsInclude</w:t>
            </w:r>
          </w:p>
        </w:tc>
        <w:tc>
          <w:tcPr>
            <w:tcW w:w="4950" w:type="dxa"/>
            <w:gridSpan w:val="2"/>
          </w:tcPr>
          <w:p w14:paraId="64C32550" w14:textId="77777777" w:rsidR="00012BFC" w:rsidRDefault="005D61BE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Availability text message for RK Store</w:t>
            </w:r>
          </w:p>
        </w:tc>
      </w:tr>
      <w:tr w:rsidR="005D61BE" w:rsidRPr="0066361B" w14:paraId="793CE76C" w14:textId="77777777" w:rsidTr="005E7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71BB09F6" w14:textId="77777777" w:rsidR="005D61BE" w:rsidRPr="0066361B" w:rsidRDefault="005D61BE" w:rsidP="007F3822">
            <w:pPr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cc_jci_ProductListInclude</w:t>
            </w:r>
          </w:p>
        </w:tc>
        <w:tc>
          <w:tcPr>
            <w:tcW w:w="4950" w:type="dxa"/>
            <w:gridSpan w:val="2"/>
          </w:tcPr>
          <w:p w14:paraId="2F7A1323" w14:textId="77777777" w:rsidR="005D61BE" w:rsidRDefault="005D61BE" w:rsidP="005E7ACE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Adding product image</w:t>
            </w:r>
          </w:p>
        </w:tc>
      </w:tr>
      <w:tr w:rsidR="005D61BE" w:rsidRPr="0066361B" w14:paraId="00124816" w14:textId="77777777" w:rsidTr="005E7AC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08725E7" w14:textId="597A3AAD" w:rsidR="005D61BE" w:rsidRPr="0066361B" w:rsidRDefault="00EC70E1" w:rsidP="007F3822">
            <w:pPr>
              <w:rPr>
                <w:rFonts w:cs="Arial"/>
                <w:sz w:val="22"/>
                <w:szCs w:val="22"/>
              </w:rPr>
            </w:pPr>
            <w:r w:rsidRPr="00EC70E1">
              <w:rPr>
                <w:rFonts w:cs="Arial"/>
                <w:sz w:val="22"/>
                <w:szCs w:val="22"/>
              </w:rPr>
              <w:t>cc_jci_addToWishListCart</w:t>
            </w:r>
          </w:p>
        </w:tc>
        <w:tc>
          <w:tcPr>
            <w:tcW w:w="4950" w:type="dxa"/>
            <w:gridSpan w:val="2"/>
          </w:tcPr>
          <w:p w14:paraId="4BC5D892" w14:textId="4129D7F0" w:rsidR="005D61BE" w:rsidRDefault="00EC70E1" w:rsidP="005E7ACE">
            <w:pPr>
              <w:tabs>
                <w:tab w:val="left" w:pos="3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Removing Add Template for Guest User</w:t>
            </w:r>
          </w:p>
        </w:tc>
      </w:tr>
    </w:tbl>
    <w:p w14:paraId="58642ECF" w14:textId="77777777" w:rsidR="005E7ACE" w:rsidRDefault="005E7ACE" w:rsidP="005E7ACE"/>
    <w:p w14:paraId="1664AB99" w14:textId="77777777" w:rsidR="005E7ACE" w:rsidRDefault="005E7ACE" w:rsidP="005E7ACE"/>
    <w:p w14:paraId="2F17B904" w14:textId="77777777" w:rsidR="00571BF8" w:rsidRPr="00B64596" w:rsidRDefault="00571BF8" w:rsidP="00571BF8">
      <w:pPr>
        <w:pStyle w:val="Heading2"/>
      </w:pPr>
      <w:r>
        <w:t>Page Layout</w:t>
      </w:r>
    </w:p>
    <w:tbl>
      <w:tblPr>
        <w:tblStyle w:val="GridTable4-Accent51"/>
        <w:tblW w:w="8928" w:type="dxa"/>
        <w:tblLayout w:type="fixed"/>
        <w:tblLook w:val="04A0" w:firstRow="1" w:lastRow="0" w:firstColumn="1" w:lastColumn="0" w:noHBand="0" w:noVBand="1"/>
      </w:tblPr>
      <w:tblGrid>
        <w:gridCol w:w="3978"/>
        <w:gridCol w:w="821"/>
        <w:gridCol w:w="4129"/>
      </w:tblGrid>
      <w:tr w:rsidR="00571BF8" w:rsidRPr="0066361B" w14:paraId="1A0740D6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9" w:type="dxa"/>
            <w:gridSpan w:val="2"/>
            <w:hideMark/>
          </w:tcPr>
          <w:p w14:paraId="3C219D47" w14:textId="77777777" w:rsidR="00571BF8" w:rsidRPr="0066361B" w:rsidRDefault="00571BF8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129" w:type="dxa"/>
            <w:hideMark/>
          </w:tcPr>
          <w:p w14:paraId="709B89ED" w14:textId="77777777" w:rsidR="00571BF8" w:rsidRPr="0066361B" w:rsidRDefault="00571BF8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71BF8" w:rsidRPr="0066361B" w14:paraId="4763839A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4F0F69" w14:textId="77777777" w:rsidR="00571BF8" w:rsidRPr="0066361B" w:rsidRDefault="00571BF8" w:rsidP="007F3822">
            <w:pPr>
              <w:rPr>
                <w:rFonts w:cs="Arial"/>
                <w:color w:val="000000"/>
                <w:sz w:val="22"/>
                <w:szCs w:val="22"/>
              </w:rPr>
            </w:pPr>
          </w:p>
          <w:p w14:paraId="2B0EF56E" w14:textId="77777777" w:rsidR="00571BF8" w:rsidRPr="0066361B" w:rsidRDefault="00BB6DAC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BB6DAC">
              <w:rPr>
                <w:rFonts w:cs="Arial"/>
                <w:color w:val="000000"/>
                <w:sz w:val="22"/>
                <w:szCs w:val="22"/>
              </w:rPr>
              <w:t>CC_Storefront_ERP__c-CC Storefront ERP Layout</w:t>
            </w:r>
          </w:p>
        </w:tc>
        <w:tc>
          <w:tcPr>
            <w:tcW w:w="4950" w:type="dxa"/>
            <w:gridSpan w:val="2"/>
          </w:tcPr>
          <w:p w14:paraId="77EA3EF8" w14:textId="77777777" w:rsidR="00571BF8" w:rsidRPr="0066361B" w:rsidRDefault="00571BF8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707EB144" w14:textId="77777777" w:rsidR="00571BF8" w:rsidRPr="0066361B" w:rsidRDefault="00BB6DAC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Allow Guest User Access field on to the pagelayout</w:t>
            </w:r>
          </w:p>
        </w:tc>
      </w:tr>
      <w:tr w:rsidR="00571BF8" w:rsidRPr="0066361B" w14:paraId="04A22A70" w14:textId="77777777" w:rsidTr="007F382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4FBC7533" w14:textId="77777777" w:rsidR="00571BF8" w:rsidRPr="0066361B" w:rsidRDefault="000825C4" w:rsidP="007F3822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ccrz__E_Spec__c-ccrz__CC Spec Layout</w:t>
            </w:r>
          </w:p>
        </w:tc>
        <w:tc>
          <w:tcPr>
            <w:tcW w:w="4950" w:type="dxa"/>
            <w:gridSpan w:val="2"/>
          </w:tcPr>
          <w:p w14:paraId="0BE8FF98" w14:textId="77777777" w:rsidR="00571BF8" w:rsidRPr="0066361B" w:rsidRDefault="000825C4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Product filters</w:t>
            </w:r>
          </w:p>
        </w:tc>
      </w:tr>
      <w:tr w:rsidR="000825C4" w:rsidRPr="0066361B" w14:paraId="16EE228D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5C42B159" w14:textId="77777777" w:rsidR="000825C4" w:rsidRPr="000825C4" w:rsidRDefault="000825C4" w:rsidP="000825C4">
            <w:pPr>
              <w:rPr>
                <w:rFonts w:cs="Arial"/>
                <w:color w:val="000000"/>
                <w:sz w:val="22"/>
                <w:szCs w:val="22"/>
              </w:rPr>
            </w:pPr>
            <w:r w:rsidRPr="000825C4">
              <w:rPr>
                <w:rFonts w:cs="Arial"/>
                <w:color w:val="000000"/>
                <w:sz w:val="22"/>
                <w:szCs w:val="22"/>
              </w:rPr>
              <w:t>ERP_Product_Catg_Xref__c-ERP Product Catg Xref Layout</w:t>
            </w:r>
          </w:p>
        </w:tc>
        <w:tc>
          <w:tcPr>
            <w:tcW w:w="4950" w:type="dxa"/>
            <w:gridSpan w:val="2"/>
          </w:tcPr>
          <w:p w14:paraId="059A990C" w14:textId="77777777" w:rsidR="000825C4" w:rsidRPr="0066361B" w:rsidRDefault="000825C4" w:rsidP="00082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Added new fields to pagelayout, so it will be of help when creating new default product catg xref record for the first time</w:t>
            </w:r>
          </w:p>
        </w:tc>
      </w:tr>
    </w:tbl>
    <w:p w14:paraId="48B02FBF" w14:textId="77777777" w:rsidR="00571BF8" w:rsidRDefault="00571BF8" w:rsidP="005E7ACE"/>
    <w:p w14:paraId="2A2498E4" w14:textId="77777777" w:rsidR="00571BF8" w:rsidRDefault="00571BF8" w:rsidP="005E7ACE"/>
    <w:p w14:paraId="590A28E3" w14:textId="77777777" w:rsidR="005D0B03" w:rsidRPr="0066361B" w:rsidRDefault="005D0B03" w:rsidP="005D0B03">
      <w:pPr>
        <w:rPr>
          <w:rFonts w:cs="Arial"/>
          <w:sz w:val="22"/>
          <w:szCs w:val="22"/>
        </w:rPr>
      </w:pPr>
    </w:p>
    <w:p w14:paraId="75CF5FEF" w14:textId="77777777" w:rsidR="005D0B03" w:rsidRPr="0066361B" w:rsidRDefault="005D0B03" w:rsidP="005D0B03">
      <w:pPr>
        <w:pStyle w:val="Heading2"/>
        <w:tabs>
          <w:tab w:val="num" w:pos="648"/>
        </w:tabs>
        <w:ind w:left="792"/>
        <w:rPr>
          <w:rFonts w:ascii="Arial" w:hAnsi="Arial"/>
        </w:rPr>
      </w:pPr>
      <w:r w:rsidRPr="0066361B">
        <w:rPr>
          <w:rFonts w:ascii="Arial" w:hAnsi="Arial"/>
        </w:rPr>
        <w:t>Static Resources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98"/>
        <w:gridCol w:w="4662"/>
      </w:tblGrid>
      <w:tr w:rsidR="005D0B03" w:rsidRPr="0066361B" w14:paraId="0D1D69C3" w14:textId="77777777" w:rsidTr="00663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hideMark/>
          </w:tcPr>
          <w:p w14:paraId="2FA03B00" w14:textId="77777777" w:rsidR="005D0B03" w:rsidRPr="0066361B" w:rsidRDefault="005D0B03" w:rsidP="00EB5921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662" w:type="dxa"/>
            <w:hideMark/>
          </w:tcPr>
          <w:p w14:paraId="31044D7C" w14:textId="77777777" w:rsidR="005D0B03" w:rsidRPr="0066361B" w:rsidRDefault="005D0B03" w:rsidP="00EB5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Comments</w:t>
            </w:r>
          </w:p>
        </w:tc>
      </w:tr>
      <w:tr w:rsidR="005D0B03" w:rsidRPr="0066361B" w14:paraId="49889410" w14:textId="77777777" w:rsidTr="00A3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bottom"/>
          </w:tcPr>
          <w:p w14:paraId="3C6F1DE7" w14:textId="77777777" w:rsidR="005D0B03" w:rsidRPr="0066361B" w:rsidRDefault="005D0B03" w:rsidP="00EB5921">
            <w:pPr>
              <w:rPr>
                <w:rFonts w:cs="Arial"/>
                <w:sz w:val="22"/>
                <w:szCs w:val="22"/>
              </w:rPr>
            </w:pPr>
          </w:p>
          <w:p w14:paraId="3A106147" w14:textId="6DF9C71F" w:rsidR="005D0B03" w:rsidRPr="0066361B" w:rsidRDefault="005D0B03" w:rsidP="00A30210">
            <w:pPr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cc_jci_OrdNavLouvers_Theme</w:t>
            </w:r>
          </w:p>
        </w:tc>
        <w:tc>
          <w:tcPr>
            <w:tcW w:w="4662" w:type="dxa"/>
            <w:vAlign w:val="bottom"/>
          </w:tcPr>
          <w:p w14:paraId="09B03FB4" w14:textId="0E033C17" w:rsidR="005D0B03" w:rsidRPr="0066361B" w:rsidRDefault="005D0B03" w:rsidP="00A3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Logo for Reliable Architectural Products Store</w:t>
            </w:r>
          </w:p>
        </w:tc>
      </w:tr>
    </w:tbl>
    <w:p w14:paraId="304D920F" w14:textId="77777777" w:rsidR="00DA10BB" w:rsidRPr="0066361B" w:rsidRDefault="00DA10BB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2AE9064B" w14:textId="77777777" w:rsidR="00D96E9A" w:rsidRDefault="00D96E9A" w:rsidP="00D96E9A">
      <w:pPr>
        <w:pStyle w:val="Heading2"/>
        <w:rPr>
          <w:rFonts w:ascii="Arial" w:eastAsiaTheme="minorEastAsia" w:hAnsi="Arial"/>
        </w:rPr>
      </w:pPr>
      <w:r w:rsidRPr="0066361B">
        <w:rPr>
          <w:rFonts w:ascii="Arial" w:eastAsiaTheme="minorEastAsia" w:hAnsi="Arial"/>
        </w:rPr>
        <w:t>Test Classes</w:t>
      </w:r>
    </w:p>
    <w:tbl>
      <w:tblPr>
        <w:tblStyle w:val="GridTable4-Accent51"/>
        <w:tblW w:w="8460" w:type="dxa"/>
        <w:tblLayout w:type="fixed"/>
        <w:tblLook w:val="04A0" w:firstRow="1" w:lastRow="0" w:firstColumn="1" w:lastColumn="0" w:noHBand="0" w:noVBand="1"/>
      </w:tblPr>
      <w:tblGrid>
        <w:gridCol w:w="3708"/>
        <w:gridCol w:w="4752"/>
      </w:tblGrid>
      <w:tr w:rsidR="008022ED" w:rsidRPr="0066361B" w14:paraId="61ED7D93" w14:textId="77777777" w:rsidTr="007F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hideMark/>
          </w:tcPr>
          <w:p w14:paraId="48A3319B" w14:textId="77777777" w:rsidR="008022ED" w:rsidRPr="0066361B" w:rsidRDefault="008022ED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Component Name</w:t>
            </w:r>
          </w:p>
        </w:tc>
        <w:tc>
          <w:tcPr>
            <w:tcW w:w="4752" w:type="dxa"/>
            <w:hideMark/>
          </w:tcPr>
          <w:p w14:paraId="37B2D04A" w14:textId="77777777" w:rsidR="008022ED" w:rsidRPr="0066361B" w:rsidRDefault="008022ED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Code Coverage</w:t>
            </w:r>
          </w:p>
        </w:tc>
      </w:tr>
      <w:tr w:rsidR="008022ED" w:rsidRPr="0066361B" w14:paraId="06571EC7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EF7504F" w14:textId="77777777" w:rsidR="008022ED" w:rsidRPr="008022ED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cc_jci_ctrl_CartInclude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20D0D3B9" w14:textId="77777777" w:rsidR="008022ED" w:rsidRPr="008022ED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2A6F21" w:rsidRPr="0066361B" w14:paraId="529CB407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57445F1B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cc_jci_ctrl_Guest_StorefrontSelTest</w:t>
            </w:r>
          </w:p>
        </w:tc>
        <w:tc>
          <w:tcPr>
            <w:tcW w:w="4752" w:type="dxa"/>
            <w:vAlign w:val="bottom"/>
          </w:tcPr>
          <w:p w14:paraId="75016C17" w14:textId="77777777" w:rsidR="002A6F21" w:rsidRPr="0066361B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96 percent</w:t>
            </w:r>
          </w:p>
        </w:tc>
      </w:tr>
      <w:tr w:rsidR="008022ED" w:rsidRPr="0066361B" w14:paraId="603C3B32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60B34C2E" w14:textId="77777777" w:rsidR="008022ED" w:rsidRPr="0066361B" w:rsidRDefault="008022ED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cc_jci_ctrl_MiniCartIncludeTest</w:t>
            </w:r>
          </w:p>
        </w:tc>
        <w:tc>
          <w:tcPr>
            <w:tcW w:w="4752" w:type="dxa"/>
            <w:vAlign w:val="bottom"/>
          </w:tcPr>
          <w:p w14:paraId="597E602B" w14:textId="77777777" w:rsidR="008022ED" w:rsidRPr="0066361B" w:rsidRDefault="008022ED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85 percent</w:t>
            </w:r>
          </w:p>
        </w:tc>
      </w:tr>
      <w:tr w:rsidR="008022ED" w:rsidRPr="0066361B" w14:paraId="482A0F7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01B7C462" w14:textId="77777777" w:rsidR="008022ED" w:rsidRPr="0066361B" w:rsidRDefault="00D02692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cc_jci_ctrl_ProductDetailsIncludeTest</w:t>
            </w:r>
          </w:p>
        </w:tc>
        <w:tc>
          <w:tcPr>
            <w:tcW w:w="4752" w:type="dxa"/>
            <w:vAlign w:val="bottom"/>
          </w:tcPr>
          <w:p w14:paraId="01F5A791" w14:textId="77777777" w:rsidR="008022ED" w:rsidRPr="00D02692" w:rsidRDefault="00D02692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Covered 87 percent</w:t>
            </w:r>
          </w:p>
        </w:tc>
      </w:tr>
      <w:tr w:rsidR="002A6F21" w:rsidRPr="0066361B" w14:paraId="3FE2D30C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10A10686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cc_jci_ctrl_SSOPunchinTest</w:t>
            </w:r>
          </w:p>
        </w:tc>
        <w:tc>
          <w:tcPr>
            <w:tcW w:w="4752" w:type="dxa"/>
            <w:vAlign w:val="bottom"/>
          </w:tcPr>
          <w:p w14:paraId="0C8405E5" w14:textId="77777777" w:rsidR="002A6F21" w:rsidRDefault="002A6F21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sz w:val="22"/>
                <w:szCs w:val="22"/>
              </w:rPr>
              <w:t>Covered 80 percent</w:t>
            </w:r>
          </w:p>
        </w:tc>
      </w:tr>
      <w:tr w:rsidR="002A6F21" w:rsidRPr="0066361B" w14:paraId="790B08FD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BC73751" w14:textId="77777777" w:rsidR="002A6F21" w:rsidRPr="0066361B" w:rsidRDefault="002A6F21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cc_j</w:t>
            </w:r>
            <w:r>
              <w:rPr>
                <w:rFonts w:cs="Arial"/>
                <w:b w:val="0"/>
                <w:color w:val="000000"/>
                <w:sz w:val="22"/>
                <w:szCs w:val="22"/>
              </w:rPr>
              <w:t>ci_ctrl_StorefrontSelectionTest</w:t>
            </w:r>
          </w:p>
        </w:tc>
        <w:tc>
          <w:tcPr>
            <w:tcW w:w="4752" w:type="dxa"/>
            <w:vAlign w:val="bottom"/>
          </w:tcPr>
          <w:p w14:paraId="24A214F7" w14:textId="77777777" w:rsidR="002A6F21" w:rsidRDefault="002A6F21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84 percent</w:t>
            </w:r>
          </w:p>
        </w:tc>
      </w:tr>
      <w:tr w:rsidR="002A6F21" w:rsidRPr="0066361B" w14:paraId="2F33F0B0" w14:textId="77777777" w:rsidTr="007F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3764DA21" w14:textId="77777777" w:rsidR="002A6F21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DD_HomeControllerTest</w:t>
            </w:r>
          </w:p>
        </w:tc>
        <w:tc>
          <w:tcPr>
            <w:tcW w:w="4752" w:type="dxa"/>
            <w:vAlign w:val="bottom"/>
          </w:tcPr>
          <w:p w14:paraId="33110685" w14:textId="77777777" w:rsidR="002A6F21" w:rsidRDefault="004536B7" w:rsidP="007F3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</w:p>
        </w:tc>
      </w:tr>
      <w:tr w:rsidR="004536B7" w:rsidRPr="0066361B" w14:paraId="2CB56B95" w14:textId="77777777" w:rsidTr="007F382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vAlign w:val="bottom"/>
          </w:tcPr>
          <w:p w14:paraId="76A557A4" w14:textId="77777777" w:rsidR="004536B7" w:rsidRPr="0066361B" w:rsidRDefault="004536B7" w:rsidP="007F3822">
            <w:pPr>
              <w:rPr>
                <w:rFonts w:cs="Arial"/>
                <w:b w:val="0"/>
                <w:color w:val="000000"/>
                <w:sz w:val="22"/>
                <w:szCs w:val="22"/>
              </w:rPr>
            </w:pPr>
            <w:r w:rsidRPr="00921CD9">
              <w:rPr>
                <w:rFonts w:cs="Arial"/>
                <w:b w:val="0"/>
                <w:color w:val="000000"/>
                <w:sz w:val="22"/>
                <w:szCs w:val="22"/>
              </w:rPr>
              <w:t>cc_jci_ctrl_ValidateAddress</w:t>
            </w:r>
            <w:r w:rsidRPr="0066361B">
              <w:rPr>
                <w:rFonts w:cs="Arial"/>
                <w:b w:val="0"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4752" w:type="dxa"/>
            <w:vAlign w:val="bottom"/>
          </w:tcPr>
          <w:p w14:paraId="40202843" w14:textId="77777777" w:rsidR="004536B7" w:rsidRPr="0066361B" w:rsidRDefault="004536B7" w:rsidP="007F3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66361B">
              <w:rPr>
                <w:rFonts w:cs="Arial"/>
                <w:color w:val="000000"/>
                <w:sz w:val="22"/>
                <w:szCs w:val="22"/>
              </w:rPr>
              <w:t>Covered 90 percent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(No Changes)</w:t>
            </w:r>
          </w:p>
        </w:tc>
      </w:tr>
    </w:tbl>
    <w:p w14:paraId="46ECF36B" w14:textId="77777777" w:rsidR="008022ED" w:rsidRDefault="008022ED" w:rsidP="008022ED">
      <w:pPr>
        <w:rPr>
          <w:rFonts w:eastAsiaTheme="minorEastAsia"/>
        </w:rPr>
      </w:pPr>
    </w:p>
    <w:p w14:paraId="0B4323DF" w14:textId="77777777" w:rsidR="008022ED" w:rsidRDefault="008022ED" w:rsidP="008022ED">
      <w:pPr>
        <w:rPr>
          <w:rFonts w:eastAsiaTheme="minorEastAsia"/>
        </w:rPr>
      </w:pPr>
    </w:p>
    <w:p w14:paraId="29C3C6E1" w14:textId="77777777" w:rsidR="008022ED" w:rsidRPr="008022ED" w:rsidRDefault="008022ED" w:rsidP="008022ED">
      <w:pPr>
        <w:rPr>
          <w:rFonts w:eastAsiaTheme="minorEastAsia"/>
        </w:rPr>
      </w:pPr>
    </w:p>
    <w:p w14:paraId="56B1674D" w14:textId="77777777" w:rsidR="00D96E9A" w:rsidRPr="0066361B" w:rsidRDefault="00D96E9A" w:rsidP="00EA766E">
      <w:pPr>
        <w:pStyle w:val="ListParagraph"/>
        <w:rPr>
          <w:rFonts w:eastAsiaTheme="minorEastAsia" w:cs="Arial"/>
          <w:sz w:val="22"/>
          <w:szCs w:val="22"/>
        </w:rPr>
      </w:pPr>
    </w:p>
    <w:p w14:paraId="6ED4CC56" w14:textId="77777777" w:rsidR="00DA10BB" w:rsidRDefault="00DA10BB" w:rsidP="00EA766E">
      <w:pPr>
        <w:pStyle w:val="ListParagraph"/>
        <w:rPr>
          <w:rFonts w:eastAsiaTheme="minorEastAsia"/>
        </w:rPr>
      </w:pPr>
    </w:p>
    <w:p w14:paraId="74AFF78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DB6D7DF" w14:textId="77777777" w:rsidR="00DA10BB" w:rsidRDefault="00DA10BB" w:rsidP="00EA766E">
      <w:pPr>
        <w:pStyle w:val="ListParagraph"/>
        <w:rPr>
          <w:rFonts w:eastAsiaTheme="minorEastAsia"/>
        </w:rPr>
      </w:pPr>
    </w:p>
    <w:p w14:paraId="0A844EEC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0D45D19" w14:textId="77777777" w:rsidR="00DA10BB" w:rsidRDefault="00DA10BB" w:rsidP="00EA766E">
      <w:pPr>
        <w:pStyle w:val="ListParagraph"/>
        <w:rPr>
          <w:rFonts w:eastAsiaTheme="minorEastAsia"/>
        </w:rPr>
      </w:pPr>
    </w:p>
    <w:p w14:paraId="3E0445C0" w14:textId="77777777" w:rsidR="00DA10BB" w:rsidRDefault="00DA10BB" w:rsidP="00EA766E">
      <w:pPr>
        <w:pStyle w:val="ListParagraph"/>
        <w:rPr>
          <w:rFonts w:eastAsiaTheme="minorEastAsia"/>
        </w:rPr>
      </w:pPr>
    </w:p>
    <w:p w14:paraId="44F49D08" w14:textId="77777777" w:rsidR="00C162C9" w:rsidRDefault="00C162C9" w:rsidP="00EA766E">
      <w:pPr>
        <w:pStyle w:val="ListParagraph"/>
        <w:rPr>
          <w:rFonts w:eastAsiaTheme="minorEastAsia"/>
        </w:rPr>
      </w:pPr>
    </w:p>
    <w:p w14:paraId="77392447" w14:textId="77777777" w:rsidR="00DA10BB" w:rsidRPr="00D96E9A" w:rsidRDefault="00DA10BB" w:rsidP="00D96E9A">
      <w:pPr>
        <w:rPr>
          <w:rFonts w:eastAsiaTheme="minorEastAsia"/>
        </w:rPr>
      </w:pPr>
    </w:p>
    <w:p w14:paraId="6631B8F8" w14:textId="77777777" w:rsidR="00DA10BB" w:rsidRDefault="00DA10BB" w:rsidP="00EA766E">
      <w:pPr>
        <w:pStyle w:val="ListParagraph"/>
        <w:rPr>
          <w:rFonts w:eastAsiaTheme="minorEastAsia"/>
        </w:rPr>
      </w:pPr>
    </w:p>
    <w:p w14:paraId="1C91E1A1" w14:textId="77777777" w:rsidR="00EA766E" w:rsidRDefault="00DA10BB" w:rsidP="00D40929">
      <w:pPr>
        <w:pStyle w:val="Heading1"/>
        <w:rPr>
          <w:rFonts w:eastAsiaTheme="minorEastAsia"/>
        </w:rPr>
      </w:pPr>
      <w:r w:rsidRPr="000124C7">
        <w:rPr>
          <w:rFonts w:eastAsiaTheme="minorEastAsia"/>
        </w:rPr>
        <w:t>Post –Deployment  Changes :</w:t>
      </w:r>
    </w:p>
    <w:p w14:paraId="2389A7AB" w14:textId="77777777" w:rsidR="003A08BE" w:rsidRPr="003A08BE" w:rsidRDefault="003A08BE" w:rsidP="003A08BE">
      <w:pPr>
        <w:rPr>
          <w:rFonts w:eastAsiaTheme="minorEastAsia"/>
        </w:rPr>
      </w:pPr>
    </w:p>
    <w:tbl>
      <w:tblPr>
        <w:tblStyle w:val="GridTable4-Accent51"/>
        <w:tblW w:w="9576" w:type="dxa"/>
        <w:tblLayout w:type="fixed"/>
        <w:tblLook w:val="04A0" w:firstRow="1" w:lastRow="0" w:firstColumn="1" w:lastColumn="0" w:noHBand="0" w:noVBand="1"/>
      </w:tblPr>
      <w:tblGrid>
        <w:gridCol w:w="828"/>
        <w:gridCol w:w="2160"/>
        <w:gridCol w:w="2876"/>
        <w:gridCol w:w="3712"/>
      </w:tblGrid>
      <w:tr w:rsidR="003A08BE" w:rsidRPr="0066361B" w14:paraId="3A17BE7A" w14:textId="77777777" w:rsidTr="003A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hideMark/>
          </w:tcPr>
          <w:p w14:paraId="72F21E37" w14:textId="77777777" w:rsidR="003A08BE" w:rsidRPr="0066361B" w:rsidRDefault="003A08BE" w:rsidP="007F3822">
            <w:p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S.No</w:t>
            </w:r>
          </w:p>
        </w:tc>
        <w:tc>
          <w:tcPr>
            <w:tcW w:w="2160" w:type="dxa"/>
          </w:tcPr>
          <w:p w14:paraId="4D7E0EAE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Action</w:t>
            </w:r>
          </w:p>
        </w:tc>
        <w:tc>
          <w:tcPr>
            <w:tcW w:w="2876" w:type="dxa"/>
          </w:tcPr>
          <w:p w14:paraId="7805F5DC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Steps</w:t>
            </w:r>
          </w:p>
        </w:tc>
        <w:tc>
          <w:tcPr>
            <w:tcW w:w="3712" w:type="dxa"/>
          </w:tcPr>
          <w:p w14:paraId="17B5F229" w14:textId="77777777" w:rsidR="003A08BE" w:rsidRDefault="003A08BE" w:rsidP="007F38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Screenshots</w:t>
            </w:r>
          </w:p>
        </w:tc>
      </w:tr>
      <w:tr w:rsidR="002D1F05" w:rsidRPr="0066361B" w14:paraId="24247CA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BF30EE9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68FCA25" w14:textId="5779A5AE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Take Backup</w:t>
            </w:r>
          </w:p>
        </w:tc>
        <w:tc>
          <w:tcPr>
            <w:tcW w:w="2876" w:type="dxa"/>
          </w:tcPr>
          <w:p w14:paraId="52E02BDD" w14:textId="77777777" w:rsidR="002D1F05" w:rsidRPr="00B87DD6" w:rsidRDefault="002D1F05" w:rsidP="002D1F05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333333"/>
                <w:sz w:val="21"/>
                <w:szCs w:val="21"/>
              </w:rPr>
            </w:pPr>
            <w:r w:rsidRPr="00B87DD6">
              <w:t>Select </w:t>
            </w:r>
            <w:r w:rsidRPr="00B87DD6">
              <w:rPr>
                <w:bCs/>
              </w:rPr>
              <w:t>CC Admin</w:t>
            </w:r>
            <w:r w:rsidRPr="00B87DD6">
              <w:sym w:font="Wingdings" w:char="F0E0"/>
            </w:r>
            <w:r w:rsidRPr="00B87DD6">
              <w:t>Se</w:t>
            </w:r>
            <w:r>
              <w:t>ttings Loader</w:t>
            </w:r>
          </w:p>
          <w:p w14:paraId="55362B7D" w14:textId="7CFFB11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333333"/>
                <w:sz w:val="21"/>
                <w:szCs w:val="21"/>
              </w:rPr>
              <w:t>Download all items in downloads section</w:t>
            </w:r>
          </w:p>
        </w:tc>
        <w:tc>
          <w:tcPr>
            <w:tcW w:w="3712" w:type="dxa"/>
          </w:tcPr>
          <w:p w14:paraId="1A2F5033" w14:textId="783AEB6B" w:rsidR="002D1F05" w:rsidRPr="008022ED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7665D23" wp14:editId="7D0FC587">
                  <wp:extent cx="3060065" cy="9906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6E7393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EC244E4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DD99CB9" w14:textId="7BEC9686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Upgrade Cloudcraze Settings</w:t>
            </w:r>
          </w:p>
        </w:tc>
        <w:tc>
          <w:tcPr>
            <w:tcW w:w="2876" w:type="dxa"/>
          </w:tcPr>
          <w:p w14:paraId="34E5C842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DD6">
              <w:t>Select CC Admin</w:t>
            </w:r>
            <w:r>
              <w:sym w:font="Wingdings" w:char="F0E0"/>
            </w:r>
            <w:r>
              <w:t>Dataloader</w:t>
            </w:r>
          </w:p>
          <w:p w14:paraId="6E406789" w14:textId="77777777" w:rsidR="002D1F05" w:rsidRDefault="002D1F05" w:rsidP="002D1F0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Upgrade button underCloudcraze settings</w:t>
            </w:r>
          </w:p>
          <w:p w14:paraId="405E1A08" w14:textId="37D0F1A0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Once done Upgrade button will be disabled.</w:t>
            </w:r>
          </w:p>
        </w:tc>
        <w:tc>
          <w:tcPr>
            <w:tcW w:w="3712" w:type="dxa"/>
          </w:tcPr>
          <w:p w14:paraId="751980EA" w14:textId="65D24E88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B9537" wp14:editId="4D3848B4">
                  <wp:extent cx="3060065" cy="11652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5ACD84F3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2E712BE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DF03933" w14:textId="77777777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Migrate Page Setting Data</w:t>
            </w:r>
          </w:p>
          <w:p w14:paraId="55C6E328" w14:textId="77777777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49E9E494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Dataloader</w:t>
            </w:r>
          </w:p>
          <w:p w14:paraId="2CF2D2B1" w14:textId="77777777" w:rsidR="002D1F05" w:rsidRDefault="002D1F05" w:rsidP="002D1F05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Migrate under Migrate Page Settings</w:t>
            </w:r>
          </w:p>
          <w:p w14:paraId="4A055118" w14:textId="7A89A15F" w:rsidR="002D1F05" w:rsidRP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910F0A">
              <w:rPr>
                <w:b/>
              </w:rPr>
              <w:t>Note: Click only once</w:t>
            </w:r>
          </w:p>
        </w:tc>
        <w:tc>
          <w:tcPr>
            <w:tcW w:w="3712" w:type="dxa"/>
          </w:tcPr>
          <w:p w14:paraId="4904DE35" w14:textId="0D00A7E2" w:rsidR="002D1F05" w:rsidRDefault="002D1F05" w:rsidP="002D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355201" wp14:editId="3197E674">
                  <wp:extent cx="3060065" cy="1040130"/>
                  <wp:effectExtent l="0" t="0" r="698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04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F05" w:rsidRPr="0066361B" w14:paraId="34C68A6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72351F" w14:textId="77777777" w:rsidR="002D1F05" w:rsidRPr="005C2415" w:rsidRDefault="002D1F05" w:rsidP="002D1F05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7988BD" w14:textId="2563E00C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Verify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CHStore and IRStore</w:t>
            </w:r>
          </w:p>
          <w:p w14:paraId="4D6CADBE" w14:textId="77777777" w:rsid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CC8A47C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Configuration Settings</w:t>
            </w:r>
          </w:p>
          <w:p w14:paraId="585AEB0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32F87943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Storefronts</w:t>
            </w:r>
          </w:p>
          <w:p w14:paraId="0150DEE1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CHStore</w:t>
            </w:r>
          </w:p>
          <w:p w14:paraId="1683018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3ADF77AF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settings with SIT</w:t>
            </w:r>
          </w:p>
          <w:p w14:paraId="29FF4469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View on IRStore</w:t>
            </w:r>
          </w:p>
          <w:p w14:paraId="40F04B68" w14:textId="77777777" w:rsidR="002D1F05" w:rsidRDefault="002D1F05" w:rsidP="002D1F0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Configuration Settings</w:t>
            </w:r>
          </w:p>
          <w:p w14:paraId="5D5236CD" w14:textId="5D89B7C3" w:rsidR="002D1F05" w:rsidRPr="002D1F05" w:rsidRDefault="002D1F05" w:rsidP="002D1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Verify settings with SIT</w:t>
            </w:r>
          </w:p>
        </w:tc>
        <w:tc>
          <w:tcPr>
            <w:tcW w:w="3712" w:type="dxa"/>
          </w:tcPr>
          <w:p w14:paraId="360D3C14" w14:textId="5C362CDC" w:rsidR="002D1F05" w:rsidRDefault="00C0307A" w:rsidP="00C07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Missing </w:t>
            </w:r>
            <w:r w:rsidRPr="00C0307A">
              <w:rPr>
                <w:noProof/>
              </w:rPr>
              <w:t xml:space="preserve">RKStore </w:t>
            </w:r>
            <w:r w:rsidRPr="00C0307A">
              <w:rPr>
                <w:noProof/>
                <w:highlight w:val="yellow"/>
              </w:rPr>
              <w:t xml:space="preserve">(Not missing, RKStore is cloned </w:t>
            </w:r>
            <w:r w:rsidR="00C07BAE">
              <w:rPr>
                <w:noProof/>
                <w:highlight w:val="yellow"/>
              </w:rPr>
              <w:t>later</w:t>
            </w:r>
            <w:r w:rsidRPr="00C0307A">
              <w:rPr>
                <w:noProof/>
                <w:highlight w:val="yellow"/>
              </w:rPr>
              <w:t>, so all the settings of CHStore will be copied over. We have to change a settings which we will setup</w:t>
            </w:r>
            <w:r w:rsidR="00C07BAE">
              <w:rPr>
                <w:noProof/>
                <w:highlight w:val="yellow"/>
              </w:rPr>
              <w:t>,</w:t>
            </w:r>
            <w:r w:rsidRPr="00C0307A">
              <w:rPr>
                <w:noProof/>
                <w:highlight w:val="yellow"/>
              </w:rPr>
              <w:t xml:space="preserve"> later in </w:t>
            </w:r>
            <w:r w:rsidR="00C07BAE">
              <w:rPr>
                <w:noProof/>
                <w:highlight w:val="yellow"/>
              </w:rPr>
              <w:t>below</w:t>
            </w:r>
            <w:r w:rsidRPr="00C0307A">
              <w:rPr>
                <w:noProof/>
                <w:highlight w:val="yellow"/>
              </w:rPr>
              <w:t xml:space="preserve"> steps</w:t>
            </w:r>
            <w:r>
              <w:rPr>
                <w:noProof/>
              </w:rPr>
              <w:t>).</w:t>
            </w:r>
          </w:p>
        </w:tc>
      </w:tr>
      <w:tr w:rsidR="00C0307A" w:rsidRPr="0066361B" w14:paraId="6A880A7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749690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4E680B" w14:textId="4EB3FF4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CHStore</w:t>
            </w:r>
          </w:p>
        </w:tc>
        <w:tc>
          <w:tcPr>
            <w:tcW w:w="2876" w:type="dxa"/>
          </w:tcPr>
          <w:p w14:paraId="5E098160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CHStore</w:t>
            </w:r>
            <w:r>
              <w:sym w:font="Wingdings" w:char="F0E0"/>
            </w:r>
            <w:r>
              <w:t>Configuration Settings</w:t>
            </w:r>
          </w:p>
          <w:p w14:paraId="2DB51572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Stylesheet in Module dropdown</w:t>
            </w:r>
          </w:p>
          <w:p w14:paraId="17047A87" w14:textId="77777777" w:rsidR="00C0307A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8FA1A34" w14:textId="13D85707" w:rsidR="00C0307A" w:rsidRPr="00F85C82" w:rsidRDefault="00C0307A" w:rsidP="00C0307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B:" w:history="1">
              <w:r w:rsidRPr="00F85C82">
                <w:rPr>
                  <w:rStyle w:val="Hyperlink"/>
                </w:rPr>
                <w:t>Appendix B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07AB079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items not 6</w:t>
            </w:r>
          </w:p>
          <w:p w14:paraId="475019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66E3DF4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4EFA9BC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F374FC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7FD46E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1A953D0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6A52B863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DCC1D2D" w14:textId="0278AA6D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CHStore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6BB1C86F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92588CD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05E0A43F" w14:textId="01C605F0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Update Stylesheet settings</w:t>
            </w:r>
            <w:r w:rsidR="00C07BAE">
              <w:rPr>
                <w:rFonts w:cs="Arial"/>
                <w:color w:val="000000"/>
                <w:sz w:val="22"/>
                <w:szCs w:val="22"/>
              </w:rPr>
              <w:t xml:space="preserve"> for IRStore</w:t>
            </w:r>
          </w:p>
          <w:p w14:paraId="4FFDEC00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1609C8A0" w14:textId="09D6C2CE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Storefront</w:t>
            </w:r>
            <w:r>
              <w:sym w:font="Wingdings" w:char="F0E0"/>
            </w:r>
            <w:r>
              <w:t>Click view on IRStore</w:t>
            </w:r>
            <w:r>
              <w:sym w:font="Wingdings" w:char="F0E0"/>
            </w:r>
            <w:r>
              <w:t>Configuration Settings</w:t>
            </w:r>
          </w:p>
          <w:p w14:paraId="10625D66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Stylesheet in Module dropdown</w:t>
            </w:r>
          </w:p>
          <w:p w14:paraId="190B7832" w14:textId="77777777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existing configuration settings under style sheet. (There should be only 6 items)</w:t>
            </w:r>
          </w:p>
          <w:p w14:paraId="5B53996F" w14:textId="5C36AB7F" w:rsidR="00C0307A" w:rsidRDefault="00C0307A" w:rsidP="00C0307A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New and add the following items from </w:t>
            </w:r>
            <w:hyperlink w:anchor="_Appendix-C_(Configurations_for" w:history="1">
              <w:r w:rsidRPr="00F85C82">
                <w:rPr>
                  <w:rStyle w:val="Hyperlink"/>
                </w:rPr>
                <w:t>Appendix C</w:t>
              </w:r>
            </w:hyperlink>
            <w:r>
              <w:t xml:space="preserve"> below in the same order.</w:t>
            </w:r>
          </w:p>
        </w:tc>
        <w:tc>
          <w:tcPr>
            <w:tcW w:w="3712" w:type="dxa"/>
          </w:tcPr>
          <w:p w14:paraId="246AD0D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 not 6</w:t>
            </w:r>
          </w:p>
          <w:p w14:paraId="30DA1BC0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Action</w:t>
            </w:r>
            <w:r>
              <w:rPr>
                <w:noProof/>
              </w:rPr>
              <w:tab/>
              <w:t>Module  Sort</w:t>
            </w:r>
            <w:r>
              <w:rPr>
                <w:noProof/>
              </w:rPr>
              <w:tab/>
              <w:t>Configuration  Sort</w:t>
            </w:r>
            <w:r>
              <w:rPr>
                <w:noProof/>
              </w:rPr>
              <w:tab/>
              <w:t>Storefront  Sort</w:t>
            </w:r>
            <w:r>
              <w:rPr>
                <w:noProof/>
              </w:rPr>
              <w:tab/>
              <w:t>Page  Sort</w:t>
            </w:r>
            <w:r>
              <w:rPr>
                <w:noProof/>
              </w:rPr>
              <w:tab/>
              <w:t>Value  Sort</w:t>
            </w:r>
            <w:r>
              <w:rPr>
                <w:noProof/>
              </w:rPr>
              <w:tab/>
              <w:t>Externally Safe  Sort</w:t>
            </w:r>
            <w:r>
              <w:rPr>
                <w:noProof/>
              </w:rPr>
              <w:tab/>
            </w:r>
          </w:p>
          <w:p w14:paraId="3A675A3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6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css/fonts.css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9FC8BB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5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css/bootstrap_overwrite.css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58885A2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4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css/styles.css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01F82567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3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css/bootstrap.css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27BF849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2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all</w:t>
            </w:r>
            <w:r>
              <w:rPr>
                <w:noProof/>
              </w:rPr>
              <w:tab/>
              <w:t>css/jquery-ui-theme/jquery-ui-custom.css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794F243F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0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Product Details</w:t>
            </w:r>
            <w:r>
              <w:rPr>
                <w:noProof/>
              </w:rPr>
              <w:tab/>
              <w:t>css/style-simpletooltip-min.css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  <w:p w14:paraId="31322492" w14:textId="6C2E71F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Delete</w:t>
            </w:r>
            <w:r>
              <w:rPr>
                <w:noProof/>
              </w:rPr>
              <w:tab/>
              <w:t>Style Sheet</w:t>
            </w:r>
            <w:r>
              <w:rPr>
                <w:noProof/>
              </w:rPr>
              <w:tab/>
              <w:t>CSS Include 1</w:t>
            </w:r>
            <w:r>
              <w:rPr>
                <w:noProof/>
              </w:rPr>
              <w:tab/>
              <w:t>IRStore</w:t>
            </w:r>
            <w:r>
              <w:rPr>
                <w:noProof/>
              </w:rPr>
              <w:tab/>
              <w:t>Home</w:t>
            </w:r>
            <w:r>
              <w:rPr>
                <w:noProof/>
              </w:rPr>
              <w:tab/>
              <w:t>css/js-image-slider.css</w:t>
            </w:r>
            <w:r>
              <w:rPr>
                <w:noProof/>
              </w:rPr>
              <w:tab/>
              <w:t>false</w:t>
            </w:r>
            <w:r>
              <w:rPr>
                <w:noProof/>
              </w:rPr>
              <w:tab/>
              <w:t>Help</w:t>
            </w:r>
          </w:p>
        </w:tc>
      </w:tr>
      <w:tr w:rsidR="00C0307A" w:rsidRPr="0066361B" w14:paraId="4304EB64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8A190D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094B380" w14:textId="77777777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Building Configuration Cache</w:t>
            </w:r>
          </w:p>
          <w:p w14:paraId="493E1D3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7F8441C0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CCAdmin</w:t>
            </w:r>
            <w:r>
              <w:sym w:font="Wingdings" w:char="F0E0"/>
            </w:r>
            <w:r>
              <w:t>Configuration Cache Management</w:t>
            </w:r>
          </w:p>
          <w:p w14:paraId="0FDB7251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</w:t>
            </w:r>
            <w:r w:rsidRPr="00474CFF">
              <w:rPr>
                <w:b/>
              </w:rPr>
              <w:t>Build New</w:t>
            </w:r>
            <w:r>
              <w:t xml:space="preserve"> button</w:t>
            </w:r>
          </w:p>
          <w:p w14:paraId="70BD41CC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Refresh List to see new created configuration</w:t>
            </w:r>
          </w:p>
          <w:p w14:paraId="27922E0A" w14:textId="77777777" w:rsidR="00C0307A" w:rsidRDefault="00C0307A" w:rsidP="00C0307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Deactivate if any old configurations exist</w:t>
            </w:r>
          </w:p>
          <w:p w14:paraId="6EF4692D" w14:textId="2DFD0416" w:rsidR="00C0307A" w:rsidRPr="002D1F05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Activate on Newly created Configuration</w:t>
            </w:r>
          </w:p>
        </w:tc>
        <w:tc>
          <w:tcPr>
            <w:tcW w:w="3712" w:type="dxa"/>
          </w:tcPr>
          <w:p w14:paraId="3173D02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52C0B81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FA7984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2FC3572" w14:textId="77777777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2D1F05">
              <w:rPr>
                <w:rFonts w:cs="Arial"/>
                <w:color w:val="000000"/>
                <w:sz w:val="22"/>
                <w:szCs w:val="22"/>
              </w:rPr>
              <w:t>Active Sobject Configuration</w:t>
            </w:r>
          </w:p>
          <w:p w14:paraId="5B8AE0E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346A287F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CC Admin</w:t>
            </w:r>
            <w:r>
              <w:sym w:font="Wingdings" w:char="F0E0"/>
            </w:r>
            <w:r>
              <w:t>Settings</w:t>
            </w:r>
          </w:p>
          <w:p w14:paraId="67A07224" w14:textId="77777777" w:rsidR="00C0307A" w:rsidRDefault="00C0307A" w:rsidP="00C030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Enable Sobject Config Settings checkbox</w:t>
            </w:r>
          </w:p>
          <w:p w14:paraId="79E29511" w14:textId="1147BF66" w:rsidR="00C0307A" w:rsidRPr="002D1F0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Save</w:t>
            </w:r>
          </w:p>
        </w:tc>
        <w:tc>
          <w:tcPr>
            <w:tcW w:w="3712" w:type="dxa"/>
          </w:tcPr>
          <w:p w14:paraId="047DB241" w14:textId="08866A40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A6C396" wp14:editId="43AA1D05">
                  <wp:extent cx="3060065" cy="116459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8B1C9F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B91792A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6E2366C" w14:textId="40597AE3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Clone CHStore storefront</w:t>
            </w:r>
          </w:p>
        </w:tc>
        <w:tc>
          <w:tcPr>
            <w:tcW w:w="2876" w:type="dxa"/>
          </w:tcPr>
          <w:p w14:paraId="43CC394C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CBEE27E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203B300" w14:textId="77777777" w:rsidR="00C0307A" w:rsidRDefault="00C0307A" w:rsidP="00C0307A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Clone button which is associated with “CHStore”</w:t>
            </w:r>
          </w:p>
          <w:p w14:paraId="7F4E91F1" w14:textId="32F6B575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Enter “RKStore” and click clone store.</w:t>
            </w:r>
          </w:p>
        </w:tc>
        <w:tc>
          <w:tcPr>
            <w:tcW w:w="3712" w:type="dxa"/>
          </w:tcPr>
          <w:p w14:paraId="0441BA0C" w14:textId="3D9C14A8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D151FE" wp14:editId="24433266">
                  <wp:extent cx="2219960" cy="454025"/>
                  <wp:effectExtent l="0" t="0" r="889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236B7344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6D01C58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8DC1C7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Theme for RK store</w:t>
            </w:r>
          </w:p>
        </w:tc>
        <w:tc>
          <w:tcPr>
            <w:tcW w:w="2876" w:type="dxa"/>
          </w:tcPr>
          <w:p w14:paraId="4F3D8395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05EDD05C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Themes</w:t>
            </w:r>
          </w:p>
          <w:p w14:paraId="0F5F1C1D" w14:textId="77777777" w:rsidR="00C0307A" w:rsidRPr="003A6051" w:rsidRDefault="00C0307A" w:rsidP="00C0307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Enable for </w:t>
            </w:r>
            <w:r>
              <w:rPr>
                <w:rStyle w:val="slds-truncate"/>
              </w:rPr>
              <w:t>cc_jci_OrdNavLouvers_Theme</w:t>
            </w:r>
          </w:p>
        </w:tc>
        <w:tc>
          <w:tcPr>
            <w:tcW w:w="3712" w:type="dxa"/>
          </w:tcPr>
          <w:p w14:paraId="4EC62AF9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F90798" wp14:editId="00A50FD0">
                  <wp:extent cx="2219960" cy="560705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68AEB7E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C31C540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692861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Update Feature Filter Sorting</w:t>
            </w:r>
          </w:p>
        </w:tc>
        <w:tc>
          <w:tcPr>
            <w:tcW w:w="2876" w:type="dxa"/>
          </w:tcPr>
          <w:p w14:paraId="793EDC17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CC Admin tab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Storefronts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RKStore(View)</w:t>
            </w:r>
            <w:r w:rsidRPr="005C17F3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Configuration Settings</w:t>
            </w:r>
          </w:p>
          <w:p w14:paraId="7B8E49CD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Module=Feature Filtering</w:t>
            </w:r>
          </w:p>
          <w:p w14:paraId="1CB22999" w14:textId="77777777" w:rsidR="00C0307A" w:rsidRDefault="00C0307A" w:rsidP="00C0307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Select Override for Configuration=SortValues and update the value to TRUE</w:t>
            </w:r>
          </w:p>
        </w:tc>
        <w:tc>
          <w:tcPr>
            <w:tcW w:w="3712" w:type="dxa"/>
          </w:tcPr>
          <w:p w14:paraId="79F28A40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B8B0D" wp14:editId="7132444A">
                  <wp:extent cx="2219960" cy="95885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EB14369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D10BAE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1BB9DCF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Create a new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record</w:t>
            </w:r>
          </w:p>
          <w:p w14:paraId="445FBA64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876" w:type="dxa"/>
          </w:tcPr>
          <w:p w14:paraId="277E580F" w14:textId="77777777" w:rsidR="00C0307A" w:rsidRPr="00EE02AB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Click </w:t>
            </w:r>
            <w:r w:rsidRPr="00EE02AB">
              <w:rPr>
                <w:rFonts w:cs="Arial"/>
                <w:color w:val="000000"/>
                <w:sz w:val="22"/>
                <w:szCs w:val="22"/>
              </w:rPr>
              <w:t>CC Storefront ERP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tab</w:t>
            </w:r>
          </w:p>
          <w:p w14:paraId="35050719" w14:textId="77777777" w:rsidR="00C0307A" w:rsidRDefault="00C0307A" w:rsidP="00C0307A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New and enter the following details on Edit page and hit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C3BC678" w14:textId="77777777" w:rsidTr="00EE02A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CEE2725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76080D8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07C9C378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39C7E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CC Storefront ERP Name</w:t>
                  </w:r>
                </w:p>
              </w:tc>
              <w:tc>
                <w:tcPr>
                  <w:tcW w:w="1323" w:type="dxa"/>
                </w:tcPr>
                <w:p w14:paraId="3FB7C33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Reliable Architectural Products</w:t>
                  </w:r>
                </w:p>
              </w:tc>
            </w:tr>
            <w:tr w:rsidR="00C0307A" w:rsidRPr="00EE02AB" w14:paraId="36C51527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25C90E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Id</w:t>
                  </w:r>
                </w:p>
              </w:tc>
              <w:tc>
                <w:tcPr>
                  <w:tcW w:w="1323" w:type="dxa"/>
                </w:tcPr>
                <w:p w14:paraId="1430FF7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100111606</w:t>
                  </w:r>
                </w:p>
              </w:tc>
            </w:tr>
            <w:tr w:rsidR="00C0307A" w:rsidRPr="00EE02AB" w14:paraId="13A1311B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957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ERP Name</w:t>
                  </w:r>
                </w:p>
              </w:tc>
              <w:tc>
                <w:tcPr>
                  <w:tcW w:w="1323" w:type="dxa"/>
                </w:tcPr>
                <w:p w14:paraId="6428FDE5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sz w:val="18"/>
                    </w:rPr>
                    <w:t>MACPAC-R12</w:t>
                  </w:r>
                </w:p>
              </w:tc>
            </w:tr>
            <w:tr w:rsidR="00C0307A" w:rsidRPr="00EE02AB" w14:paraId="723A6E6D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E5966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Storefront Name</w:t>
                  </w:r>
                </w:p>
              </w:tc>
              <w:tc>
                <w:tcPr>
                  <w:tcW w:w="1323" w:type="dxa"/>
                </w:tcPr>
                <w:p w14:paraId="67C7ACBB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EE02AB">
                    <w:rPr>
                      <w:sz w:val="18"/>
                    </w:rPr>
                    <w:t>RKStore</w:t>
                  </w:r>
                </w:p>
              </w:tc>
            </w:tr>
            <w:tr w:rsidR="00C0307A" w:rsidRPr="00EE02AB" w14:paraId="4A7298D4" w14:textId="77777777" w:rsidTr="00EE02A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6AB4C66" w14:textId="77777777" w:rsidR="00C0307A" w:rsidRPr="00C07BAE" w:rsidRDefault="00C0307A" w:rsidP="00C0307A">
                  <w:pPr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</w:rPr>
                    <w:t>Allow Guest User Access</w:t>
                  </w:r>
                </w:p>
              </w:tc>
              <w:tc>
                <w:tcPr>
                  <w:tcW w:w="1323" w:type="dxa"/>
                </w:tcPr>
                <w:p w14:paraId="349EC830" w14:textId="77777777" w:rsidR="00C0307A" w:rsidRPr="00C07BAE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trike/>
                      <w:sz w:val="18"/>
                    </w:rPr>
                  </w:pPr>
                  <w:r w:rsidRPr="00C07BAE">
                    <w:rPr>
                      <w:strike/>
                      <w:sz w:val="18"/>
                    </w:rPr>
                    <w:t>True</w:t>
                  </w:r>
                </w:p>
              </w:tc>
            </w:tr>
          </w:tbl>
          <w:p w14:paraId="295DCA1E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  <w:p w14:paraId="0E1FB738" w14:textId="77777777" w:rsidR="00C0307A" w:rsidRPr="00EE02A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1C49C68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</w:tr>
      <w:tr w:rsidR="00C0307A" w:rsidRPr="0066361B" w14:paraId="24D24BFE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173CFEA" w14:textId="77777777" w:rsidR="00C0307A" w:rsidRPr="00C07BAE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2FC0366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Edit </w:t>
            </w:r>
            <w:r w:rsidRPr="00C07BAE">
              <w:rPr>
                <w:rFonts w:cs="Arial"/>
                <w:b/>
                <w:strike/>
                <w:color w:val="000000"/>
                <w:sz w:val="22"/>
                <w:szCs w:val="22"/>
              </w:rPr>
              <w:t>LAWSON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 xml:space="preserve"> CC Storefront ERP object to update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lastRenderedPageBreak/>
              <w:t>allow guest user access</w:t>
            </w:r>
          </w:p>
        </w:tc>
        <w:tc>
          <w:tcPr>
            <w:tcW w:w="2876" w:type="dxa"/>
          </w:tcPr>
          <w:p w14:paraId="391B2D28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 xml:space="preserve">Click </w:t>
            </w:r>
            <w:r w:rsidRPr="00C07BAE">
              <w:rPr>
                <w:rFonts w:cs="Arial"/>
                <w:strike/>
                <w:color w:val="000000"/>
                <w:sz w:val="22"/>
                <w:szCs w:val="22"/>
              </w:rPr>
              <w:t>CC Storefront ERP tab</w:t>
            </w:r>
          </w:p>
          <w:p w14:paraId="62A02DD9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 xml:space="preserve">Click Edit for </w:t>
            </w:r>
            <w:r w:rsidRPr="00C07BAE">
              <w:rPr>
                <w:rFonts w:cs="Arial"/>
                <w:b/>
                <w:strike/>
                <w:sz w:val="22"/>
                <w:szCs w:val="22"/>
              </w:rPr>
              <w:t xml:space="preserve">LAWSON </w:t>
            </w:r>
            <w:r w:rsidRPr="00C07BAE">
              <w:rPr>
                <w:rFonts w:cs="Arial"/>
                <w:strike/>
                <w:sz w:val="22"/>
                <w:szCs w:val="22"/>
              </w:rPr>
              <w:lastRenderedPageBreak/>
              <w:t>record.</w:t>
            </w:r>
          </w:p>
          <w:p w14:paraId="360BC143" w14:textId="77777777" w:rsidR="00C0307A" w:rsidRPr="00C07BAE" w:rsidRDefault="00C0307A" w:rsidP="00C0307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sz w:val="22"/>
                <w:szCs w:val="22"/>
              </w:rPr>
            </w:pPr>
            <w:r w:rsidRPr="00C07BAE">
              <w:rPr>
                <w:rFonts w:cs="Arial"/>
                <w:strike/>
                <w:sz w:val="22"/>
                <w:szCs w:val="22"/>
              </w:rPr>
              <w:t>Change the Field: Allow Guest User Access to true.</w:t>
            </w:r>
          </w:p>
          <w:p w14:paraId="7C020299" w14:textId="77777777" w:rsidR="00C0307A" w:rsidRPr="00C07BAE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trike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42AB0EC" w14:textId="77777777" w:rsidR="00C0307A" w:rsidRPr="00D0269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C0307A" w:rsidRPr="0066361B" w14:paraId="7C85473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2BA054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56A0D0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for RKStore</w:t>
            </w:r>
          </w:p>
        </w:tc>
        <w:tc>
          <w:tcPr>
            <w:tcW w:w="2876" w:type="dxa"/>
          </w:tcPr>
          <w:p w14:paraId="708285E7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5A57F03E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AA86824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8BEFEB1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9B02351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547A62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5C7ACD7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3D86D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2D69FAC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RK Root</w:t>
                  </w:r>
                </w:p>
              </w:tc>
            </w:tr>
            <w:tr w:rsidR="00C0307A" w:rsidRPr="00EE02AB" w14:paraId="2FEFF57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83EA58B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4661C5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1997</w:t>
                  </w:r>
                </w:p>
              </w:tc>
            </w:tr>
            <w:tr w:rsidR="00C0307A" w:rsidRPr="00EE02AB" w14:paraId="51D3699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3A7C13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5AB908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54DD65D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685F59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4C2C26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777B3F2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C983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0787956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A9A9A2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E336203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2443DDA4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 w:rsidRPr="00E21BAC">
                    <w:rPr>
                      <w:b/>
                      <w:sz w:val="18"/>
                    </w:rPr>
                    <w:t>Products</w:t>
                  </w:r>
                  <w:r>
                    <w:rPr>
                      <w:b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7819494C" w14:textId="77777777" w:rsidR="00C0307A" w:rsidRPr="00E21BAC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7D1DD51A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CDBEEB" wp14:editId="4C21F20C">
                  <wp:extent cx="2219960" cy="684530"/>
                  <wp:effectExtent l="0" t="0" r="889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F65202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0B1F05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5B1C247" w14:textId="77777777" w:rsidR="00C0307A" w:rsidRPr="0066361B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Create new CC Categories record as a child for RK Root</w:t>
            </w:r>
          </w:p>
        </w:tc>
        <w:tc>
          <w:tcPr>
            <w:tcW w:w="2876" w:type="dxa"/>
          </w:tcPr>
          <w:p w14:paraId="6F771839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Categories tab</w:t>
            </w:r>
          </w:p>
          <w:p w14:paraId="46E93B44" w14:textId="77777777" w:rsidR="00C0307A" w:rsidRDefault="00C0307A" w:rsidP="00C0307A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p w14:paraId="7C938394" w14:textId="77777777" w:rsidR="00C0307A" w:rsidRDefault="00C0307A" w:rsidP="00C0307A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67862E7C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22BC9D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4EB075D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F0E6B8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1B231A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Name</w:t>
                  </w:r>
                </w:p>
              </w:tc>
              <w:tc>
                <w:tcPr>
                  <w:tcW w:w="1323" w:type="dxa"/>
                </w:tcPr>
                <w:p w14:paraId="4C26942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t>Architectural Louvers</w:t>
                  </w:r>
                </w:p>
              </w:tc>
            </w:tr>
            <w:tr w:rsidR="00C0307A" w:rsidRPr="00EE02AB" w14:paraId="2B96FCF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73F8E81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Category ID</w:t>
                  </w:r>
                </w:p>
              </w:tc>
              <w:tc>
                <w:tcPr>
                  <w:tcW w:w="1323" w:type="dxa"/>
                </w:tcPr>
                <w:p w14:paraId="0C4AC5E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904214">
                    <w:rPr>
                      <w:sz w:val="18"/>
                    </w:rPr>
                    <w:t>30001</w:t>
                  </w:r>
                </w:p>
              </w:tc>
            </w:tr>
            <w:tr w:rsidR="00C0307A" w:rsidRPr="00EE02AB" w14:paraId="7910C78D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A748074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270B65C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DC66AA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3C46E2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1C2807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33E8E74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FF78A5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66826851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Today’s Date</w:t>
                  </w:r>
                </w:p>
              </w:tc>
            </w:tr>
            <w:tr w:rsidR="00C0307A" w:rsidRPr="00EE02AB" w14:paraId="543871FC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8FD98AA" w14:textId="77777777" w:rsidR="00C0307A" w:rsidRDefault="00C0307A" w:rsidP="00C0307A">
                  <w:r>
                    <w:t>Parent Category</w:t>
                  </w:r>
                </w:p>
              </w:tc>
              <w:tc>
                <w:tcPr>
                  <w:tcW w:w="1323" w:type="dxa"/>
                </w:tcPr>
                <w:p w14:paraId="03D66DA1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Search for </w:t>
                  </w:r>
                  <w:r>
                    <w:rPr>
                      <w:b/>
                      <w:sz w:val="18"/>
                    </w:rPr>
                    <w:t xml:space="preserve">RK Root </w:t>
                  </w:r>
                  <w:r>
                    <w:rPr>
                      <w:sz w:val="18"/>
                    </w:rPr>
                    <w:t>category.</w:t>
                  </w:r>
                </w:p>
              </w:tc>
            </w:tr>
          </w:tbl>
          <w:p w14:paraId="1479A8BE" w14:textId="77777777" w:rsidR="00C0307A" w:rsidRPr="00E21BAC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A4B2C7C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D4F846F" wp14:editId="7E987A80">
                  <wp:extent cx="2219960" cy="6724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0A4804E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4B50313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F43BC67" w14:textId="77777777" w:rsidR="00C0307A" w:rsidRPr="0066361B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RK Root category to RKStore</w:t>
            </w:r>
          </w:p>
        </w:tc>
        <w:tc>
          <w:tcPr>
            <w:tcW w:w="2876" w:type="dxa"/>
          </w:tcPr>
          <w:p w14:paraId="649FA6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5BCB9884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2CA6D838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17C1B523" w14:textId="77777777" w:rsidR="00C0307A" w:rsidRPr="005748FD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Change Root Category Id field to 1997 and click Save. </w:t>
            </w:r>
          </w:p>
        </w:tc>
        <w:tc>
          <w:tcPr>
            <w:tcW w:w="3712" w:type="dxa"/>
          </w:tcPr>
          <w:p w14:paraId="7D4EBC8E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A07B15" wp14:editId="399EB4C3">
                  <wp:extent cx="2219960" cy="774065"/>
                  <wp:effectExtent l="0" t="0" r="889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5F0" w:rsidRPr="0066361B" w14:paraId="13C2EC8A" w14:textId="77777777" w:rsidTr="0011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D682C44" w14:textId="77777777" w:rsidR="00B205F0" w:rsidRPr="005C2415" w:rsidRDefault="00B205F0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00771708" w14:textId="2F5FED5D" w:rsidR="00B205F0" w:rsidRDefault="00B205F0" w:rsidP="00B20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SEO Title Detail to Reliable Louvers</w:t>
            </w:r>
          </w:p>
        </w:tc>
        <w:tc>
          <w:tcPr>
            <w:tcW w:w="2876" w:type="dxa"/>
          </w:tcPr>
          <w:p w14:paraId="3321FA87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994E29D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1FC66526" w14:textId="77777777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73BB37B7" w14:textId="0C15D36B" w:rsidR="00B205F0" w:rsidRDefault="00B205F0" w:rsidP="00B205F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Root SEO Title Detail to Reliable Louvers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and click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Save.</w:t>
            </w:r>
          </w:p>
        </w:tc>
        <w:tc>
          <w:tcPr>
            <w:tcW w:w="3712" w:type="dxa"/>
          </w:tcPr>
          <w:p w14:paraId="70554EF4" w14:textId="77777777" w:rsidR="00B205F0" w:rsidRDefault="00B205F0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bookmarkStart w:id="3" w:name="_GoBack"/>
            <w:bookmarkEnd w:id="3"/>
          </w:p>
        </w:tc>
      </w:tr>
      <w:tr w:rsidR="00C0307A" w:rsidRPr="0066361B" w14:paraId="0B5A38F7" w14:textId="77777777" w:rsidTr="0011086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1DB1FC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  <w:vAlign w:val="bottom"/>
          </w:tcPr>
          <w:p w14:paraId="5E5E0CC6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Default ERP Product Catg XREF record for RKStore</w:t>
            </w:r>
          </w:p>
        </w:tc>
        <w:tc>
          <w:tcPr>
            <w:tcW w:w="2876" w:type="dxa"/>
          </w:tcPr>
          <w:p w14:paraId="591CE3B7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Click on </w:t>
            </w:r>
            <w:r w:rsidRPr="005C2415">
              <w:rPr>
                <w:rFonts w:cs="Arial"/>
                <w:b/>
                <w:color w:val="000000"/>
                <w:sz w:val="22"/>
                <w:szCs w:val="22"/>
              </w:rPr>
              <w:t>+</w:t>
            </w:r>
            <w:r>
              <w:rPr>
                <w:rFonts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for additional tabs.</w:t>
            </w:r>
          </w:p>
          <w:p w14:paraId="4458D0E0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ERP Product Catg XREF</w:t>
            </w:r>
          </w:p>
          <w:p w14:paraId="1E5202B6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save.</w:t>
            </w:r>
          </w:p>
          <w:p w14:paraId="4B3EB1B8" w14:textId="77777777" w:rsidR="00C0307A" w:rsidRDefault="00C0307A" w:rsidP="00C0307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1E89A881" w14:textId="77777777" w:rsidTr="001108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F34C320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662E6FF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CF4E3A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2120D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CC Category</w:t>
                  </w:r>
                </w:p>
              </w:tc>
              <w:tc>
                <w:tcPr>
                  <w:tcW w:w="1323" w:type="dxa"/>
                </w:tcPr>
                <w:p w14:paraId="299F5010" w14:textId="77777777" w:rsidR="00C0307A" w:rsidRPr="005C2415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 xml:space="preserve">Search for </w:t>
                  </w:r>
                  <w:r>
                    <w:rPr>
                      <w:b/>
                    </w:rPr>
                    <w:t xml:space="preserve">Architechtural Louvers </w:t>
                  </w:r>
                  <w:r>
                    <w:t>category</w:t>
                  </w:r>
                </w:p>
              </w:tc>
            </w:tr>
            <w:tr w:rsidR="00C0307A" w:rsidRPr="00EE02AB" w14:paraId="676F4E02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EF8EDC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ERP Product Category</w:t>
                  </w:r>
                </w:p>
              </w:tc>
              <w:tc>
                <w:tcPr>
                  <w:tcW w:w="1323" w:type="dxa"/>
                </w:tcPr>
                <w:p w14:paraId="1EC78613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Architechtural Louvers</w:t>
                  </w:r>
                </w:p>
              </w:tc>
            </w:tr>
            <w:tr w:rsidR="00C0307A" w:rsidRPr="00EE02AB" w14:paraId="4B023C9E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4108B0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Default</w:t>
                  </w:r>
                </w:p>
              </w:tc>
              <w:tc>
                <w:tcPr>
                  <w:tcW w:w="1323" w:type="dxa"/>
                </w:tcPr>
                <w:p w14:paraId="79B25F6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194D07F8" w14:textId="77777777" w:rsidTr="001108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FDC69B8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35D07609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5C2415">
                    <w:rPr>
                      <w:sz w:val="18"/>
                    </w:rPr>
                    <w:t>RKStore</w:t>
                  </w:r>
                </w:p>
              </w:tc>
            </w:tr>
          </w:tbl>
          <w:p w14:paraId="3B37809F" w14:textId="77777777" w:rsidR="00C0307A" w:rsidRPr="005C2415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B4E313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1C2386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2FAE789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E917958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DE8E123" w14:textId="4CD79601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Please verify, if Store field is updated with RKStore. If not please let Neeraja know during deployment.</w:t>
            </w:r>
          </w:p>
          <w:p w14:paraId="7A11D01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1868A3B4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15CDD6D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2A7587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8F8C99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97868" wp14:editId="6CDCDFE8">
                  <wp:extent cx="2219960" cy="5353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18C7DED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1F481B6C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50C0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new CC Price Lists record for RKStore</w:t>
            </w:r>
          </w:p>
        </w:tc>
        <w:tc>
          <w:tcPr>
            <w:tcW w:w="2876" w:type="dxa"/>
          </w:tcPr>
          <w:p w14:paraId="31030AAB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Price Lists Tab</w:t>
            </w:r>
          </w:p>
          <w:p w14:paraId="5CBD00AF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and enter the following details and click save: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46F6ED99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D02D1D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225F8ED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E4F6B0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A05E2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Name</w:t>
                  </w:r>
                </w:p>
              </w:tc>
              <w:tc>
                <w:tcPr>
                  <w:tcW w:w="1323" w:type="dxa"/>
                </w:tcPr>
                <w:p w14:paraId="1EC45D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Reliable Louvers</w:t>
                  </w:r>
                </w:p>
              </w:tc>
            </w:tr>
            <w:tr w:rsidR="00C0307A" w:rsidRPr="00EE02AB" w14:paraId="349A4E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7CA8293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2F002BBA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16A5E3B3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ECE965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766B8A4F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46E7E6E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51D0C30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Storefront</w:t>
                  </w:r>
                </w:p>
              </w:tc>
              <w:tc>
                <w:tcPr>
                  <w:tcW w:w="1323" w:type="dxa"/>
                </w:tcPr>
                <w:p w14:paraId="7669762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11086B">
                    <w:rPr>
                      <w:sz w:val="18"/>
                    </w:rPr>
                    <w:t>RKStore</w:t>
                  </w:r>
                </w:p>
              </w:tc>
            </w:tr>
            <w:tr w:rsidR="00C0307A" w:rsidRPr="00EE02AB" w14:paraId="0535A565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9911EA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Currency ISO Code</w:t>
                  </w:r>
                </w:p>
              </w:tc>
              <w:tc>
                <w:tcPr>
                  <w:tcW w:w="1323" w:type="dxa"/>
                </w:tcPr>
                <w:p w14:paraId="5F52C3FD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USD</w:t>
                  </w:r>
                </w:p>
              </w:tc>
            </w:tr>
            <w:tr w:rsidR="00C0307A" w:rsidRPr="00EE02AB" w14:paraId="31B3BE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16B70E" w14:textId="77777777" w:rsidR="00C0307A" w:rsidRDefault="00C0307A" w:rsidP="00C0307A">
                  <w:r>
                    <w:t>Desc</w:t>
                  </w:r>
                </w:p>
              </w:tc>
              <w:tc>
                <w:tcPr>
                  <w:tcW w:w="1323" w:type="dxa"/>
                </w:tcPr>
                <w:p w14:paraId="60798A1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Reliable Louvers Store Pricelist</w:t>
                  </w:r>
                </w:p>
              </w:tc>
            </w:tr>
            <w:tr w:rsidR="00C0307A" w:rsidRPr="00EE02AB" w14:paraId="6A5A0B21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953BB7" w14:textId="77777777" w:rsidR="00C0307A" w:rsidRDefault="00C0307A" w:rsidP="00C0307A">
                  <w:r>
                    <w:t>Enabled</w:t>
                  </w:r>
                </w:p>
              </w:tc>
              <w:tc>
                <w:tcPr>
                  <w:tcW w:w="1323" w:type="dxa"/>
                </w:tcPr>
                <w:p w14:paraId="1320BF5D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True</w:t>
                  </w:r>
                </w:p>
              </w:tc>
            </w:tr>
            <w:tr w:rsidR="00C0307A" w:rsidRPr="00EE02AB" w14:paraId="626D101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B69E19C" w14:textId="77777777" w:rsidR="00C0307A" w:rsidRDefault="00C0307A" w:rsidP="00C0307A">
                  <w:r>
                    <w:t>Pricelist Id</w:t>
                  </w:r>
                </w:p>
              </w:tc>
              <w:tc>
                <w:tcPr>
                  <w:tcW w:w="1323" w:type="dxa"/>
                </w:tcPr>
                <w:p w14:paraId="4800D15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2002</w:t>
                  </w:r>
                </w:p>
              </w:tc>
            </w:tr>
          </w:tbl>
          <w:p w14:paraId="0D0F0F63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15CDF1F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86B4F9" wp14:editId="7AD9B1A9">
                  <wp:extent cx="2219960" cy="10661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8485535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6BC45E7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FD2956C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Change Anonymous Account to Navigator Record Type.</w:t>
            </w:r>
          </w:p>
        </w:tc>
        <w:tc>
          <w:tcPr>
            <w:tcW w:w="2876" w:type="dxa"/>
          </w:tcPr>
          <w:p w14:paraId="0CBB164C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Search for </w:t>
            </w:r>
            <w:r>
              <w:t>CCAnonymous Account</w:t>
            </w:r>
          </w:p>
          <w:p w14:paraId="00530EB8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Click on  CCAnonymous Account.</w:t>
            </w:r>
          </w:p>
          <w:p w14:paraId="0D6869A9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Account Record Type field: Click Change and select Navigator and hit save</w:t>
            </w:r>
          </w:p>
          <w:p w14:paraId="79AA3070" w14:textId="77777777" w:rsidR="00C0307A" w:rsidRPr="00B8425F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t>Change the following fields and click save</w:t>
            </w:r>
          </w:p>
          <w:tbl>
            <w:tblPr>
              <w:tblStyle w:val="GridTable1Light1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55"/>
            </w:tblGrid>
            <w:tr w:rsidR="00C0307A" w:rsidRPr="00EE02AB" w14:paraId="2800F3D4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11422A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55" w:type="dxa"/>
                </w:tcPr>
                <w:p w14:paraId="5E240C83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60241D9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796D79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 xml:space="preserve">Account </w:t>
                  </w:r>
                  <w:r>
                    <w:lastRenderedPageBreak/>
                    <w:t>Group</w:t>
                  </w:r>
                </w:p>
              </w:tc>
              <w:tc>
                <w:tcPr>
                  <w:tcW w:w="1355" w:type="dxa"/>
                </w:tcPr>
                <w:p w14:paraId="00DAACCE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lastRenderedPageBreak/>
                    <w:t xml:space="preserve">Search </w:t>
                  </w:r>
                  <w:r w:rsidRPr="00B8425F">
                    <w:rPr>
                      <w:b/>
                    </w:rPr>
                    <w:lastRenderedPageBreak/>
                    <w:t>Anonymous</w:t>
                  </w:r>
                  <w:r>
                    <w:t xml:space="preserve"> Account Group</w:t>
                  </w:r>
                </w:p>
              </w:tc>
            </w:tr>
            <w:tr w:rsidR="00C0307A" w:rsidRPr="00EE02AB" w14:paraId="1087B8BE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4904A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lastRenderedPageBreak/>
                    <w:t>Billing Country</w:t>
                  </w:r>
                </w:p>
              </w:tc>
              <w:tc>
                <w:tcPr>
                  <w:tcW w:w="1355" w:type="dxa"/>
                </w:tcPr>
                <w:p w14:paraId="0E8146D9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rPr>
                      <w:sz w:val="18"/>
                    </w:rPr>
                    <w:t>United States</w:t>
                  </w:r>
                </w:p>
              </w:tc>
            </w:tr>
            <w:tr w:rsidR="00C0307A" w:rsidRPr="00EE02AB" w14:paraId="1533450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1C7168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Street</w:t>
                  </w:r>
                </w:p>
              </w:tc>
              <w:tc>
                <w:tcPr>
                  <w:tcW w:w="1355" w:type="dxa"/>
                </w:tcPr>
                <w:p w14:paraId="0DB93502" w14:textId="5427E79A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507 E Michingan St</w:t>
                  </w:r>
                </w:p>
              </w:tc>
            </w:tr>
            <w:tr w:rsidR="00C0307A" w:rsidRPr="00EE02AB" w14:paraId="212E1BF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AEBD2F7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City</w:t>
                  </w:r>
                </w:p>
              </w:tc>
              <w:tc>
                <w:tcPr>
                  <w:tcW w:w="1355" w:type="dxa"/>
                </w:tcPr>
                <w:p w14:paraId="74093B1F" w14:textId="2E7086C1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Milwaukee</w:t>
                  </w:r>
                </w:p>
              </w:tc>
            </w:tr>
            <w:tr w:rsidR="00C0307A" w:rsidRPr="00EE02AB" w14:paraId="263B581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0F35E0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Billing State/Province</w:t>
                  </w:r>
                </w:p>
              </w:tc>
              <w:tc>
                <w:tcPr>
                  <w:tcW w:w="1355" w:type="dxa"/>
                </w:tcPr>
                <w:p w14:paraId="136BB63F" w14:textId="2C4E3292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WI</w:t>
                  </w:r>
                </w:p>
              </w:tc>
            </w:tr>
            <w:tr w:rsidR="00C0307A" w:rsidRPr="00EE02AB" w14:paraId="4B80887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DAF6174" w14:textId="77777777" w:rsidR="00C0307A" w:rsidRDefault="00C0307A" w:rsidP="00C0307A">
                  <w:r>
                    <w:t>Billing Zip/Postal Code</w:t>
                  </w:r>
                </w:p>
              </w:tc>
              <w:tc>
                <w:tcPr>
                  <w:tcW w:w="1355" w:type="dxa"/>
                </w:tcPr>
                <w:p w14:paraId="5C3A8155" w14:textId="6C702EAE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53202</w:t>
                  </w:r>
                </w:p>
              </w:tc>
            </w:tr>
            <w:tr w:rsidR="00C0307A" w:rsidRPr="00EE02AB" w14:paraId="3C52065C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0067B2" w14:textId="77777777" w:rsidR="00C0307A" w:rsidRDefault="00C0307A" w:rsidP="00C0307A">
                  <w:r>
                    <w:t>Portal Account</w:t>
                  </w:r>
                </w:p>
              </w:tc>
              <w:tc>
                <w:tcPr>
                  <w:tcW w:w="1355" w:type="dxa"/>
                </w:tcPr>
                <w:p w14:paraId="3396D40F" w14:textId="5ABBBD5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556FBF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1CAD921" w14:textId="77777777" w:rsidR="00C0307A" w:rsidRDefault="00C0307A" w:rsidP="00C0307A">
                  <w:r>
                    <w:t>Active</w:t>
                  </w:r>
                </w:p>
              </w:tc>
              <w:tc>
                <w:tcPr>
                  <w:tcW w:w="1355" w:type="dxa"/>
                </w:tcPr>
                <w:p w14:paraId="4DF89B6F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</w:tbl>
          <w:p w14:paraId="3B258F33" w14:textId="77777777" w:rsidR="00C0307A" w:rsidRPr="00B8425F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2AF37125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1500CF76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69F9B801" w14:textId="77777777" w:rsidR="00C0307A" w:rsidRPr="005C2415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2C14F1D4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Bill To record for CCAnonymous Account for RKStore</w:t>
            </w:r>
          </w:p>
        </w:tc>
        <w:tc>
          <w:tcPr>
            <w:tcW w:w="2876" w:type="dxa"/>
          </w:tcPr>
          <w:p w14:paraId="3A8E2855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Search for CCAnonymous and click on the appropriate account</w:t>
            </w:r>
          </w:p>
          <w:p w14:paraId="7AAE284E" w14:textId="1DCB79E5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Go to the related lists and click New on Bill Tos related list of type Navigator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5B696EE3" w14:textId="77777777" w:rsidTr="00B842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64D39F7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5BB5757F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4D034AB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6CFEDE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Bill To Name</w:t>
                  </w:r>
                </w:p>
              </w:tc>
              <w:tc>
                <w:tcPr>
                  <w:tcW w:w="1323" w:type="dxa"/>
                </w:tcPr>
                <w:p w14:paraId="21E799C8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CE25AD">
                    <w:t>JCI RK - Guest User Pricing</w:t>
                  </w:r>
                </w:p>
              </w:tc>
            </w:tr>
            <w:tr w:rsidR="00C0307A" w:rsidRPr="00EE02AB" w14:paraId="4F4E2B3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256767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AR Number</w:t>
                  </w:r>
                </w:p>
              </w:tc>
              <w:tc>
                <w:tcPr>
                  <w:tcW w:w="1323" w:type="dxa"/>
                </w:tcPr>
                <w:p w14:paraId="1A0BBC94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11086B">
                    <w:t>MACPAC-R12-</w:t>
                  </w: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C0307A" w:rsidRPr="00EE02AB" w14:paraId="4F1A1856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4DCD8B1" w14:textId="77777777" w:rsidR="00C0307A" w:rsidRDefault="00C0307A" w:rsidP="00C0307A">
                  <w:r w:rsidRPr="004909A9">
                    <w:t>ERP Account Id</w:t>
                  </w:r>
                </w:p>
              </w:tc>
              <w:tc>
                <w:tcPr>
                  <w:tcW w:w="1323" w:type="dxa"/>
                </w:tcPr>
                <w:p w14:paraId="2771AD82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4909A9">
                    <w:rPr>
                      <w:highlight w:val="yellow"/>
                    </w:rPr>
                    <w:t>100447</w:t>
                  </w:r>
                </w:p>
              </w:tc>
            </w:tr>
            <w:tr w:rsidR="00C0307A" w:rsidRPr="00EE02AB" w14:paraId="5D3D8F2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724795A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Active</w:t>
                  </w:r>
                </w:p>
              </w:tc>
              <w:tc>
                <w:tcPr>
                  <w:tcW w:w="1323" w:type="dxa"/>
                </w:tcPr>
                <w:p w14:paraId="0D5050EF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>
                    <w:rPr>
                      <w:sz w:val="18"/>
                    </w:rPr>
                    <w:t>True</w:t>
                  </w:r>
                </w:p>
              </w:tc>
            </w:tr>
            <w:tr w:rsidR="00C0307A" w:rsidRPr="00EE02AB" w14:paraId="3822AB1D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DA8C892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Street Address</w:t>
                  </w:r>
                </w:p>
              </w:tc>
              <w:tc>
                <w:tcPr>
                  <w:tcW w:w="1323" w:type="dxa"/>
                </w:tcPr>
                <w:p w14:paraId="6F234BDF" w14:textId="39BF81F4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507 E Michigan St</w:t>
                  </w:r>
                </w:p>
              </w:tc>
            </w:tr>
            <w:tr w:rsidR="00C0307A" w:rsidRPr="00EE02AB" w14:paraId="7904B2F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50B502D" w14:textId="77777777" w:rsidR="00C0307A" w:rsidRDefault="00C0307A" w:rsidP="00C0307A">
                  <w:r>
                    <w:t>ERP_Name</w:t>
                  </w:r>
                </w:p>
              </w:tc>
              <w:tc>
                <w:tcPr>
                  <w:tcW w:w="1323" w:type="dxa"/>
                </w:tcPr>
                <w:p w14:paraId="3E0FA39E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11086B">
                    <w:t>MACPAC-R12</w:t>
                  </w:r>
                </w:p>
              </w:tc>
            </w:tr>
            <w:tr w:rsidR="00C0307A" w:rsidRPr="00EE02AB" w14:paraId="21749C61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453CF3B" w14:textId="77777777" w:rsidR="00C0307A" w:rsidRDefault="00C0307A" w:rsidP="00C0307A">
                  <w:r>
                    <w:t>City</w:t>
                  </w:r>
                </w:p>
              </w:tc>
              <w:tc>
                <w:tcPr>
                  <w:tcW w:w="1323" w:type="dxa"/>
                </w:tcPr>
                <w:p w14:paraId="5E41E82B" w14:textId="47FE0729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Milwaukee</w:t>
                  </w:r>
                </w:p>
              </w:tc>
            </w:tr>
            <w:tr w:rsidR="00C0307A" w:rsidRPr="00EE02AB" w14:paraId="2B639509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19FF827" w14:textId="77777777" w:rsidR="00C0307A" w:rsidRDefault="00C0307A" w:rsidP="00C0307A">
                  <w:r>
                    <w:t>State</w:t>
                  </w:r>
                </w:p>
              </w:tc>
              <w:tc>
                <w:tcPr>
                  <w:tcW w:w="1323" w:type="dxa"/>
                </w:tcPr>
                <w:p w14:paraId="40FFAB83" w14:textId="0DDD746A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WI</w:t>
                  </w:r>
                </w:p>
              </w:tc>
            </w:tr>
            <w:tr w:rsidR="00C0307A" w:rsidRPr="00EE02AB" w14:paraId="02F8A127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5948F2" w14:textId="77777777" w:rsidR="00C0307A" w:rsidRDefault="00C0307A" w:rsidP="00C0307A">
                  <w:r>
                    <w:t>Postal Code</w:t>
                  </w:r>
                </w:p>
              </w:tc>
              <w:tc>
                <w:tcPr>
                  <w:tcW w:w="1323" w:type="dxa"/>
                </w:tcPr>
                <w:p w14:paraId="4A503B1D" w14:textId="20FA416D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53202</w:t>
                  </w:r>
                </w:p>
              </w:tc>
            </w:tr>
            <w:tr w:rsidR="00C0307A" w:rsidRPr="00EE02AB" w14:paraId="1B5688DF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174B11F0" w14:textId="77777777" w:rsidR="00C0307A" w:rsidRDefault="00C0307A" w:rsidP="00C0307A">
                  <w:r>
                    <w:t>Country</w:t>
                  </w:r>
                </w:p>
              </w:tc>
              <w:tc>
                <w:tcPr>
                  <w:tcW w:w="1323" w:type="dxa"/>
                </w:tcPr>
                <w:p w14:paraId="35FBE395" w14:textId="6D5A0B4F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USA</w:t>
                  </w:r>
                </w:p>
              </w:tc>
            </w:tr>
            <w:tr w:rsidR="00C0307A" w:rsidRPr="00EE02AB" w14:paraId="535EB868" w14:textId="77777777" w:rsidTr="00B842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1CDA043" w14:textId="77777777" w:rsidR="00C0307A" w:rsidRDefault="00C0307A" w:rsidP="00C0307A">
                  <w:r>
                    <w:t>Account</w:t>
                  </w:r>
                </w:p>
              </w:tc>
              <w:tc>
                <w:tcPr>
                  <w:tcW w:w="1323" w:type="dxa"/>
                </w:tcPr>
                <w:p w14:paraId="288A0E98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Search for </w:t>
                  </w:r>
                  <w:r w:rsidRPr="00CE25AD">
                    <w:rPr>
                      <w:b/>
                    </w:rPr>
                    <w:t>CCAnonymous</w:t>
                  </w:r>
                  <w:r>
                    <w:t xml:space="preserve"> Account</w:t>
                  </w:r>
                </w:p>
              </w:tc>
            </w:tr>
          </w:tbl>
          <w:p w14:paraId="73D549C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587CCCAF" w14:textId="77777777" w:rsidR="00C0307A" w:rsidRPr="00B8425F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6E69277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Bill to record type = navigator</w:t>
            </w:r>
            <w:r>
              <w:rPr>
                <w:noProof/>
              </w:rPr>
              <w:br/>
              <w:t>ERP Name MACPAC-R12 existed, but not assigned to a RT and was missing from the dropdown. Manually created new value and assigned to all RT. The replaced all old values with new one</w:t>
            </w:r>
          </w:p>
          <w:p w14:paraId="531C34CF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C22B9B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46C52A9E" w14:textId="5B3CB85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(Please let Neeraja know, if any of the values are not in production)</w:t>
            </w:r>
          </w:p>
        </w:tc>
      </w:tr>
      <w:tr w:rsidR="00C0307A" w:rsidRPr="0066361B" w14:paraId="207F9F96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5B239019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7E5BEBB1" w14:textId="77777777" w:rsidR="00C0307A" w:rsidRPr="00CE38B4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Create new CC Spec records</w:t>
            </w:r>
          </w:p>
        </w:tc>
        <w:tc>
          <w:tcPr>
            <w:tcW w:w="2876" w:type="dxa"/>
          </w:tcPr>
          <w:p w14:paraId="276DD29F" w14:textId="77777777" w:rsidR="00C0307A" w:rsidRPr="00CE38B4" w:rsidRDefault="00C0307A" w:rsidP="00C0307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the values from </w:t>
            </w:r>
            <w:hyperlink w:anchor="_Appendix-A_(ccrz__Spec__c)" w:history="1">
              <w:r w:rsidRPr="003B7338">
                <w:rPr>
                  <w:rStyle w:val="Hyperlink"/>
                  <w:rFonts w:cs="Arial"/>
                  <w:sz w:val="22"/>
                  <w:szCs w:val="22"/>
                </w:rPr>
                <w:t>Appendix A</w:t>
              </w:r>
            </w:hyperlink>
          </w:p>
        </w:tc>
        <w:tc>
          <w:tcPr>
            <w:tcW w:w="3712" w:type="dxa"/>
          </w:tcPr>
          <w:p w14:paraId="3B35F833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7156A740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735C22D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466FBA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new CC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Account Group Price List record for RKStore.</w:t>
            </w:r>
          </w:p>
          <w:p w14:paraId="0DD0540A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 w:rsidRPr="007F3822">
              <w:rPr>
                <w:rFonts w:cs="Arial"/>
                <w:color w:val="000000"/>
                <w:sz w:val="22"/>
                <w:szCs w:val="22"/>
              </w:rPr>
              <w:t>We have to Create one each for Portal Account and Anonymous Account Groups</w:t>
            </w: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876" w:type="dxa"/>
          </w:tcPr>
          <w:p w14:paraId="0C34C37A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 xml:space="preserve">Click on CC Price Lists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Tab</w:t>
            </w:r>
          </w:p>
          <w:p w14:paraId="5F3BC981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Reliable Louvers record</w:t>
            </w:r>
          </w:p>
          <w:p w14:paraId="13AE3DD2" w14:textId="77777777" w:rsidR="00C0307A" w:rsidRDefault="00C0307A" w:rsidP="00C0307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New CC Account Group Price List button on the Related List  and enter the following details and click save:</w:t>
            </w:r>
          </w:p>
          <w:p w14:paraId="1E86609B" w14:textId="77777777" w:rsidR="00C0307A" w:rsidRPr="007F3822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For Portal Account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77AB837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434E072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1B93297E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7C7607A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9DF4B05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564DA9C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5BC202BB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710C139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38D19806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2A7AC8B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CEFB6F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534C202A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278A6D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3721B8C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0B979D42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Portal Account</w:t>
                  </w:r>
                </w:p>
              </w:tc>
            </w:tr>
            <w:tr w:rsidR="00C0307A" w:rsidRPr="00EE02AB" w14:paraId="77D59F3F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9A4A8D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CED54A9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6CBF20D9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594B3B81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3636BB60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7B5C0FE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  <w:p w14:paraId="15DB007D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For Anonymous Account </w:t>
            </w:r>
          </w:p>
          <w:tbl>
            <w:tblPr>
              <w:tblStyle w:val="GridTable1Light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2"/>
              <w:gridCol w:w="1323"/>
            </w:tblGrid>
            <w:tr w:rsidR="00C0307A" w:rsidRPr="00EE02AB" w14:paraId="0B7AA616" w14:textId="77777777" w:rsidTr="007F38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0DAE80B9" w14:textId="77777777" w:rsidR="00C0307A" w:rsidRPr="00EE02AB" w:rsidRDefault="00C0307A" w:rsidP="00C0307A">
                  <w:pPr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Name</w:t>
                  </w:r>
                </w:p>
              </w:tc>
              <w:tc>
                <w:tcPr>
                  <w:tcW w:w="1323" w:type="dxa"/>
                </w:tcPr>
                <w:p w14:paraId="7A8CED5B" w14:textId="77777777" w:rsidR="00C0307A" w:rsidRPr="00EE02AB" w:rsidRDefault="00C0307A" w:rsidP="00C0307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E02AB">
                    <w:rPr>
                      <w:rFonts w:cs="Arial"/>
                      <w:sz w:val="18"/>
                      <w:szCs w:val="22"/>
                    </w:rPr>
                    <w:t>Field Value</w:t>
                  </w:r>
                </w:p>
              </w:tc>
            </w:tr>
            <w:tr w:rsidR="00C0307A" w:rsidRPr="00EE02AB" w14:paraId="5FE9EEEE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7B424E5D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Start Date</w:t>
                  </w:r>
                </w:p>
              </w:tc>
              <w:tc>
                <w:tcPr>
                  <w:tcW w:w="1323" w:type="dxa"/>
                </w:tcPr>
                <w:p w14:paraId="39C544B7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>
                    <w:t>Today’s Date</w:t>
                  </w:r>
                </w:p>
              </w:tc>
            </w:tr>
            <w:tr w:rsidR="00C0307A" w:rsidRPr="00EE02AB" w14:paraId="35959062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C80011F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End Date</w:t>
                  </w:r>
                </w:p>
              </w:tc>
              <w:tc>
                <w:tcPr>
                  <w:tcW w:w="1323" w:type="dxa"/>
                </w:tcPr>
                <w:p w14:paraId="45B7C1E0" w14:textId="77777777" w:rsidR="00C0307A" w:rsidRPr="00EE02AB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18"/>
                      <w:szCs w:val="22"/>
                    </w:rPr>
                  </w:pPr>
                  <w:r w:rsidRPr="00E21BAC">
                    <w:t>12/31/2099</w:t>
                  </w:r>
                </w:p>
              </w:tc>
            </w:tr>
            <w:tr w:rsidR="00C0307A" w:rsidRPr="00EE02AB" w14:paraId="755702C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45D0C98E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Sequence</w:t>
                  </w:r>
                </w:p>
              </w:tc>
              <w:tc>
                <w:tcPr>
                  <w:tcW w:w="1323" w:type="dxa"/>
                </w:tcPr>
                <w:p w14:paraId="75D13123" w14:textId="77777777" w:rsidR="00C0307A" w:rsidRPr="00471D04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highlight w:val="yellow"/>
                    </w:rPr>
                  </w:pPr>
                  <w:r w:rsidRPr="007F3822">
                    <w:rPr>
                      <w:sz w:val="18"/>
                    </w:rPr>
                    <w:t>500</w:t>
                  </w:r>
                </w:p>
              </w:tc>
            </w:tr>
            <w:tr w:rsidR="00C0307A" w:rsidRPr="00EE02AB" w14:paraId="54CC2036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261257E6" w14:textId="77777777" w:rsidR="00C0307A" w:rsidRPr="00EE02AB" w:rsidRDefault="00C0307A" w:rsidP="00C0307A">
                  <w:pPr>
                    <w:rPr>
                      <w:sz w:val="18"/>
                    </w:rPr>
                  </w:pPr>
                  <w:r>
                    <w:t>Account Group</w:t>
                  </w:r>
                </w:p>
              </w:tc>
              <w:tc>
                <w:tcPr>
                  <w:tcW w:w="1323" w:type="dxa"/>
                </w:tcPr>
                <w:p w14:paraId="28C2D0AC" w14:textId="60EAE8E8" w:rsidR="00C0307A" w:rsidRPr="00EE02AB" w:rsidRDefault="00EF1A1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Anonymous</w:t>
                  </w:r>
                </w:p>
              </w:tc>
            </w:tr>
            <w:tr w:rsidR="00C0307A" w:rsidRPr="00EE02AB" w14:paraId="773CA9A0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35FCADA1" w14:textId="77777777" w:rsidR="00C0307A" w:rsidRDefault="00C0307A" w:rsidP="00C0307A">
                  <w:r>
                    <w:t>Enable</w:t>
                  </w:r>
                </w:p>
              </w:tc>
              <w:tc>
                <w:tcPr>
                  <w:tcW w:w="1323" w:type="dxa"/>
                </w:tcPr>
                <w:p w14:paraId="399DD68D" w14:textId="77777777" w:rsidR="00C0307A" w:rsidRPr="00E21BAC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t>True</w:t>
                  </w:r>
                </w:p>
              </w:tc>
            </w:tr>
            <w:tr w:rsidR="00C0307A" w:rsidRPr="00EE02AB" w14:paraId="3BB8CF38" w14:textId="77777777" w:rsidTr="007F382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22" w:type="dxa"/>
                </w:tcPr>
                <w:p w14:paraId="6D44471F" w14:textId="77777777" w:rsidR="00C0307A" w:rsidRDefault="00C0307A" w:rsidP="00C0307A">
                  <w:r>
                    <w:t>Pricelist</w:t>
                  </w:r>
                </w:p>
              </w:tc>
              <w:tc>
                <w:tcPr>
                  <w:tcW w:w="1323" w:type="dxa"/>
                </w:tcPr>
                <w:p w14:paraId="6F6974F5" w14:textId="77777777" w:rsidR="00C0307A" w:rsidRDefault="00C0307A" w:rsidP="00C0307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F3822">
                    <w:t>Reliable Louvers</w:t>
                  </w:r>
                </w:p>
              </w:tc>
            </w:tr>
          </w:tbl>
          <w:p w14:paraId="3BF266B2" w14:textId="77777777" w:rsidR="00C0307A" w:rsidRPr="00471D04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</w:tcPr>
          <w:p w14:paraId="5D5A7BDA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34E351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A574D2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PortalAccount Account Group:</w:t>
            </w:r>
          </w:p>
          <w:p w14:paraId="2236D76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18E51" wp14:editId="613D7EE2">
                  <wp:extent cx="2219960" cy="617220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2AA9E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7488303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7AE6607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688CEF4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For Anonymous Account Group:</w:t>
            </w:r>
          </w:p>
          <w:p w14:paraId="01C4AE12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98C8E" wp14:editId="2DD1DF01">
                  <wp:extent cx="2219960" cy="605790"/>
                  <wp:effectExtent l="0" t="0" r="889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9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7A" w:rsidRPr="0066361B" w14:paraId="57910733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45B43BB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C4222B1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 Guest User access to Guest storefront page and controller</w:t>
            </w:r>
          </w:p>
        </w:tc>
        <w:tc>
          <w:tcPr>
            <w:tcW w:w="2876" w:type="dxa"/>
          </w:tcPr>
          <w:p w14:paraId="16DEF3D0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SetUp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All Communities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Order Navigator(Manage)</w:t>
            </w:r>
          </w:p>
          <w:p w14:paraId="2AF3B01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Administration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Pages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Go to Force.com</w:t>
            </w:r>
            <w:r w:rsidRPr="00416ACE">
              <w:rPr>
                <w:rFonts w:cs="Arial"/>
                <w:color w:val="000000"/>
                <w:sz w:val="22"/>
                <w:szCs w:val="22"/>
              </w:rPr>
              <w:sym w:font="Wingdings" w:char="F0E0"/>
            </w:r>
            <w:r>
              <w:rPr>
                <w:rFonts w:cs="Arial"/>
                <w:color w:val="000000"/>
                <w:sz w:val="22"/>
                <w:szCs w:val="22"/>
              </w:rPr>
              <w:t>Site Visualforce Pages (Edit)</w:t>
            </w:r>
          </w:p>
          <w:p w14:paraId="7039BE42" w14:textId="4895AA33" w:rsidR="00C0307A" w:rsidRPr="00416ACE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Add cc_jci_Guest_StorefrontSelection to Enabled Visualforce Pages and save. </w:t>
            </w:r>
          </w:p>
        </w:tc>
        <w:tc>
          <w:tcPr>
            <w:tcW w:w="3712" w:type="dxa"/>
          </w:tcPr>
          <w:p w14:paraId="7244E1A2" w14:textId="7777777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7A8EB5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795C6297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683F30A4" w14:textId="64C19EA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Add Feature Filtering sorting for RKStore</w:t>
            </w:r>
          </w:p>
        </w:tc>
        <w:tc>
          <w:tcPr>
            <w:tcW w:w="2876" w:type="dxa"/>
          </w:tcPr>
          <w:p w14:paraId="10E50018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3C4159F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3225D40B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70446603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0100358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Select Feature Filtering </w:t>
            </w: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from Module dropdown list</w:t>
            </w:r>
          </w:p>
          <w:p w14:paraId="0013255D" w14:textId="79868902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below Configuration items are set with values in ()</w:t>
            </w:r>
          </w:p>
          <w:p w14:paraId="32DF3C11" w14:textId="58799C58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Values (TRUE)</w:t>
            </w:r>
          </w:p>
          <w:p w14:paraId="720B6DA1" w14:textId="4C6FCB9D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Join Filtering (TRUE)</w:t>
            </w:r>
          </w:p>
          <w:p w14:paraId="3B79A9E2" w14:textId="77E3123C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Enabled (TRUE)</w:t>
            </w:r>
          </w:p>
          <w:p w14:paraId="5D3F7D95" w14:textId="77777777" w:rsidR="00C0307A" w:rsidRDefault="00C0307A" w:rsidP="00C0307A">
            <w:pPr>
              <w:pStyle w:val="ListParagraph"/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Sort Direction (ASC)</w:t>
            </w:r>
          </w:p>
          <w:p w14:paraId="5B39F219" w14:textId="697B894F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If not, Click override link and update with values above.</w:t>
            </w:r>
          </w:p>
        </w:tc>
        <w:tc>
          <w:tcPr>
            <w:tcW w:w="3712" w:type="dxa"/>
          </w:tcPr>
          <w:p w14:paraId="59097FD9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67A9EC60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35748CC9" w14:textId="67C1ABA5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5349CC2B" w14:textId="6C394387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DD_Sitekey recaptcha</w:t>
            </w:r>
          </w:p>
        </w:tc>
        <w:tc>
          <w:tcPr>
            <w:tcW w:w="2876" w:type="dxa"/>
          </w:tcPr>
          <w:p w14:paraId="434F99CE" w14:textId="7AD4F8F4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Verify that the custom label updated</w:t>
            </w:r>
          </w:p>
          <w:p w14:paraId="512A5C98" w14:textId="5FCC4236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Register the site with Google recaptcha</w:t>
            </w:r>
          </w:p>
        </w:tc>
        <w:tc>
          <w:tcPr>
            <w:tcW w:w="3712" w:type="dxa"/>
          </w:tcPr>
          <w:p w14:paraId="612F1E4A" w14:textId="575F9C7B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 sure if we need to execute this. This should have been done already</w:t>
            </w:r>
          </w:p>
        </w:tc>
      </w:tr>
      <w:tr w:rsidR="00C0307A" w:rsidRPr="0066361B" w14:paraId="55E3373B" w14:textId="77777777" w:rsidTr="003A0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4B81C400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4C491EFF" w14:textId="08CAC3BB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Disable charge to Account for Louvers store</w:t>
            </w:r>
          </w:p>
        </w:tc>
        <w:tc>
          <w:tcPr>
            <w:tcW w:w="2876" w:type="dxa"/>
          </w:tcPr>
          <w:p w14:paraId="589FE387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CC Admin Tab</w:t>
            </w:r>
          </w:p>
          <w:p w14:paraId="08E8A25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Storefronts</w:t>
            </w:r>
          </w:p>
          <w:p w14:paraId="5FA987F9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View on RKStore</w:t>
            </w:r>
          </w:p>
          <w:p w14:paraId="30D1D53D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Click on Configuration Settings.</w:t>
            </w:r>
          </w:p>
          <w:p w14:paraId="2C37052A" w14:textId="46B66BFE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Delete the record with Module=pmt_cpo, configuration=pay</w:t>
            </w:r>
          </w:p>
        </w:tc>
        <w:tc>
          <w:tcPr>
            <w:tcW w:w="3712" w:type="dxa"/>
          </w:tcPr>
          <w:p w14:paraId="55CDDEA5" w14:textId="77777777" w:rsidR="00C0307A" w:rsidRDefault="00C0307A" w:rsidP="00C03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C0307A" w:rsidRPr="0066361B" w14:paraId="5C1AC0BA" w14:textId="77777777" w:rsidTr="003A08B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bottom"/>
          </w:tcPr>
          <w:p w14:paraId="206DF92D" w14:textId="77777777" w:rsidR="00C0307A" w:rsidRPr="00904214" w:rsidRDefault="00C0307A" w:rsidP="00C0307A">
            <w:pPr>
              <w:pStyle w:val="ListParagraph"/>
              <w:numPr>
                <w:ilvl w:val="0"/>
                <w:numId w:val="17"/>
              </w:numP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160" w:type="dxa"/>
          </w:tcPr>
          <w:p w14:paraId="35FCFCA1" w14:textId="0A02EDA2" w:rsidR="00C0307A" w:rsidRDefault="00C0307A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Load Product Media records for all products. This has to be done only after RKStore products have been loaded in to cloudcraze.</w:t>
            </w:r>
          </w:p>
        </w:tc>
        <w:tc>
          <w:tcPr>
            <w:tcW w:w="2876" w:type="dxa"/>
          </w:tcPr>
          <w:p w14:paraId="547C24B2" w14:textId="77777777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Use Product Media – AllProducts.csv to load </w:t>
            </w:r>
            <w:r w:rsidRPr="00861EB2">
              <w:rPr>
                <w:rFonts w:cs="Arial"/>
                <w:color w:val="000000"/>
                <w:sz w:val="22"/>
                <w:szCs w:val="22"/>
              </w:rPr>
              <w:t>ccrz__E_ProductMedia__c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redords.</w:t>
            </w:r>
          </w:p>
          <w:p w14:paraId="457478B1" w14:textId="2E7D57C3" w:rsidR="00C0307A" w:rsidRDefault="00C0307A" w:rsidP="00C0307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File will be attached to same message.</w:t>
            </w:r>
          </w:p>
        </w:tc>
        <w:tc>
          <w:tcPr>
            <w:tcW w:w="3712" w:type="dxa"/>
          </w:tcPr>
          <w:p w14:paraId="2046EDBA" w14:textId="52B11012" w:rsidR="00C0307A" w:rsidRDefault="00D51ACC" w:rsidP="00C03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NOTE: Do not open CSV file in excel, as it changes formating and dataload fails with invalid format for date fields.</w:t>
            </w:r>
          </w:p>
        </w:tc>
      </w:tr>
    </w:tbl>
    <w:p w14:paraId="71CE1966" w14:textId="39989AF4" w:rsidR="003A08BE" w:rsidRPr="003A08BE" w:rsidRDefault="003A08BE" w:rsidP="003A08BE">
      <w:pPr>
        <w:rPr>
          <w:rFonts w:eastAsiaTheme="minorEastAsia"/>
        </w:rPr>
      </w:pPr>
    </w:p>
    <w:p w14:paraId="0AB15126" w14:textId="77777777" w:rsidR="005D0B03" w:rsidRDefault="005D0B03" w:rsidP="005D0B03">
      <w:pPr>
        <w:rPr>
          <w:rFonts w:eastAsiaTheme="minorEastAsia"/>
        </w:rPr>
      </w:pPr>
    </w:p>
    <w:p w14:paraId="4CDEE024" w14:textId="77777777" w:rsidR="00CE38B4" w:rsidRDefault="00CE38B4" w:rsidP="00EA766E">
      <w:pPr>
        <w:pStyle w:val="ListParagraph"/>
        <w:rPr>
          <w:rFonts w:eastAsiaTheme="minorEastAsia"/>
        </w:rPr>
      </w:pPr>
    </w:p>
    <w:p w14:paraId="1D4996E7" w14:textId="77777777" w:rsidR="00327163" w:rsidRDefault="00327163" w:rsidP="00CE38B4"/>
    <w:p w14:paraId="2B2EDCE2" w14:textId="77777777" w:rsidR="00CE38B4" w:rsidRDefault="00CE38B4" w:rsidP="00CE38B4"/>
    <w:p w14:paraId="3FDC9016" w14:textId="77777777" w:rsidR="00CE38B4" w:rsidRDefault="00CE38B4" w:rsidP="00CE38B4">
      <w:pPr>
        <w:pStyle w:val="Heading1"/>
      </w:pPr>
      <w:bookmarkStart w:id="4" w:name="_Appendix-A_(ccrz__Spec__c)"/>
      <w:bookmarkEnd w:id="4"/>
      <w:r>
        <w:t>Appendix-A (ccrz__Spec__c)</w:t>
      </w:r>
    </w:p>
    <w:p w14:paraId="0B90687F" w14:textId="77777777" w:rsidR="00CE38B4" w:rsidRDefault="00CE38B4" w:rsidP="00CE38B4"/>
    <w:tbl>
      <w:tblPr>
        <w:tblStyle w:val="TableGridLight1"/>
        <w:tblW w:w="9343" w:type="dxa"/>
        <w:tblLook w:val="04A0" w:firstRow="1" w:lastRow="0" w:firstColumn="1" w:lastColumn="0" w:noHBand="0" w:noVBand="1"/>
      </w:tblPr>
      <w:tblGrid>
        <w:gridCol w:w="2715"/>
        <w:gridCol w:w="1090"/>
        <w:gridCol w:w="1343"/>
        <w:gridCol w:w="1309"/>
        <w:gridCol w:w="1443"/>
        <w:gridCol w:w="1443"/>
      </w:tblGrid>
      <w:tr w:rsidR="00F32BCE" w:rsidRPr="00CE38B4" w14:paraId="6873D255" w14:textId="1F911C44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059512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ccrz__Desc__c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734B19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3B8D2CAB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1F7751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7D52B196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CF617C0" w14:textId="5467A5A9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050B6B5D" w14:textId="27F9D953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3E58F70C" w14:textId="77777777" w:rsidR="00F32BCE" w:rsidRPr="00CE38B4" w:rsidRDefault="00F32BCE" w:rsidP="00CE38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ccrz__DisplayName__c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60A5DF9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06C418C4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2BF6BBB2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338B60C0" w14:textId="77777777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3712FDF3" w14:textId="1C509140" w:rsidR="00F32BCE" w:rsidRPr="00CE38B4" w:rsidRDefault="00F32BCE" w:rsidP="00CE38B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  <w:tr w:rsidR="00F32BCE" w:rsidRPr="00CE38B4" w14:paraId="4F2D844A" w14:textId="6EA520FA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2227873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ccrz__FilterType__c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F7386F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43" w:type="dxa"/>
            <w:hideMark/>
          </w:tcPr>
          <w:p w14:paraId="2E0D1ACE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309" w:type="dxa"/>
            <w:hideMark/>
          </w:tcPr>
          <w:p w14:paraId="47CA145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  <w:hideMark/>
          </w:tcPr>
          <w:p w14:paraId="2E7B670F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443" w:type="dxa"/>
          </w:tcPr>
          <w:p w14:paraId="4FEEFE85" w14:textId="1EB4369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</w:tr>
      <w:tr w:rsidR="00F32BCE" w:rsidRPr="00CE38B4" w14:paraId="1535F359" w14:textId="1EA71D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2038DC8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>ccrz__IsVisibleInCatalog__c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40720CFA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7268A10B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32F7151D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BF1C59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0C15CC57" w14:textId="029E9580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51BCDA6E" w14:textId="3B4CEC6A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1C5475E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ccrz__Locale__c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184FB72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343" w:type="dxa"/>
            <w:hideMark/>
          </w:tcPr>
          <w:p w14:paraId="4532B42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309" w:type="dxa"/>
            <w:hideMark/>
          </w:tcPr>
          <w:p w14:paraId="45370E1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43" w:type="dxa"/>
            <w:hideMark/>
          </w:tcPr>
          <w:p w14:paraId="6C24903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  <w:tc>
          <w:tcPr>
            <w:tcW w:w="1443" w:type="dxa"/>
          </w:tcPr>
          <w:p w14:paraId="11166AF0" w14:textId="18D9F8CA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en_US</w:t>
            </w:r>
          </w:p>
        </w:tc>
      </w:tr>
      <w:tr w:rsidR="00F32BCE" w:rsidRPr="00CE38B4" w14:paraId="15D27F4C" w14:textId="24113728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551488FF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ccrz__SelectType__c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FD89314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43" w:type="dxa"/>
            <w:hideMark/>
          </w:tcPr>
          <w:p w14:paraId="028F2416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309" w:type="dxa"/>
            <w:hideMark/>
          </w:tcPr>
          <w:p w14:paraId="48680DD9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  <w:hideMark/>
          </w:tcPr>
          <w:p w14:paraId="5AE81DF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  <w:tc>
          <w:tcPr>
            <w:tcW w:w="1443" w:type="dxa"/>
          </w:tcPr>
          <w:p w14:paraId="437DB553" w14:textId="7D2A1414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Multiple</w:t>
            </w:r>
          </w:p>
        </w:tc>
      </w:tr>
      <w:tr w:rsidR="00F32BCE" w:rsidRPr="00CE38B4" w14:paraId="0B4F5F7A" w14:textId="48A2090B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476A5609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ccrz__Sequence__c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55735F6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3" w:type="dxa"/>
            <w:hideMark/>
          </w:tcPr>
          <w:p w14:paraId="4620AF5D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9" w:type="dxa"/>
            <w:hideMark/>
          </w:tcPr>
          <w:p w14:paraId="6EF469A9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3" w:type="dxa"/>
            <w:hideMark/>
          </w:tcPr>
          <w:p w14:paraId="3186614C" w14:textId="7777777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3" w:type="dxa"/>
          </w:tcPr>
          <w:p w14:paraId="0B41C750" w14:textId="240BF0A7" w:rsidR="00F32BCE" w:rsidRPr="00CE38B4" w:rsidRDefault="00F32BCE" w:rsidP="00F32BC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F32BCE" w:rsidRPr="00CE38B4" w14:paraId="7836EFF6" w14:textId="7587F325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7F0E8E01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ccrz__SpecGroup__c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6C6AAF87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43" w:type="dxa"/>
            <w:hideMark/>
          </w:tcPr>
          <w:p w14:paraId="53DCAEED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309" w:type="dxa"/>
            <w:hideMark/>
          </w:tcPr>
          <w:p w14:paraId="542F8EB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  <w:hideMark/>
          </w:tcPr>
          <w:p w14:paraId="3F81F8EA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  <w:tc>
          <w:tcPr>
            <w:tcW w:w="1443" w:type="dxa"/>
          </w:tcPr>
          <w:p w14:paraId="7B87BD49" w14:textId="13B87735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Processor</w:t>
            </w:r>
          </w:p>
        </w:tc>
      </w:tr>
      <w:tr w:rsidR="00F32BCE" w:rsidRPr="00CE38B4" w14:paraId="6A663732" w14:textId="21759AA0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A0B117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ccrz__UseForFilter__c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25B6C1F5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43" w:type="dxa"/>
            <w:hideMark/>
          </w:tcPr>
          <w:p w14:paraId="6F3B9E8E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309" w:type="dxa"/>
            <w:hideMark/>
          </w:tcPr>
          <w:p w14:paraId="5D3EA386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  <w:hideMark/>
          </w:tcPr>
          <w:p w14:paraId="471421EC" w14:textId="77777777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443" w:type="dxa"/>
          </w:tcPr>
          <w:p w14:paraId="37B99E67" w14:textId="26C1E50D" w:rsidR="00F32BCE" w:rsidRPr="00CE38B4" w:rsidRDefault="00F32BCE" w:rsidP="00F32B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TRUE</w:t>
            </w:r>
          </w:p>
        </w:tc>
      </w:tr>
      <w:tr w:rsidR="00F32BCE" w:rsidRPr="00CE38B4" w14:paraId="64758C17" w14:textId="66FEAAAF" w:rsidTr="00F32BCE">
        <w:trPr>
          <w:trHeight w:val="3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6E60588C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CurrencyIsoCode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0131D578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43" w:type="dxa"/>
            <w:hideMark/>
          </w:tcPr>
          <w:p w14:paraId="6FD7119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309" w:type="dxa"/>
            <w:hideMark/>
          </w:tcPr>
          <w:p w14:paraId="28C9D1A1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  <w:hideMark/>
          </w:tcPr>
          <w:p w14:paraId="617BC6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  <w:tc>
          <w:tcPr>
            <w:tcW w:w="1443" w:type="dxa"/>
          </w:tcPr>
          <w:p w14:paraId="52E6F089" w14:textId="777CF16C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USD</w:t>
            </w:r>
          </w:p>
        </w:tc>
      </w:tr>
      <w:tr w:rsidR="00F32BCE" w:rsidRPr="00CE38B4" w14:paraId="1ED24706" w14:textId="00A6A65E" w:rsidTr="00F32BCE">
        <w:trPr>
          <w:trHeight w:val="600"/>
        </w:trPr>
        <w:tc>
          <w:tcPr>
            <w:tcW w:w="2715" w:type="dxa"/>
            <w:tcBorders>
              <w:right w:val="single" w:sz="4" w:space="0" w:color="auto"/>
            </w:tcBorders>
            <w:hideMark/>
          </w:tcPr>
          <w:p w14:paraId="0C8C31F0" w14:textId="77777777" w:rsidR="00F32BCE" w:rsidRPr="00CE38B4" w:rsidRDefault="00F32BCE" w:rsidP="00F32BCE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b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090" w:type="dxa"/>
            <w:tcBorders>
              <w:left w:val="single" w:sz="4" w:space="0" w:color="auto"/>
            </w:tcBorders>
            <w:hideMark/>
          </w:tcPr>
          <w:p w14:paraId="79648705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43" w:type="dxa"/>
            <w:hideMark/>
          </w:tcPr>
          <w:p w14:paraId="209CCBEC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Equivalent OEM</w:t>
            </w:r>
          </w:p>
        </w:tc>
        <w:tc>
          <w:tcPr>
            <w:tcW w:w="1309" w:type="dxa"/>
            <w:hideMark/>
          </w:tcPr>
          <w:p w14:paraId="3A47CF03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Product Color</w:t>
            </w:r>
          </w:p>
        </w:tc>
        <w:tc>
          <w:tcPr>
            <w:tcW w:w="1443" w:type="dxa"/>
            <w:hideMark/>
          </w:tcPr>
          <w:p w14:paraId="6FDD7B5B" w14:textId="77777777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E38B4">
              <w:rPr>
                <w:rFonts w:ascii="Calibri" w:hAnsi="Calibri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1443" w:type="dxa"/>
          </w:tcPr>
          <w:p w14:paraId="14491B86" w14:textId="371AD31E" w:rsidR="00F32BCE" w:rsidRPr="00CE38B4" w:rsidRDefault="00F32BCE" w:rsidP="00F32B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32BCE">
              <w:rPr>
                <w:rFonts w:ascii="Calibri" w:hAnsi="Calibri"/>
                <w:color w:val="000000"/>
                <w:sz w:val="22"/>
                <w:szCs w:val="22"/>
              </w:rPr>
              <w:t>Blade Type</w:t>
            </w:r>
          </w:p>
        </w:tc>
      </w:tr>
    </w:tbl>
    <w:p w14:paraId="03FB797D" w14:textId="77777777" w:rsidR="00CE38B4" w:rsidRDefault="00CE38B4" w:rsidP="00CE38B4"/>
    <w:p w14:paraId="61706EC0" w14:textId="77777777" w:rsidR="00CE38B4" w:rsidRDefault="00CE38B4" w:rsidP="00CE38B4"/>
    <w:p w14:paraId="31559A63" w14:textId="77777777" w:rsidR="00CE38B4" w:rsidRDefault="00CE38B4" w:rsidP="00CE38B4"/>
    <w:p w14:paraId="3977BC5F" w14:textId="614AAE98" w:rsidR="002D1F05" w:rsidRPr="00474CFF" w:rsidRDefault="002D1F05" w:rsidP="002D1F05">
      <w:pPr>
        <w:pStyle w:val="Heading1"/>
      </w:pPr>
      <w:bookmarkStart w:id="5" w:name="_Appendix-B:"/>
      <w:bookmarkEnd w:id="5"/>
      <w:r>
        <w:t>Appendix-B</w:t>
      </w:r>
      <w:r w:rsidR="00F85C82">
        <w:t xml:space="preserve"> (Configurations for CH Store)</w:t>
      </w:r>
      <w:r>
        <w:t>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2D1F05" w:rsidRPr="004E7F87" w14:paraId="650AA270" w14:textId="77777777" w:rsidTr="002D1F05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182527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FA283C9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8A686B7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78B0C60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C6675F2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1C7B22A" w14:textId="77777777" w:rsidR="002D1F05" w:rsidRPr="004E7F87" w:rsidRDefault="002D1F05" w:rsidP="002D1F05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2D1F05" w:rsidRPr="004E7F87" w14:paraId="2AFEC5AD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40690D5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EF2CA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918E8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F1605B3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AE5551B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2D1F05" w:rsidRPr="004E7F87" w14:paraId="1C4B8C7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F241A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ACDB2A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04ABA3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DD6566D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2BE5EE7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2D1F05" w:rsidRPr="004E7F87" w14:paraId="5D73AC9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957EB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CE0177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BF0818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4A6D1D7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29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D1A38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0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2D1F05" w:rsidRPr="004E7F87" w14:paraId="33CC656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9B0D2F4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F99BA0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7825AC9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EE1AC5C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1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29E0901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2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2D1F05" w:rsidRPr="004E7F87" w14:paraId="1C450FA6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5BB607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063038F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18C56B2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E6CB05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3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4076F49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4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2D1F05" w:rsidRPr="004E7F87" w14:paraId="19AAB3DC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0761BC3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E13D41D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BD594B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4017565B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5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8BF2B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6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2D1F05" w:rsidRPr="004E7F87" w14:paraId="2464DCC3" w14:textId="77777777" w:rsidTr="002D1F05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4C2AD3A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7C6DA6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F876280" w14:textId="77777777" w:rsidR="002D1F05" w:rsidRPr="004E7F87" w:rsidRDefault="002D1F05" w:rsidP="002D1F05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CHStore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7DAC99A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7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74F195" w14:textId="77777777" w:rsidR="002D1F05" w:rsidRPr="004E7F87" w:rsidRDefault="007C122E" w:rsidP="002D1F05">
            <w:pPr>
              <w:rPr>
                <w:rFonts w:cs="Arial"/>
                <w:color w:val="222222"/>
                <w:sz w:val="18"/>
                <w:szCs w:val="18"/>
              </w:rPr>
            </w:pPr>
            <w:hyperlink r:id="rId38" w:history="1">
              <w:r w:rsidR="002D1F05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4C75F370" w14:textId="77777777" w:rsidR="002D1F05" w:rsidRPr="007F6231" w:rsidRDefault="002D1F05" w:rsidP="002D1F05"/>
    <w:p w14:paraId="56775DEC" w14:textId="38CF73CD" w:rsidR="00F85C82" w:rsidRPr="00474CFF" w:rsidRDefault="00F85C82" w:rsidP="00F85C82">
      <w:pPr>
        <w:pStyle w:val="Heading1"/>
      </w:pPr>
      <w:bookmarkStart w:id="6" w:name="_Appendix-C_(Configurations_for"/>
      <w:bookmarkEnd w:id="6"/>
      <w:r>
        <w:t>Appendix-C (Configurations for IR Store):</w:t>
      </w:r>
    </w:p>
    <w:tbl>
      <w:tblPr>
        <w:tblW w:w="4722" w:type="pct"/>
        <w:tblBorders>
          <w:top w:val="single" w:sz="6" w:space="0" w:color="D8DDE6"/>
          <w:bottom w:val="single" w:sz="6" w:space="0" w:color="D8DDE6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93"/>
        <w:gridCol w:w="1490"/>
        <w:gridCol w:w="1433"/>
        <w:gridCol w:w="3083"/>
        <w:gridCol w:w="96"/>
      </w:tblGrid>
      <w:tr w:rsidR="00F85C82" w:rsidRPr="004E7F87" w14:paraId="3C686C85" w14:textId="77777777" w:rsidTr="007A4C40">
        <w:trPr>
          <w:tblHeader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C5B12EE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MODULE 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CF21965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CONFIGURATION 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EC4DE81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STOREFRONT 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98D827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PAGE </w:t>
            </w:r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FA9091C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VALUE </w:t>
            </w:r>
          </w:p>
        </w:tc>
        <w:tc>
          <w:tcPr>
            <w:tcW w:w="54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12CF792D" w14:textId="77777777" w:rsidR="00F85C82" w:rsidRPr="004E7F87" w:rsidRDefault="00F85C82" w:rsidP="007A4C40">
            <w:pPr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</w:pPr>
            <w:r w:rsidRPr="004E7F87">
              <w:rPr>
                <w:rFonts w:cs="Arial"/>
                <w:caps/>
                <w:color w:val="54698D"/>
                <w:spacing w:val="15"/>
                <w:sz w:val="18"/>
                <w:szCs w:val="18"/>
              </w:rPr>
              <w:t> </w:t>
            </w:r>
          </w:p>
        </w:tc>
      </w:tr>
      <w:tr w:rsidR="00F85C82" w:rsidRPr="004E7F87" w14:paraId="7F588EB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0D17F48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B0B7F3B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1CE522" w14:textId="0335B91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68F1600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3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4BF73B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css/jquery-ui-theme/jquery-ui-custom.css</w:t>
              </w:r>
            </w:hyperlink>
          </w:p>
        </w:tc>
      </w:tr>
      <w:tr w:rsidR="00F85C82" w:rsidRPr="004E7F87" w14:paraId="325770DF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368CF9E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6F183B0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0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5A55E5FB" w14:textId="0D0EBAC1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64AF5E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product details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DA8732E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css/style-simpletooltip-min.css</w:t>
              </w:r>
            </w:hyperlink>
          </w:p>
        </w:tc>
      </w:tr>
      <w:tr w:rsidR="00F85C82" w:rsidRPr="004E7F87" w14:paraId="3EC3788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91E79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6E57C1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1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3298764" w14:textId="0B2611E5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7B3BDFF7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3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30C025D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4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css/bootstrap.css</w:t>
              </w:r>
            </w:hyperlink>
          </w:p>
        </w:tc>
      </w:tr>
      <w:tr w:rsidR="00F85C82" w:rsidRPr="004E7F87" w14:paraId="654A1C49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BF3F5E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92ECDAF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63956FCA" w14:textId="01A7AEC3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76EE8194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5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36EE0BDE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6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css/styles.css</w:t>
              </w:r>
            </w:hyperlink>
          </w:p>
        </w:tc>
      </w:tr>
      <w:tr w:rsidR="00F85C82" w:rsidRPr="004E7F87" w14:paraId="04AA76FC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72C1826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1A75EC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2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CEB73CC" w14:textId="1A90A5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FC636D8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7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Home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5232DF39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8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css/js-image-slider.css</w:t>
              </w:r>
            </w:hyperlink>
          </w:p>
        </w:tc>
      </w:tr>
      <w:tr w:rsidR="00F85C82" w:rsidRPr="004E7F87" w14:paraId="7B0784BB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AA35CE5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82F6B4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3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1E332B1B" w14:textId="135428DD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2C097A02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49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4F6F9"/>
            <w:noWrap/>
            <w:vAlign w:val="center"/>
            <w:hideMark/>
          </w:tcPr>
          <w:p w14:paraId="029A7858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0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css/bootstrap_overwrite.css</w:t>
              </w:r>
            </w:hyperlink>
          </w:p>
        </w:tc>
      </w:tr>
      <w:tr w:rsidR="00F85C82" w:rsidRPr="004E7F87" w14:paraId="55A4E72E" w14:textId="77777777" w:rsidTr="007A4C40">
        <w:trPr>
          <w:gridAfter w:val="1"/>
          <w:wAfter w:w="54" w:type="pct"/>
        </w:trPr>
        <w:tc>
          <w:tcPr>
            <w:tcW w:w="662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6A7C060D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Style Sheet</w:t>
            </w:r>
          </w:p>
        </w:tc>
        <w:tc>
          <w:tcPr>
            <w:tcW w:w="89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330104E7" w14:textId="77777777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 w:rsidRPr="004E7F87">
              <w:rPr>
                <w:rFonts w:cs="Arial"/>
                <w:color w:val="222222"/>
                <w:sz w:val="18"/>
                <w:szCs w:val="18"/>
              </w:rPr>
              <w:t>CSS Include 4</w:t>
            </w:r>
          </w:p>
        </w:tc>
        <w:tc>
          <w:tcPr>
            <w:tcW w:w="840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925E623" w14:textId="6FDD6F16" w:rsidR="00F85C82" w:rsidRPr="004E7F87" w:rsidRDefault="00F85C82" w:rsidP="007A4C40">
            <w:pPr>
              <w:rPr>
                <w:rFonts w:cs="Arial"/>
                <w:color w:val="222222"/>
                <w:sz w:val="18"/>
                <w:szCs w:val="18"/>
              </w:rPr>
            </w:pPr>
            <w:r>
              <w:rPr>
                <w:rFonts w:cs="Arial"/>
                <w:color w:val="222222"/>
                <w:sz w:val="18"/>
                <w:szCs w:val="18"/>
              </w:rPr>
              <w:t>IR</w:t>
            </w:r>
            <w:r w:rsidRPr="004E7F87">
              <w:rPr>
                <w:rFonts w:cs="Arial"/>
                <w:color w:val="222222"/>
                <w:sz w:val="18"/>
                <w:szCs w:val="18"/>
              </w:rPr>
              <w:t>Store</w:t>
            </w:r>
          </w:p>
        </w:tc>
        <w:tc>
          <w:tcPr>
            <w:tcW w:w="80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4DFAACD9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1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all</w:t>
              </w:r>
            </w:hyperlink>
          </w:p>
        </w:tc>
        <w:tc>
          <w:tcPr>
            <w:tcW w:w="1738" w:type="pct"/>
            <w:tcBorders>
              <w:top w:val="single" w:sz="6" w:space="0" w:color="D8DDE6"/>
            </w:tcBorders>
            <w:shd w:val="clear" w:color="auto" w:fill="FFFFFF"/>
            <w:noWrap/>
            <w:vAlign w:val="center"/>
            <w:hideMark/>
          </w:tcPr>
          <w:p w14:paraId="24C5DC65" w14:textId="77777777" w:rsidR="00F85C82" w:rsidRPr="004E7F87" w:rsidRDefault="007C122E" w:rsidP="007A4C40">
            <w:pPr>
              <w:rPr>
                <w:rFonts w:cs="Arial"/>
                <w:color w:val="222222"/>
                <w:sz w:val="18"/>
                <w:szCs w:val="18"/>
              </w:rPr>
            </w:pPr>
            <w:hyperlink r:id="rId52" w:history="1">
              <w:r w:rsidR="00F85C82" w:rsidRPr="004E7F87">
                <w:rPr>
                  <w:rFonts w:cs="Arial"/>
                  <w:color w:val="0070D2"/>
                  <w:sz w:val="18"/>
                  <w:szCs w:val="18"/>
                </w:rPr>
                <w:t>css/fonts.css</w:t>
              </w:r>
            </w:hyperlink>
          </w:p>
        </w:tc>
      </w:tr>
    </w:tbl>
    <w:p w14:paraId="3245BD68" w14:textId="77777777" w:rsidR="00F85C82" w:rsidRPr="007F6231" w:rsidRDefault="00F85C82" w:rsidP="00F85C82"/>
    <w:p w14:paraId="3C108B40" w14:textId="0E6CCD0D" w:rsidR="00CE38B4" w:rsidRDefault="00CE38B4" w:rsidP="00CE38B4"/>
    <w:sectPr w:rsidR="00CE38B4" w:rsidSect="007E349B">
      <w:headerReference w:type="default" r:id="rId53"/>
      <w:footerReference w:type="first" r:id="rId54"/>
      <w:pgSz w:w="12240" w:h="15840"/>
      <w:pgMar w:top="1035" w:right="1440" w:bottom="171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923E4" w14:textId="77777777" w:rsidR="007C122E" w:rsidRDefault="007C122E">
      <w:r>
        <w:separator/>
      </w:r>
    </w:p>
  </w:endnote>
  <w:endnote w:type="continuationSeparator" w:id="0">
    <w:p w14:paraId="51FE47F6" w14:textId="77777777" w:rsidR="007C122E" w:rsidRDefault="007C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8264"/>
      <w:gridCol w:w="1312"/>
    </w:tblGrid>
    <w:tr w:rsidR="00C07BAE" w:rsidRPr="00D16AA2" w14:paraId="58101448" w14:textId="77777777">
      <w:tc>
        <w:tcPr>
          <w:tcW w:w="4315" w:type="pct"/>
        </w:tcPr>
        <w:p w14:paraId="2875B574" w14:textId="77777777" w:rsidR="00C07BAE" w:rsidRPr="00DD021E" w:rsidRDefault="00C07BAE" w:rsidP="00DD021E">
          <w:pPr>
            <w:pStyle w:val="Footer"/>
            <w:spacing w:before="100" w:beforeAutospacing="1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© 2016</w:t>
          </w:r>
          <w:r w:rsidRPr="00DD021E">
            <w:rPr>
              <w:rFonts w:asciiTheme="minorHAnsi" w:hAnsiTheme="minorHAnsi" w:cs="Arial"/>
            </w:rPr>
            <w:t xml:space="preserve"> Capgemini – All rights reserved</w:t>
          </w:r>
        </w:p>
      </w:tc>
      <w:tc>
        <w:tcPr>
          <w:tcW w:w="685" w:type="pct"/>
        </w:tcPr>
        <w:p w14:paraId="46BEEA3F" w14:textId="77777777" w:rsidR="00C07BAE" w:rsidRPr="00DD021E" w:rsidRDefault="00C07BAE" w:rsidP="00A62F51">
          <w:pPr>
            <w:pStyle w:val="Footer"/>
            <w:jc w:val="right"/>
            <w:rPr>
              <w:rFonts w:asciiTheme="minorHAnsi" w:hAnsiTheme="minorHAnsi" w:cs="Arial"/>
            </w:rPr>
          </w:pPr>
        </w:p>
        <w:p w14:paraId="252D5B30" w14:textId="77777777" w:rsidR="00C07BAE" w:rsidRPr="00DD021E" w:rsidRDefault="00C07BAE" w:rsidP="00DD021E">
          <w:pPr>
            <w:pStyle w:val="Footer"/>
            <w:jc w:val="right"/>
            <w:rPr>
              <w:rFonts w:asciiTheme="minorHAnsi" w:hAnsiTheme="minorHAnsi" w:cs="Arial"/>
            </w:rPr>
          </w:pPr>
          <w:r w:rsidRPr="00DD021E">
            <w:rPr>
              <w:rFonts w:asciiTheme="minorHAnsi" w:hAnsiTheme="minorHAnsi" w:cs="Arial"/>
            </w:rPr>
            <w:t xml:space="preserve">Page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PAGE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B205F0">
            <w:rPr>
              <w:rFonts w:asciiTheme="minorHAnsi" w:hAnsiTheme="minorHAnsi" w:cs="Arial"/>
              <w:noProof/>
            </w:rPr>
            <w:t>1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of </w:t>
          </w:r>
          <w:r w:rsidRPr="00DD021E">
            <w:rPr>
              <w:rFonts w:asciiTheme="minorHAnsi" w:hAnsiTheme="minorHAnsi" w:cs="Arial"/>
            </w:rPr>
            <w:fldChar w:fldCharType="begin"/>
          </w:r>
          <w:r w:rsidRPr="00DD021E">
            <w:rPr>
              <w:rFonts w:asciiTheme="minorHAnsi" w:hAnsiTheme="minorHAnsi" w:cs="Arial"/>
            </w:rPr>
            <w:instrText xml:space="preserve"> NUMPAGES </w:instrText>
          </w:r>
          <w:r w:rsidRPr="00DD021E">
            <w:rPr>
              <w:rFonts w:asciiTheme="minorHAnsi" w:hAnsiTheme="minorHAnsi" w:cs="Arial"/>
            </w:rPr>
            <w:fldChar w:fldCharType="separate"/>
          </w:r>
          <w:r w:rsidR="00B205F0">
            <w:rPr>
              <w:rFonts w:asciiTheme="minorHAnsi" w:hAnsiTheme="minorHAnsi" w:cs="Arial"/>
              <w:noProof/>
            </w:rPr>
            <w:t>14</w:t>
          </w:r>
          <w:r w:rsidRPr="00DD021E">
            <w:rPr>
              <w:rFonts w:asciiTheme="minorHAnsi" w:hAnsiTheme="minorHAnsi" w:cs="Arial"/>
            </w:rPr>
            <w:fldChar w:fldCharType="end"/>
          </w:r>
          <w:r w:rsidRPr="00DD021E">
            <w:rPr>
              <w:rFonts w:asciiTheme="minorHAnsi" w:hAnsiTheme="minorHAnsi" w:cs="Arial"/>
            </w:rPr>
            <w:t xml:space="preserve">                    </w:t>
          </w:r>
        </w:p>
      </w:tc>
    </w:tr>
  </w:tbl>
  <w:p w14:paraId="7BE6F1CF" w14:textId="77777777" w:rsidR="00C07BAE" w:rsidRDefault="007C122E">
    <w:pPr>
      <w:pStyle w:val="Footer"/>
    </w:pPr>
    <w:r>
      <w:rPr>
        <w:rFonts w:asciiTheme="minorHAnsi" w:hAnsiTheme="minorHAnsi" w:cs="Arial"/>
        <w:noProof/>
      </w:rPr>
      <w:pict w14:anchorId="022BE605">
        <v:line id="Line 7" o:spid="_x0000_s2049" style="position:absolute;z-index:251660800;visibility:visible;mso-wrap-distance-top:-1e-4mm;mso-wrap-distance-bottom:-1e-4mm;mso-position-horizontal-relative:text;mso-position-vertical-relative:text" from="3.7pt,-42.25pt" to="471.7pt,-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CAEQIAACk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340AA" w14:textId="77777777" w:rsidR="007C122E" w:rsidRDefault="007C122E">
      <w:r>
        <w:separator/>
      </w:r>
    </w:p>
  </w:footnote>
  <w:footnote w:type="continuationSeparator" w:id="0">
    <w:p w14:paraId="366BD028" w14:textId="77777777" w:rsidR="007C122E" w:rsidRDefault="007C1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070"/>
      <w:gridCol w:w="3941"/>
    </w:tblGrid>
    <w:tr w:rsidR="00C07BAE" w14:paraId="2A0284BD" w14:textId="77777777" w:rsidTr="00F86D50">
      <w:trPr>
        <w:trHeight w:val="266"/>
      </w:trPr>
      <w:tc>
        <w:tcPr>
          <w:tcW w:w="3251" w:type="dxa"/>
        </w:tcPr>
        <w:p w14:paraId="7A539416" w14:textId="77777777" w:rsidR="00C07BAE" w:rsidRPr="00BA05CF" w:rsidRDefault="00C07BAE" w:rsidP="00BA05CF">
          <w:pPr>
            <w:pStyle w:val="Header"/>
            <w:rPr>
              <w:sz w:val="24"/>
              <w:szCs w:val="24"/>
            </w:rPr>
          </w:pPr>
        </w:p>
      </w:tc>
      <w:tc>
        <w:tcPr>
          <w:tcW w:w="2070" w:type="dxa"/>
        </w:tcPr>
        <w:p w14:paraId="73651955" w14:textId="77777777" w:rsidR="00C07BAE" w:rsidRDefault="00C07BAE" w:rsidP="00BA05CF">
          <w:pPr>
            <w:jc w:val="center"/>
          </w:pPr>
        </w:p>
      </w:tc>
      <w:tc>
        <w:tcPr>
          <w:tcW w:w="3941" w:type="dxa"/>
        </w:tcPr>
        <w:p w14:paraId="0889D023" w14:textId="77777777" w:rsidR="00C07BAE" w:rsidRDefault="00C07BAE" w:rsidP="00F86D50">
          <w:pPr>
            <w:pStyle w:val="Header"/>
            <w:rPr>
              <w:sz w:val="24"/>
              <w:szCs w:val="24"/>
            </w:rPr>
          </w:pPr>
        </w:p>
      </w:tc>
    </w:tr>
  </w:tbl>
  <w:p w14:paraId="3DAB1F13" w14:textId="77777777" w:rsidR="00C07BAE" w:rsidRPr="00BA05CF" w:rsidRDefault="00C07BAE" w:rsidP="00A46D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395"/>
    <w:multiLevelType w:val="multilevel"/>
    <w:tmpl w:val="00000002"/>
    <w:name w:val="HTML-List%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0004396"/>
    <w:multiLevelType w:val="multilevel"/>
    <w:tmpl w:val="00000003"/>
    <w:name w:val="HTML-List%d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000452D"/>
    <w:multiLevelType w:val="multilevel"/>
    <w:tmpl w:val="00000001"/>
    <w:name w:val="HTML-List%d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008A4A03"/>
    <w:multiLevelType w:val="hybridMultilevel"/>
    <w:tmpl w:val="B9E06690"/>
    <w:lvl w:ilvl="0" w:tplc="FB6AA15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1344DB7"/>
    <w:multiLevelType w:val="hybridMultilevel"/>
    <w:tmpl w:val="640EEE92"/>
    <w:lvl w:ilvl="0" w:tplc="D43A5C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AF03B4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304DD"/>
    <w:multiLevelType w:val="hybridMultilevel"/>
    <w:tmpl w:val="4CDAA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FD319E"/>
    <w:multiLevelType w:val="hybridMultilevel"/>
    <w:tmpl w:val="55700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A6077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D6346"/>
    <w:multiLevelType w:val="hybridMultilevel"/>
    <w:tmpl w:val="0A9EC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D59C0"/>
    <w:multiLevelType w:val="hybridMultilevel"/>
    <w:tmpl w:val="8E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A1ACD"/>
    <w:multiLevelType w:val="hybridMultilevel"/>
    <w:tmpl w:val="A038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F54371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D61E4"/>
    <w:multiLevelType w:val="multilevel"/>
    <w:tmpl w:val="7042206C"/>
    <w:lvl w:ilvl="0">
      <w:start w:val="1"/>
      <w:numFmt w:val="decimal"/>
      <w:pStyle w:val="Heading1"/>
      <w:lvlText w:val="%1."/>
      <w:lvlJc w:val="left"/>
      <w:pPr>
        <w:tabs>
          <w:tab w:val="num" w:pos="72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68"/>
        </w:tabs>
        <w:ind w:left="6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2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2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2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2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2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2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02A49"/>
    <w:multiLevelType w:val="hybridMultilevel"/>
    <w:tmpl w:val="E5C20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590D5F"/>
    <w:multiLevelType w:val="multilevel"/>
    <w:tmpl w:val="0326414A"/>
    <w:lvl w:ilvl="0">
      <w:start w:val="3"/>
      <w:numFmt w:val="decimal"/>
      <w:pStyle w:val="CGHeading3"/>
      <w:lvlText w:val="%1."/>
      <w:lvlJc w:val="left"/>
      <w:pPr>
        <w:tabs>
          <w:tab w:val="num" w:pos="-288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pStyle w:val="CGHeading3"/>
      <w:lvlText w:val="%1.%2.%3."/>
      <w:lvlJc w:val="left"/>
      <w:pPr>
        <w:tabs>
          <w:tab w:val="num" w:pos="432"/>
        </w:tabs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16" w15:restartNumberingAfterBreak="0">
    <w:nsid w:val="36645818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14252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2B2BEC"/>
    <w:multiLevelType w:val="hybridMultilevel"/>
    <w:tmpl w:val="7A70A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4E5846"/>
    <w:multiLevelType w:val="hybridMultilevel"/>
    <w:tmpl w:val="485A03D0"/>
    <w:lvl w:ilvl="0" w:tplc="04AA70F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44EAD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F6ABF"/>
    <w:multiLevelType w:val="multilevel"/>
    <w:tmpl w:val="9CEC75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3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7106809"/>
    <w:multiLevelType w:val="hybridMultilevel"/>
    <w:tmpl w:val="2026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30680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B56EE2"/>
    <w:multiLevelType w:val="hybridMultilevel"/>
    <w:tmpl w:val="3A040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1B27EC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41713C"/>
    <w:multiLevelType w:val="hybridMultilevel"/>
    <w:tmpl w:val="68AC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8B128E"/>
    <w:multiLevelType w:val="hybridMultilevel"/>
    <w:tmpl w:val="30EC5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0D3191"/>
    <w:multiLevelType w:val="hybridMultilevel"/>
    <w:tmpl w:val="A49A5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AC4E7F"/>
    <w:multiLevelType w:val="hybridMultilevel"/>
    <w:tmpl w:val="F03EF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785C69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C8623E"/>
    <w:multiLevelType w:val="hybridMultilevel"/>
    <w:tmpl w:val="BB0E76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23140C"/>
    <w:multiLevelType w:val="multilevel"/>
    <w:tmpl w:val="93C2FA8A"/>
    <w:lvl w:ilvl="0">
      <w:start w:val="1"/>
      <w:numFmt w:val="decimal"/>
      <w:lvlText w:val="%1."/>
      <w:lvlJc w:val="left"/>
      <w:pPr>
        <w:tabs>
          <w:tab w:val="num" w:pos="72"/>
        </w:tabs>
        <w:ind w:left="360" w:hanging="360"/>
      </w:pPr>
      <w:rPr>
        <w:rFonts w:hint="default"/>
      </w:rPr>
    </w:lvl>
    <w:lvl w:ilvl="1">
      <w:start w:val="1"/>
      <w:numFmt w:val="decimal"/>
      <w:pStyle w:val="CGHeading2"/>
      <w:lvlText w:val="%1.%2."/>
      <w:lvlJc w:val="left"/>
      <w:pPr>
        <w:tabs>
          <w:tab w:val="num" w:pos="288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7AFF5105"/>
    <w:multiLevelType w:val="hybridMultilevel"/>
    <w:tmpl w:val="17C891BE"/>
    <w:lvl w:ilvl="0" w:tplc="DB8061E6">
      <w:start w:val="1"/>
      <w:numFmt w:val="decimal"/>
      <w:pStyle w:val="CG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2646B4F0">
      <w:start w:val="1"/>
      <w:numFmt w:val="bullet"/>
      <w:pStyle w:val="CGBulletLis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D54420C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6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AB4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B2A65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5E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213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9E3B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C4B0E8E"/>
    <w:multiLevelType w:val="hybridMultilevel"/>
    <w:tmpl w:val="6C6E31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55010D"/>
    <w:multiLevelType w:val="multilevel"/>
    <w:tmpl w:val="C178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420945"/>
    <w:multiLevelType w:val="multilevel"/>
    <w:tmpl w:val="AD0E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3"/>
  </w:num>
  <w:num w:numId="3">
    <w:abstractNumId w:val="32"/>
  </w:num>
  <w:num w:numId="4">
    <w:abstractNumId w:val="21"/>
  </w:num>
  <w:num w:numId="5">
    <w:abstractNumId w:val="15"/>
  </w:num>
  <w:num w:numId="6">
    <w:abstractNumId w:val="3"/>
  </w:num>
  <w:num w:numId="7">
    <w:abstractNumId w:val="35"/>
  </w:num>
  <w:num w:numId="8">
    <w:abstractNumId w:val="5"/>
  </w:num>
  <w:num w:numId="9">
    <w:abstractNumId w:val="26"/>
  </w:num>
  <w:num w:numId="10">
    <w:abstractNumId w:val="10"/>
  </w:num>
  <w:num w:numId="11">
    <w:abstractNumId w:val="36"/>
  </w:num>
  <w:num w:numId="12">
    <w:abstractNumId w:val="23"/>
  </w:num>
  <w:num w:numId="13">
    <w:abstractNumId w:val="20"/>
  </w:num>
  <w:num w:numId="14">
    <w:abstractNumId w:val="2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7"/>
  </w:num>
  <w:num w:numId="19">
    <w:abstractNumId w:val="24"/>
  </w:num>
  <w:num w:numId="20">
    <w:abstractNumId w:val="11"/>
  </w:num>
  <w:num w:numId="21">
    <w:abstractNumId w:val="19"/>
  </w:num>
  <w:num w:numId="22">
    <w:abstractNumId w:val="22"/>
  </w:num>
  <w:num w:numId="23">
    <w:abstractNumId w:val="28"/>
  </w:num>
  <w:num w:numId="24">
    <w:abstractNumId w:val="18"/>
  </w:num>
  <w:num w:numId="25">
    <w:abstractNumId w:val="8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4"/>
  </w:num>
  <w:num w:numId="29">
    <w:abstractNumId w:val="34"/>
  </w:num>
  <w:num w:numId="30">
    <w:abstractNumId w:val="7"/>
  </w:num>
  <w:num w:numId="31">
    <w:abstractNumId w:val="9"/>
  </w:num>
  <w:num w:numId="32">
    <w:abstractNumId w:val="31"/>
  </w:num>
  <w:num w:numId="33">
    <w:abstractNumId w:val="6"/>
  </w:num>
  <w:num w:numId="34">
    <w:abstractNumId w:val="29"/>
  </w:num>
  <w:num w:numId="35">
    <w:abstractNumId w:val="30"/>
  </w:num>
  <w:num w:numId="36">
    <w:abstractNumId w:val="12"/>
  </w:num>
  <w:num w:numId="37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noPunctuationKerning/>
  <w:characterSpacingControl w:val="doNotCompress"/>
  <w:hdr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0FF"/>
    <w:rsid w:val="00001361"/>
    <w:rsid w:val="0000324B"/>
    <w:rsid w:val="000057BF"/>
    <w:rsid w:val="00005D58"/>
    <w:rsid w:val="000117CC"/>
    <w:rsid w:val="000124C7"/>
    <w:rsid w:val="00012BFC"/>
    <w:rsid w:val="00017A6B"/>
    <w:rsid w:val="000209B3"/>
    <w:rsid w:val="00020D89"/>
    <w:rsid w:val="00021141"/>
    <w:rsid w:val="00021779"/>
    <w:rsid w:val="00022E08"/>
    <w:rsid w:val="00023287"/>
    <w:rsid w:val="0002395F"/>
    <w:rsid w:val="00025EF1"/>
    <w:rsid w:val="00025FA6"/>
    <w:rsid w:val="0002727C"/>
    <w:rsid w:val="00027380"/>
    <w:rsid w:val="00030DEF"/>
    <w:rsid w:val="00035AE0"/>
    <w:rsid w:val="000364B8"/>
    <w:rsid w:val="00040762"/>
    <w:rsid w:val="0004261D"/>
    <w:rsid w:val="000428A9"/>
    <w:rsid w:val="00053820"/>
    <w:rsid w:val="00054998"/>
    <w:rsid w:val="00055CD9"/>
    <w:rsid w:val="00056455"/>
    <w:rsid w:val="00061D09"/>
    <w:rsid w:val="00063220"/>
    <w:rsid w:val="00063A48"/>
    <w:rsid w:val="00066585"/>
    <w:rsid w:val="000678D0"/>
    <w:rsid w:val="0007018F"/>
    <w:rsid w:val="00070812"/>
    <w:rsid w:val="00070BFC"/>
    <w:rsid w:val="00073E86"/>
    <w:rsid w:val="00077D34"/>
    <w:rsid w:val="00080FB0"/>
    <w:rsid w:val="000825C4"/>
    <w:rsid w:val="000838D2"/>
    <w:rsid w:val="000863AD"/>
    <w:rsid w:val="000869FB"/>
    <w:rsid w:val="00094B95"/>
    <w:rsid w:val="000969E6"/>
    <w:rsid w:val="000A3DE0"/>
    <w:rsid w:val="000A6219"/>
    <w:rsid w:val="000B0A2E"/>
    <w:rsid w:val="000B15E5"/>
    <w:rsid w:val="000B3D42"/>
    <w:rsid w:val="000B490D"/>
    <w:rsid w:val="000B685F"/>
    <w:rsid w:val="000C7D86"/>
    <w:rsid w:val="000D0EE9"/>
    <w:rsid w:val="000D4DDF"/>
    <w:rsid w:val="000D5DBA"/>
    <w:rsid w:val="000D62CC"/>
    <w:rsid w:val="000E0C17"/>
    <w:rsid w:val="000E0E24"/>
    <w:rsid w:val="000E33E4"/>
    <w:rsid w:val="000E3ADA"/>
    <w:rsid w:val="000E4AF9"/>
    <w:rsid w:val="000E7552"/>
    <w:rsid w:val="000F30B7"/>
    <w:rsid w:val="000F671A"/>
    <w:rsid w:val="000F709D"/>
    <w:rsid w:val="000F7145"/>
    <w:rsid w:val="0011086B"/>
    <w:rsid w:val="00111475"/>
    <w:rsid w:val="0011226C"/>
    <w:rsid w:val="00113521"/>
    <w:rsid w:val="00114AE7"/>
    <w:rsid w:val="00115574"/>
    <w:rsid w:val="00116E43"/>
    <w:rsid w:val="00122D29"/>
    <w:rsid w:val="001246D1"/>
    <w:rsid w:val="00131AB6"/>
    <w:rsid w:val="00132C33"/>
    <w:rsid w:val="00134495"/>
    <w:rsid w:val="00137CCF"/>
    <w:rsid w:val="00140FF4"/>
    <w:rsid w:val="00141A98"/>
    <w:rsid w:val="00143DFF"/>
    <w:rsid w:val="00144A61"/>
    <w:rsid w:val="00145B10"/>
    <w:rsid w:val="00147C4E"/>
    <w:rsid w:val="001510A0"/>
    <w:rsid w:val="001512A7"/>
    <w:rsid w:val="001530FA"/>
    <w:rsid w:val="00153718"/>
    <w:rsid w:val="00154947"/>
    <w:rsid w:val="00154C39"/>
    <w:rsid w:val="0015569A"/>
    <w:rsid w:val="0015614A"/>
    <w:rsid w:val="00161576"/>
    <w:rsid w:val="0016572E"/>
    <w:rsid w:val="00166249"/>
    <w:rsid w:val="0016690D"/>
    <w:rsid w:val="001674D8"/>
    <w:rsid w:val="0017051B"/>
    <w:rsid w:val="00170BFB"/>
    <w:rsid w:val="00171209"/>
    <w:rsid w:val="00175B3E"/>
    <w:rsid w:val="00175FC9"/>
    <w:rsid w:val="00176644"/>
    <w:rsid w:val="00177478"/>
    <w:rsid w:val="00180005"/>
    <w:rsid w:val="00180BCF"/>
    <w:rsid w:val="00181C9F"/>
    <w:rsid w:val="00182A12"/>
    <w:rsid w:val="001856CE"/>
    <w:rsid w:val="00187119"/>
    <w:rsid w:val="00187132"/>
    <w:rsid w:val="00190BFC"/>
    <w:rsid w:val="00191E5C"/>
    <w:rsid w:val="0019206E"/>
    <w:rsid w:val="00194230"/>
    <w:rsid w:val="00197482"/>
    <w:rsid w:val="00197B7B"/>
    <w:rsid w:val="001A1152"/>
    <w:rsid w:val="001A4B98"/>
    <w:rsid w:val="001B256F"/>
    <w:rsid w:val="001B363A"/>
    <w:rsid w:val="001B36C5"/>
    <w:rsid w:val="001B3974"/>
    <w:rsid w:val="001B5A3E"/>
    <w:rsid w:val="001C0D12"/>
    <w:rsid w:val="001C3338"/>
    <w:rsid w:val="001C69E7"/>
    <w:rsid w:val="001C6F52"/>
    <w:rsid w:val="001D09EB"/>
    <w:rsid w:val="001D235A"/>
    <w:rsid w:val="001D26E3"/>
    <w:rsid w:val="001D4881"/>
    <w:rsid w:val="001D526A"/>
    <w:rsid w:val="001E6274"/>
    <w:rsid w:val="001E7E70"/>
    <w:rsid w:val="001F0E62"/>
    <w:rsid w:val="001F39D2"/>
    <w:rsid w:val="001F4C98"/>
    <w:rsid w:val="001F4CA8"/>
    <w:rsid w:val="001F61EE"/>
    <w:rsid w:val="001F6411"/>
    <w:rsid w:val="001F74BF"/>
    <w:rsid w:val="002024DB"/>
    <w:rsid w:val="0020699F"/>
    <w:rsid w:val="00211D9C"/>
    <w:rsid w:val="00216255"/>
    <w:rsid w:val="002202BC"/>
    <w:rsid w:val="00220F47"/>
    <w:rsid w:val="00224C1B"/>
    <w:rsid w:val="00227975"/>
    <w:rsid w:val="00227F6C"/>
    <w:rsid w:val="00230C70"/>
    <w:rsid w:val="00233D3E"/>
    <w:rsid w:val="00234186"/>
    <w:rsid w:val="00236BBA"/>
    <w:rsid w:val="00236F49"/>
    <w:rsid w:val="002404AB"/>
    <w:rsid w:val="00240E8F"/>
    <w:rsid w:val="00242FE6"/>
    <w:rsid w:val="002452C5"/>
    <w:rsid w:val="002478BC"/>
    <w:rsid w:val="00250C5F"/>
    <w:rsid w:val="00251B60"/>
    <w:rsid w:val="00252D71"/>
    <w:rsid w:val="00252F13"/>
    <w:rsid w:val="002549F3"/>
    <w:rsid w:val="00255AD4"/>
    <w:rsid w:val="00256450"/>
    <w:rsid w:val="00260CE0"/>
    <w:rsid w:val="002617D6"/>
    <w:rsid w:val="0026401F"/>
    <w:rsid w:val="002650D1"/>
    <w:rsid w:val="00266ECE"/>
    <w:rsid w:val="002733B1"/>
    <w:rsid w:val="0027723C"/>
    <w:rsid w:val="00282B40"/>
    <w:rsid w:val="00285898"/>
    <w:rsid w:val="00285B39"/>
    <w:rsid w:val="00287668"/>
    <w:rsid w:val="00290820"/>
    <w:rsid w:val="00290AE6"/>
    <w:rsid w:val="00290D0E"/>
    <w:rsid w:val="00291E5B"/>
    <w:rsid w:val="00291F95"/>
    <w:rsid w:val="00295ACC"/>
    <w:rsid w:val="00297AFB"/>
    <w:rsid w:val="002A18FF"/>
    <w:rsid w:val="002A194D"/>
    <w:rsid w:val="002A4CA3"/>
    <w:rsid w:val="002A69FB"/>
    <w:rsid w:val="002A6F21"/>
    <w:rsid w:val="002B124A"/>
    <w:rsid w:val="002B15F5"/>
    <w:rsid w:val="002B1626"/>
    <w:rsid w:val="002B4607"/>
    <w:rsid w:val="002B53D8"/>
    <w:rsid w:val="002B56D3"/>
    <w:rsid w:val="002B7EBE"/>
    <w:rsid w:val="002C2648"/>
    <w:rsid w:val="002C2BDC"/>
    <w:rsid w:val="002C360D"/>
    <w:rsid w:val="002C74A0"/>
    <w:rsid w:val="002D1F05"/>
    <w:rsid w:val="002D4035"/>
    <w:rsid w:val="002E0CFB"/>
    <w:rsid w:val="002E27FF"/>
    <w:rsid w:val="002E2E01"/>
    <w:rsid w:val="002F3236"/>
    <w:rsid w:val="002F355D"/>
    <w:rsid w:val="002F4C3D"/>
    <w:rsid w:val="002F5A80"/>
    <w:rsid w:val="00302C32"/>
    <w:rsid w:val="00302CB4"/>
    <w:rsid w:val="00303250"/>
    <w:rsid w:val="00305E54"/>
    <w:rsid w:val="003060E3"/>
    <w:rsid w:val="003069C8"/>
    <w:rsid w:val="0031166E"/>
    <w:rsid w:val="00311D07"/>
    <w:rsid w:val="0031526D"/>
    <w:rsid w:val="0032027B"/>
    <w:rsid w:val="003231D8"/>
    <w:rsid w:val="003270E6"/>
    <w:rsid w:val="00327163"/>
    <w:rsid w:val="00330027"/>
    <w:rsid w:val="00330524"/>
    <w:rsid w:val="00332F50"/>
    <w:rsid w:val="0033381C"/>
    <w:rsid w:val="0033706C"/>
    <w:rsid w:val="00343296"/>
    <w:rsid w:val="00343722"/>
    <w:rsid w:val="00347E8B"/>
    <w:rsid w:val="003576C9"/>
    <w:rsid w:val="003740CE"/>
    <w:rsid w:val="0037758F"/>
    <w:rsid w:val="003945F9"/>
    <w:rsid w:val="0039627B"/>
    <w:rsid w:val="003979B0"/>
    <w:rsid w:val="003A0580"/>
    <w:rsid w:val="003A08BE"/>
    <w:rsid w:val="003A1EC5"/>
    <w:rsid w:val="003A4DF9"/>
    <w:rsid w:val="003A6051"/>
    <w:rsid w:val="003A6CDA"/>
    <w:rsid w:val="003A7813"/>
    <w:rsid w:val="003A7975"/>
    <w:rsid w:val="003B0156"/>
    <w:rsid w:val="003B0A8A"/>
    <w:rsid w:val="003B7338"/>
    <w:rsid w:val="003B73B1"/>
    <w:rsid w:val="003B77AF"/>
    <w:rsid w:val="003C26E4"/>
    <w:rsid w:val="003D37B7"/>
    <w:rsid w:val="003D7DAC"/>
    <w:rsid w:val="003E00B0"/>
    <w:rsid w:val="003E11C4"/>
    <w:rsid w:val="003E5619"/>
    <w:rsid w:val="003E6DB1"/>
    <w:rsid w:val="003E6FA0"/>
    <w:rsid w:val="003E726A"/>
    <w:rsid w:val="003F0741"/>
    <w:rsid w:val="003F1DCF"/>
    <w:rsid w:val="003F3709"/>
    <w:rsid w:val="003F450E"/>
    <w:rsid w:val="003F51F3"/>
    <w:rsid w:val="004024A9"/>
    <w:rsid w:val="00404B0A"/>
    <w:rsid w:val="00405264"/>
    <w:rsid w:val="00411739"/>
    <w:rsid w:val="004157EA"/>
    <w:rsid w:val="00416ACE"/>
    <w:rsid w:val="00420787"/>
    <w:rsid w:val="004214AD"/>
    <w:rsid w:val="004234F8"/>
    <w:rsid w:val="004271E1"/>
    <w:rsid w:val="00427777"/>
    <w:rsid w:val="00427C64"/>
    <w:rsid w:val="00431BE9"/>
    <w:rsid w:val="004323E2"/>
    <w:rsid w:val="00433E87"/>
    <w:rsid w:val="004405FB"/>
    <w:rsid w:val="004424C0"/>
    <w:rsid w:val="0044697B"/>
    <w:rsid w:val="004508F3"/>
    <w:rsid w:val="00450BC3"/>
    <w:rsid w:val="004536B7"/>
    <w:rsid w:val="0045617F"/>
    <w:rsid w:val="00463680"/>
    <w:rsid w:val="0046526B"/>
    <w:rsid w:val="00471D04"/>
    <w:rsid w:val="004722FB"/>
    <w:rsid w:val="0048792E"/>
    <w:rsid w:val="004909A9"/>
    <w:rsid w:val="004A1ECD"/>
    <w:rsid w:val="004A3A36"/>
    <w:rsid w:val="004A5CD7"/>
    <w:rsid w:val="004A6401"/>
    <w:rsid w:val="004A6C28"/>
    <w:rsid w:val="004A7604"/>
    <w:rsid w:val="004B357A"/>
    <w:rsid w:val="004C0F1C"/>
    <w:rsid w:val="004C1A30"/>
    <w:rsid w:val="004C1AE6"/>
    <w:rsid w:val="004D1D6C"/>
    <w:rsid w:val="004D2464"/>
    <w:rsid w:val="004D2F20"/>
    <w:rsid w:val="004D64E0"/>
    <w:rsid w:val="004D6925"/>
    <w:rsid w:val="004E165D"/>
    <w:rsid w:val="004F2E17"/>
    <w:rsid w:val="004F57A1"/>
    <w:rsid w:val="004F5F43"/>
    <w:rsid w:val="005006DB"/>
    <w:rsid w:val="00501FDC"/>
    <w:rsid w:val="00505B39"/>
    <w:rsid w:val="0050696E"/>
    <w:rsid w:val="00507217"/>
    <w:rsid w:val="0051390F"/>
    <w:rsid w:val="0051767A"/>
    <w:rsid w:val="00523004"/>
    <w:rsid w:val="005237D5"/>
    <w:rsid w:val="00525A17"/>
    <w:rsid w:val="00527666"/>
    <w:rsid w:val="00533B66"/>
    <w:rsid w:val="0054142C"/>
    <w:rsid w:val="005419DC"/>
    <w:rsid w:val="00542CCD"/>
    <w:rsid w:val="00544488"/>
    <w:rsid w:val="005472F6"/>
    <w:rsid w:val="0054750C"/>
    <w:rsid w:val="00547B45"/>
    <w:rsid w:val="00547D54"/>
    <w:rsid w:val="00550E62"/>
    <w:rsid w:val="0055275F"/>
    <w:rsid w:val="005556BF"/>
    <w:rsid w:val="00556551"/>
    <w:rsid w:val="0055715B"/>
    <w:rsid w:val="00565C50"/>
    <w:rsid w:val="00566277"/>
    <w:rsid w:val="00567F84"/>
    <w:rsid w:val="00570085"/>
    <w:rsid w:val="00571321"/>
    <w:rsid w:val="00571BF8"/>
    <w:rsid w:val="00573A46"/>
    <w:rsid w:val="005748FD"/>
    <w:rsid w:val="00574DA5"/>
    <w:rsid w:val="00575E71"/>
    <w:rsid w:val="00581D2B"/>
    <w:rsid w:val="00582D19"/>
    <w:rsid w:val="00590476"/>
    <w:rsid w:val="005A150B"/>
    <w:rsid w:val="005A1AB6"/>
    <w:rsid w:val="005A60EF"/>
    <w:rsid w:val="005A6ECE"/>
    <w:rsid w:val="005A796F"/>
    <w:rsid w:val="005B0580"/>
    <w:rsid w:val="005B3068"/>
    <w:rsid w:val="005B5140"/>
    <w:rsid w:val="005B5DD4"/>
    <w:rsid w:val="005B652E"/>
    <w:rsid w:val="005B78AF"/>
    <w:rsid w:val="005C17F3"/>
    <w:rsid w:val="005C2415"/>
    <w:rsid w:val="005D0B03"/>
    <w:rsid w:val="005D0C10"/>
    <w:rsid w:val="005D0EA0"/>
    <w:rsid w:val="005D136A"/>
    <w:rsid w:val="005D260D"/>
    <w:rsid w:val="005D47AD"/>
    <w:rsid w:val="005D52AD"/>
    <w:rsid w:val="005D5CAE"/>
    <w:rsid w:val="005D61BE"/>
    <w:rsid w:val="005E2284"/>
    <w:rsid w:val="005E5E38"/>
    <w:rsid w:val="005E75D4"/>
    <w:rsid w:val="005E7ACE"/>
    <w:rsid w:val="005F066D"/>
    <w:rsid w:val="005F26D3"/>
    <w:rsid w:val="005F48E0"/>
    <w:rsid w:val="005F4A95"/>
    <w:rsid w:val="005F5386"/>
    <w:rsid w:val="005F53AB"/>
    <w:rsid w:val="00600700"/>
    <w:rsid w:val="006025D1"/>
    <w:rsid w:val="0060484E"/>
    <w:rsid w:val="00605CD4"/>
    <w:rsid w:val="00607335"/>
    <w:rsid w:val="006076B4"/>
    <w:rsid w:val="00612691"/>
    <w:rsid w:val="00612813"/>
    <w:rsid w:val="00612833"/>
    <w:rsid w:val="0061458C"/>
    <w:rsid w:val="006201C4"/>
    <w:rsid w:val="00626720"/>
    <w:rsid w:val="00626FF2"/>
    <w:rsid w:val="00630E08"/>
    <w:rsid w:val="00636B0D"/>
    <w:rsid w:val="00636E00"/>
    <w:rsid w:val="00636EAE"/>
    <w:rsid w:val="00647D4D"/>
    <w:rsid w:val="00651BE6"/>
    <w:rsid w:val="00652F81"/>
    <w:rsid w:val="00654508"/>
    <w:rsid w:val="00661BA9"/>
    <w:rsid w:val="0066361B"/>
    <w:rsid w:val="006640DA"/>
    <w:rsid w:val="00665331"/>
    <w:rsid w:val="0067726B"/>
    <w:rsid w:val="00684F30"/>
    <w:rsid w:val="00685D5E"/>
    <w:rsid w:val="00694915"/>
    <w:rsid w:val="0069600A"/>
    <w:rsid w:val="006B08D9"/>
    <w:rsid w:val="006B5C1D"/>
    <w:rsid w:val="006B62A7"/>
    <w:rsid w:val="006C2625"/>
    <w:rsid w:val="006C2A43"/>
    <w:rsid w:val="006C4E48"/>
    <w:rsid w:val="006C54BC"/>
    <w:rsid w:val="006C5EC5"/>
    <w:rsid w:val="006C6088"/>
    <w:rsid w:val="006D103D"/>
    <w:rsid w:val="006D130F"/>
    <w:rsid w:val="006D4245"/>
    <w:rsid w:val="006E1976"/>
    <w:rsid w:val="006E1F08"/>
    <w:rsid w:val="006E2A6D"/>
    <w:rsid w:val="006E2F4F"/>
    <w:rsid w:val="006E710F"/>
    <w:rsid w:val="006E799E"/>
    <w:rsid w:val="006F4141"/>
    <w:rsid w:val="006F6B6E"/>
    <w:rsid w:val="00700630"/>
    <w:rsid w:val="00703713"/>
    <w:rsid w:val="00703FDC"/>
    <w:rsid w:val="00706358"/>
    <w:rsid w:val="007104AE"/>
    <w:rsid w:val="00712DA4"/>
    <w:rsid w:val="0071733E"/>
    <w:rsid w:val="007200F2"/>
    <w:rsid w:val="00721316"/>
    <w:rsid w:val="007230B2"/>
    <w:rsid w:val="00723E53"/>
    <w:rsid w:val="00727250"/>
    <w:rsid w:val="00731827"/>
    <w:rsid w:val="00732AB0"/>
    <w:rsid w:val="0073445B"/>
    <w:rsid w:val="00736033"/>
    <w:rsid w:val="00742C9D"/>
    <w:rsid w:val="007430AB"/>
    <w:rsid w:val="007527EF"/>
    <w:rsid w:val="007536E6"/>
    <w:rsid w:val="0075483E"/>
    <w:rsid w:val="00757062"/>
    <w:rsid w:val="00762E55"/>
    <w:rsid w:val="00774898"/>
    <w:rsid w:val="00774D3F"/>
    <w:rsid w:val="0077783A"/>
    <w:rsid w:val="00780DB9"/>
    <w:rsid w:val="00782E5C"/>
    <w:rsid w:val="00783098"/>
    <w:rsid w:val="007846AC"/>
    <w:rsid w:val="007856F9"/>
    <w:rsid w:val="007871F4"/>
    <w:rsid w:val="0078726B"/>
    <w:rsid w:val="007903B7"/>
    <w:rsid w:val="0079087B"/>
    <w:rsid w:val="00791B9F"/>
    <w:rsid w:val="00794F3B"/>
    <w:rsid w:val="0079680A"/>
    <w:rsid w:val="007A26F1"/>
    <w:rsid w:val="007A4C40"/>
    <w:rsid w:val="007A4EB7"/>
    <w:rsid w:val="007A5613"/>
    <w:rsid w:val="007A5E20"/>
    <w:rsid w:val="007B25B8"/>
    <w:rsid w:val="007B3DD2"/>
    <w:rsid w:val="007C01BF"/>
    <w:rsid w:val="007C122E"/>
    <w:rsid w:val="007C3719"/>
    <w:rsid w:val="007C378F"/>
    <w:rsid w:val="007C3E43"/>
    <w:rsid w:val="007D136B"/>
    <w:rsid w:val="007D25FC"/>
    <w:rsid w:val="007E349B"/>
    <w:rsid w:val="007E3CD7"/>
    <w:rsid w:val="007F0A9E"/>
    <w:rsid w:val="007F17A4"/>
    <w:rsid w:val="007F3822"/>
    <w:rsid w:val="007F49C4"/>
    <w:rsid w:val="007F77D2"/>
    <w:rsid w:val="00800459"/>
    <w:rsid w:val="008022ED"/>
    <w:rsid w:val="00804DF5"/>
    <w:rsid w:val="008065C3"/>
    <w:rsid w:val="00807F5D"/>
    <w:rsid w:val="00812510"/>
    <w:rsid w:val="00812B22"/>
    <w:rsid w:val="008146E4"/>
    <w:rsid w:val="00815F0B"/>
    <w:rsid w:val="00816025"/>
    <w:rsid w:val="00825A5A"/>
    <w:rsid w:val="00826A80"/>
    <w:rsid w:val="00832138"/>
    <w:rsid w:val="008347C4"/>
    <w:rsid w:val="00837012"/>
    <w:rsid w:val="00837E96"/>
    <w:rsid w:val="00844A75"/>
    <w:rsid w:val="008464FB"/>
    <w:rsid w:val="008503F5"/>
    <w:rsid w:val="00851027"/>
    <w:rsid w:val="00851FE9"/>
    <w:rsid w:val="00852F02"/>
    <w:rsid w:val="00855E8B"/>
    <w:rsid w:val="00856E29"/>
    <w:rsid w:val="00861EB2"/>
    <w:rsid w:val="00866638"/>
    <w:rsid w:val="00866BC0"/>
    <w:rsid w:val="00867E2C"/>
    <w:rsid w:val="008743E5"/>
    <w:rsid w:val="00874842"/>
    <w:rsid w:val="00876672"/>
    <w:rsid w:val="008869B1"/>
    <w:rsid w:val="00891D76"/>
    <w:rsid w:val="00893214"/>
    <w:rsid w:val="008A01AB"/>
    <w:rsid w:val="008A135E"/>
    <w:rsid w:val="008A2669"/>
    <w:rsid w:val="008A3D16"/>
    <w:rsid w:val="008A44A9"/>
    <w:rsid w:val="008A66C4"/>
    <w:rsid w:val="008A728D"/>
    <w:rsid w:val="008A72BA"/>
    <w:rsid w:val="008B4BE1"/>
    <w:rsid w:val="008B5723"/>
    <w:rsid w:val="008B696C"/>
    <w:rsid w:val="008C3751"/>
    <w:rsid w:val="008C5B95"/>
    <w:rsid w:val="008D0AE8"/>
    <w:rsid w:val="008D25DB"/>
    <w:rsid w:val="008D3BCB"/>
    <w:rsid w:val="008D4073"/>
    <w:rsid w:val="008D612E"/>
    <w:rsid w:val="008D6224"/>
    <w:rsid w:val="008E0B54"/>
    <w:rsid w:val="008E178F"/>
    <w:rsid w:val="008E3BDD"/>
    <w:rsid w:val="008E3EFE"/>
    <w:rsid w:val="008E7006"/>
    <w:rsid w:val="008F09C6"/>
    <w:rsid w:val="008F1987"/>
    <w:rsid w:val="008F62DA"/>
    <w:rsid w:val="008F6D0C"/>
    <w:rsid w:val="00904214"/>
    <w:rsid w:val="0090560B"/>
    <w:rsid w:val="00905946"/>
    <w:rsid w:val="0091033E"/>
    <w:rsid w:val="00911F2A"/>
    <w:rsid w:val="0091520C"/>
    <w:rsid w:val="009168E2"/>
    <w:rsid w:val="00921946"/>
    <w:rsid w:val="0092619E"/>
    <w:rsid w:val="00927292"/>
    <w:rsid w:val="00930F1F"/>
    <w:rsid w:val="00941C7C"/>
    <w:rsid w:val="00944738"/>
    <w:rsid w:val="00952C50"/>
    <w:rsid w:val="009535CB"/>
    <w:rsid w:val="00954CBE"/>
    <w:rsid w:val="00962348"/>
    <w:rsid w:val="00964F22"/>
    <w:rsid w:val="00966C66"/>
    <w:rsid w:val="00970B1E"/>
    <w:rsid w:val="00971580"/>
    <w:rsid w:val="00972B47"/>
    <w:rsid w:val="00975BE2"/>
    <w:rsid w:val="00976F77"/>
    <w:rsid w:val="009829F5"/>
    <w:rsid w:val="00986E36"/>
    <w:rsid w:val="009879ED"/>
    <w:rsid w:val="0099343B"/>
    <w:rsid w:val="00993EFE"/>
    <w:rsid w:val="009955B0"/>
    <w:rsid w:val="009A2F4D"/>
    <w:rsid w:val="009A5D2C"/>
    <w:rsid w:val="009B25BE"/>
    <w:rsid w:val="009B4601"/>
    <w:rsid w:val="009B5240"/>
    <w:rsid w:val="009C1827"/>
    <w:rsid w:val="009D1D6F"/>
    <w:rsid w:val="009D1FE0"/>
    <w:rsid w:val="009D2DDF"/>
    <w:rsid w:val="009D779A"/>
    <w:rsid w:val="009E1F5B"/>
    <w:rsid w:val="009E3FEC"/>
    <w:rsid w:val="009F08BF"/>
    <w:rsid w:val="009F20FF"/>
    <w:rsid w:val="00A00E83"/>
    <w:rsid w:val="00A01D01"/>
    <w:rsid w:val="00A02D98"/>
    <w:rsid w:val="00A06360"/>
    <w:rsid w:val="00A12BA8"/>
    <w:rsid w:val="00A13AE4"/>
    <w:rsid w:val="00A15785"/>
    <w:rsid w:val="00A1632A"/>
    <w:rsid w:val="00A17457"/>
    <w:rsid w:val="00A24E77"/>
    <w:rsid w:val="00A25764"/>
    <w:rsid w:val="00A30210"/>
    <w:rsid w:val="00A30227"/>
    <w:rsid w:val="00A30ABB"/>
    <w:rsid w:val="00A3573C"/>
    <w:rsid w:val="00A358E5"/>
    <w:rsid w:val="00A404DA"/>
    <w:rsid w:val="00A4087C"/>
    <w:rsid w:val="00A41FA8"/>
    <w:rsid w:val="00A4401D"/>
    <w:rsid w:val="00A44BAA"/>
    <w:rsid w:val="00A4562E"/>
    <w:rsid w:val="00A45AED"/>
    <w:rsid w:val="00A46D56"/>
    <w:rsid w:val="00A501A2"/>
    <w:rsid w:val="00A5096F"/>
    <w:rsid w:val="00A50E15"/>
    <w:rsid w:val="00A51B23"/>
    <w:rsid w:val="00A52212"/>
    <w:rsid w:val="00A52483"/>
    <w:rsid w:val="00A52686"/>
    <w:rsid w:val="00A53CFC"/>
    <w:rsid w:val="00A5412A"/>
    <w:rsid w:val="00A60D7D"/>
    <w:rsid w:val="00A62F51"/>
    <w:rsid w:val="00A66F8E"/>
    <w:rsid w:val="00A67B32"/>
    <w:rsid w:val="00A70599"/>
    <w:rsid w:val="00A71280"/>
    <w:rsid w:val="00A7236A"/>
    <w:rsid w:val="00A72E77"/>
    <w:rsid w:val="00A81C1F"/>
    <w:rsid w:val="00A8405F"/>
    <w:rsid w:val="00A8491F"/>
    <w:rsid w:val="00A86013"/>
    <w:rsid w:val="00A86445"/>
    <w:rsid w:val="00A86E96"/>
    <w:rsid w:val="00A91AF3"/>
    <w:rsid w:val="00AA4903"/>
    <w:rsid w:val="00AA64D7"/>
    <w:rsid w:val="00AA66E4"/>
    <w:rsid w:val="00AB4F29"/>
    <w:rsid w:val="00AB5E68"/>
    <w:rsid w:val="00AB65A0"/>
    <w:rsid w:val="00AC2AA0"/>
    <w:rsid w:val="00AC2BB2"/>
    <w:rsid w:val="00AC37A2"/>
    <w:rsid w:val="00AC75E4"/>
    <w:rsid w:val="00AC7DC3"/>
    <w:rsid w:val="00AD137A"/>
    <w:rsid w:val="00AE39CC"/>
    <w:rsid w:val="00AE484F"/>
    <w:rsid w:val="00AE6800"/>
    <w:rsid w:val="00AF052B"/>
    <w:rsid w:val="00AF0AF2"/>
    <w:rsid w:val="00AF26CA"/>
    <w:rsid w:val="00AF70E6"/>
    <w:rsid w:val="00AF7683"/>
    <w:rsid w:val="00B01744"/>
    <w:rsid w:val="00B07330"/>
    <w:rsid w:val="00B077D6"/>
    <w:rsid w:val="00B07EE9"/>
    <w:rsid w:val="00B10841"/>
    <w:rsid w:val="00B11006"/>
    <w:rsid w:val="00B111C5"/>
    <w:rsid w:val="00B11E47"/>
    <w:rsid w:val="00B144F4"/>
    <w:rsid w:val="00B17A8E"/>
    <w:rsid w:val="00B205F0"/>
    <w:rsid w:val="00B24776"/>
    <w:rsid w:val="00B25C02"/>
    <w:rsid w:val="00B31FFA"/>
    <w:rsid w:val="00B32B18"/>
    <w:rsid w:val="00B358C0"/>
    <w:rsid w:val="00B359FC"/>
    <w:rsid w:val="00B37397"/>
    <w:rsid w:val="00B3798C"/>
    <w:rsid w:val="00B472A7"/>
    <w:rsid w:val="00B52575"/>
    <w:rsid w:val="00B55349"/>
    <w:rsid w:val="00B56712"/>
    <w:rsid w:val="00B64596"/>
    <w:rsid w:val="00B65664"/>
    <w:rsid w:val="00B725A8"/>
    <w:rsid w:val="00B72CFB"/>
    <w:rsid w:val="00B730C8"/>
    <w:rsid w:val="00B75BB0"/>
    <w:rsid w:val="00B77D60"/>
    <w:rsid w:val="00B805F9"/>
    <w:rsid w:val="00B809FA"/>
    <w:rsid w:val="00B80C8A"/>
    <w:rsid w:val="00B80F61"/>
    <w:rsid w:val="00B83D9B"/>
    <w:rsid w:val="00B83FF8"/>
    <w:rsid w:val="00B8425F"/>
    <w:rsid w:val="00B85780"/>
    <w:rsid w:val="00B86770"/>
    <w:rsid w:val="00B90C1A"/>
    <w:rsid w:val="00B93A82"/>
    <w:rsid w:val="00B93E4A"/>
    <w:rsid w:val="00B947FF"/>
    <w:rsid w:val="00B978F5"/>
    <w:rsid w:val="00BA0408"/>
    <w:rsid w:val="00BA05CF"/>
    <w:rsid w:val="00BA2387"/>
    <w:rsid w:val="00BA7A7B"/>
    <w:rsid w:val="00BB19F9"/>
    <w:rsid w:val="00BB6DAC"/>
    <w:rsid w:val="00BC2AE4"/>
    <w:rsid w:val="00BC3AD0"/>
    <w:rsid w:val="00BC4341"/>
    <w:rsid w:val="00BC6672"/>
    <w:rsid w:val="00BD1F11"/>
    <w:rsid w:val="00BD20DD"/>
    <w:rsid w:val="00BD3B20"/>
    <w:rsid w:val="00BD3D10"/>
    <w:rsid w:val="00BD61AA"/>
    <w:rsid w:val="00BD6C57"/>
    <w:rsid w:val="00BE0F0E"/>
    <w:rsid w:val="00BE12BC"/>
    <w:rsid w:val="00BE177D"/>
    <w:rsid w:val="00BE36F5"/>
    <w:rsid w:val="00BE7A37"/>
    <w:rsid w:val="00BF0D97"/>
    <w:rsid w:val="00BF1CA2"/>
    <w:rsid w:val="00BF28B0"/>
    <w:rsid w:val="00BF3DA0"/>
    <w:rsid w:val="00BF49AB"/>
    <w:rsid w:val="00BF62DA"/>
    <w:rsid w:val="00BF6B39"/>
    <w:rsid w:val="00BF7187"/>
    <w:rsid w:val="00C0307A"/>
    <w:rsid w:val="00C05EF3"/>
    <w:rsid w:val="00C07BAE"/>
    <w:rsid w:val="00C109D9"/>
    <w:rsid w:val="00C131BE"/>
    <w:rsid w:val="00C14EB0"/>
    <w:rsid w:val="00C162C9"/>
    <w:rsid w:val="00C16761"/>
    <w:rsid w:val="00C21876"/>
    <w:rsid w:val="00C22796"/>
    <w:rsid w:val="00C235D4"/>
    <w:rsid w:val="00C24CA7"/>
    <w:rsid w:val="00C264A9"/>
    <w:rsid w:val="00C31F55"/>
    <w:rsid w:val="00C331C5"/>
    <w:rsid w:val="00C34915"/>
    <w:rsid w:val="00C355FC"/>
    <w:rsid w:val="00C36013"/>
    <w:rsid w:val="00C41123"/>
    <w:rsid w:val="00C41E15"/>
    <w:rsid w:val="00C441D4"/>
    <w:rsid w:val="00C44598"/>
    <w:rsid w:val="00C44663"/>
    <w:rsid w:val="00C55F61"/>
    <w:rsid w:val="00C6566B"/>
    <w:rsid w:val="00C67549"/>
    <w:rsid w:val="00C67E10"/>
    <w:rsid w:val="00C752FB"/>
    <w:rsid w:val="00C76ECE"/>
    <w:rsid w:val="00C774FB"/>
    <w:rsid w:val="00C81CFF"/>
    <w:rsid w:val="00C8321D"/>
    <w:rsid w:val="00C84A2F"/>
    <w:rsid w:val="00C87EE4"/>
    <w:rsid w:val="00C969DE"/>
    <w:rsid w:val="00C96F36"/>
    <w:rsid w:val="00CA2954"/>
    <w:rsid w:val="00CA2D81"/>
    <w:rsid w:val="00CA392A"/>
    <w:rsid w:val="00CA421B"/>
    <w:rsid w:val="00CA47E2"/>
    <w:rsid w:val="00CA6ED9"/>
    <w:rsid w:val="00CB22AA"/>
    <w:rsid w:val="00CB4BA4"/>
    <w:rsid w:val="00CB502B"/>
    <w:rsid w:val="00CC5E8E"/>
    <w:rsid w:val="00CD0D04"/>
    <w:rsid w:val="00CD42BB"/>
    <w:rsid w:val="00CD7AD1"/>
    <w:rsid w:val="00CE25AD"/>
    <w:rsid w:val="00CE36E4"/>
    <w:rsid w:val="00CE38B4"/>
    <w:rsid w:val="00CE3A91"/>
    <w:rsid w:val="00CE57CD"/>
    <w:rsid w:val="00CE7999"/>
    <w:rsid w:val="00CF2D59"/>
    <w:rsid w:val="00CF2DA1"/>
    <w:rsid w:val="00CF7860"/>
    <w:rsid w:val="00D00DE1"/>
    <w:rsid w:val="00D01A32"/>
    <w:rsid w:val="00D02692"/>
    <w:rsid w:val="00D0373F"/>
    <w:rsid w:val="00D03EFA"/>
    <w:rsid w:val="00D04DB4"/>
    <w:rsid w:val="00D053EF"/>
    <w:rsid w:val="00D05FCB"/>
    <w:rsid w:val="00D10225"/>
    <w:rsid w:val="00D10A4D"/>
    <w:rsid w:val="00D1411B"/>
    <w:rsid w:val="00D14F4A"/>
    <w:rsid w:val="00D1519F"/>
    <w:rsid w:val="00D16AA2"/>
    <w:rsid w:val="00D20906"/>
    <w:rsid w:val="00D20FD2"/>
    <w:rsid w:val="00D214E3"/>
    <w:rsid w:val="00D21836"/>
    <w:rsid w:val="00D23B4E"/>
    <w:rsid w:val="00D24749"/>
    <w:rsid w:val="00D345D3"/>
    <w:rsid w:val="00D40929"/>
    <w:rsid w:val="00D40C68"/>
    <w:rsid w:val="00D459B2"/>
    <w:rsid w:val="00D45D20"/>
    <w:rsid w:val="00D51ACC"/>
    <w:rsid w:val="00D60E6D"/>
    <w:rsid w:val="00D66D01"/>
    <w:rsid w:val="00D6741F"/>
    <w:rsid w:val="00D768BB"/>
    <w:rsid w:val="00D76ABF"/>
    <w:rsid w:val="00D76B46"/>
    <w:rsid w:val="00D81129"/>
    <w:rsid w:val="00D81BAC"/>
    <w:rsid w:val="00D854D1"/>
    <w:rsid w:val="00D86808"/>
    <w:rsid w:val="00D964FA"/>
    <w:rsid w:val="00D96E9A"/>
    <w:rsid w:val="00D97A27"/>
    <w:rsid w:val="00DA06A7"/>
    <w:rsid w:val="00DA08A8"/>
    <w:rsid w:val="00DA10BB"/>
    <w:rsid w:val="00DA2A87"/>
    <w:rsid w:val="00DA3B0F"/>
    <w:rsid w:val="00DA3BE7"/>
    <w:rsid w:val="00DA7DC5"/>
    <w:rsid w:val="00DB1C01"/>
    <w:rsid w:val="00DB4441"/>
    <w:rsid w:val="00DB600F"/>
    <w:rsid w:val="00DB77AA"/>
    <w:rsid w:val="00DC0122"/>
    <w:rsid w:val="00DC1541"/>
    <w:rsid w:val="00DC1C85"/>
    <w:rsid w:val="00DC292F"/>
    <w:rsid w:val="00DC5287"/>
    <w:rsid w:val="00DC5CF6"/>
    <w:rsid w:val="00DC6580"/>
    <w:rsid w:val="00DD021E"/>
    <w:rsid w:val="00DD0B2B"/>
    <w:rsid w:val="00DD1FE9"/>
    <w:rsid w:val="00DD5BD6"/>
    <w:rsid w:val="00DE1CB0"/>
    <w:rsid w:val="00DE2A6F"/>
    <w:rsid w:val="00DE540B"/>
    <w:rsid w:val="00DE588D"/>
    <w:rsid w:val="00DE6B25"/>
    <w:rsid w:val="00DE7B8A"/>
    <w:rsid w:val="00DF0247"/>
    <w:rsid w:val="00DF3D3B"/>
    <w:rsid w:val="00DF3D5E"/>
    <w:rsid w:val="00DF4044"/>
    <w:rsid w:val="00DF6026"/>
    <w:rsid w:val="00DF61C0"/>
    <w:rsid w:val="00E004C1"/>
    <w:rsid w:val="00E00503"/>
    <w:rsid w:val="00E00915"/>
    <w:rsid w:val="00E011C4"/>
    <w:rsid w:val="00E04FB3"/>
    <w:rsid w:val="00E0527F"/>
    <w:rsid w:val="00E05BDD"/>
    <w:rsid w:val="00E065A0"/>
    <w:rsid w:val="00E076CD"/>
    <w:rsid w:val="00E10D9D"/>
    <w:rsid w:val="00E11313"/>
    <w:rsid w:val="00E1286D"/>
    <w:rsid w:val="00E13C72"/>
    <w:rsid w:val="00E14F2E"/>
    <w:rsid w:val="00E17F61"/>
    <w:rsid w:val="00E21BAC"/>
    <w:rsid w:val="00E22429"/>
    <w:rsid w:val="00E22680"/>
    <w:rsid w:val="00E22AF8"/>
    <w:rsid w:val="00E23774"/>
    <w:rsid w:val="00E26D28"/>
    <w:rsid w:val="00E30C6E"/>
    <w:rsid w:val="00E3406D"/>
    <w:rsid w:val="00E37A0A"/>
    <w:rsid w:val="00E40360"/>
    <w:rsid w:val="00E409F3"/>
    <w:rsid w:val="00E40B9A"/>
    <w:rsid w:val="00E4123F"/>
    <w:rsid w:val="00E415FF"/>
    <w:rsid w:val="00E41AC2"/>
    <w:rsid w:val="00E4525F"/>
    <w:rsid w:val="00E465E5"/>
    <w:rsid w:val="00E46852"/>
    <w:rsid w:val="00E5013F"/>
    <w:rsid w:val="00E50FF8"/>
    <w:rsid w:val="00E5312F"/>
    <w:rsid w:val="00E53F8A"/>
    <w:rsid w:val="00E61594"/>
    <w:rsid w:val="00E61D10"/>
    <w:rsid w:val="00E625D0"/>
    <w:rsid w:val="00E65271"/>
    <w:rsid w:val="00E71607"/>
    <w:rsid w:val="00E7265B"/>
    <w:rsid w:val="00E76C2C"/>
    <w:rsid w:val="00E806FE"/>
    <w:rsid w:val="00E852AD"/>
    <w:rsid w:val="00E86CC5"/>
    <w:rsid w:val="00E87FCD"/>
    <w:rsid w:val="00E90453"/>
    <w:rsid w:val="00E93181"/>
    <w:rsid w:val="00E934D5"/>
    <w:rsid w:val="00E938C1"/>
    <w:rsid w:val="00E94FCC"/>
    <w:rsid w:val="00EA00E8"/>
    <w:rsid w:val="00EA18BE"/>
    <w:rsid w:val="00EA59BE"/>
    <w:rsid w:val="00EA5C61"/>
    <w:rsid w:val="00EA6D37"/>
    <w:rsid w:val="00EA766E"/>
    <w:rsid w:val="00EB2862"/>
    <w:rsid w:val="00EB4431"/>
    <w:rsid w:val="00EB5921"/>
    <w:rsid w:val="00EC1BAA"/>
    <w:rsid w:val="00EC2F7B"/>
    <w:rsid w:val="00EC57F0"/>
    <w:rsid w:val="00EC68F1"/>
    <w:rsid w:val="00EC70E1"/>
    <w:rsid w:val="00ED1BBC"/>
    <w:rsid w:val="00ED2128"/>
    <w:rsid w:val="00ED4E53"/>
    <w:rsid w:val="00ED5502"/>
    <w:rsid w:val="00ED5B6C"/>
    <w:rsid w:val="00ED7569"/>
    <w:rsid w:val="00EE02AB"/>
    <w:rsid w:val="00EE243A"/>
    <w:rsid w:val="00EE2CF3"/>
    <w:rsid w:val="00EE6732"/>
    <w:rsid w:val="00EE6739"/>
    <w:rsid w:val="00EE6CC1"/>
    <w:rsid w:val="00EF1A1A"/>
    <w:rsid w:val="00EF3E7D"/>
    <w:rsid w:val="00F00D14"/>
    <w:rsid w:val="00F01AF7"/>
    <w:rsid w:val="00F02B7B"/>
    <w:rsid w:val="00F040AA"/>
    <w:rsid w:val="00F07AA9"/>
    <w:rsid w:val="00F1525E"/>
    <w:rsid w:val="00F15C55"/>
    <w:rsid w:val="00F1648C"/>
    <w:rsid w:val="00F21F59"/>
    <w:rsid w:val="00F22619"/>
    <w:rsid w:val="00F30695"/>
    <w:rsid w:val="00F32BCE"/>
    <w:rsid w:val="00F33319"/>
    <w:rsid w:val="00F40EC2"/>
    <w:rsid w:val="00F415A7"/>
    <w:rsid w:val="00F41BC3"/>
    <w:rsid w:val="00F42998"/>
    <w:rsid w:val="00F43028"/>
    <w:rsid w:val="00F44283"/>
    <w:rsid w:val="00F448E5"/>
    <w:rsid w:val="00F44EB6"/>
    <w:rsid w:val="00F51110"/>
    <w:rsid w:val="00F52D7F"/>
    <w:rsid w:val="00F53397"/>
    <w:rsid w:val="00F62A3A"/>
    <w:rsid w:val="00F70A15"/>
    <w:rsid w:val="00F70B72"/>
    <w:rsid w:val="00F71A74"/>
    <w:rsid w:val="00F73D20"/>
    <w:rsid w:val="00F762CB"/>
    <w:rsid w:val="00F807BE"/>
    <w:rsid w:val="00F83733"/>
    <w:rsid w:val="00F83E97"/>
    <w:rsid w:val="00F85C82"/>
    <w:rsid w:val="00F86777"/>
    <w:rsid w:val="00F86D50"/>
    <w:rsid w:val="00F92AA4"/>
    <w:rsid w:val="00F9357E"/>
    <w:rsid w:val="00F94618"/>
    <w:rsid w:val="00FA18EF"/>
    <w:rsid w:val="00FA2B3C"/>
    <w:rsid w:val="00FB0CA3"/>
    <w:rsid w:val="00FB12E6"/>
    <w:rsid w:val="00FB38D6"/>
    <w:rsid w:val="00FB52B0"/>
    <w:rsid w:val="00FC0527"/>
    <w:rsid w:val="00FC1B6F"/>
    <w:rsid w:val="00FC2EAB"/>
    <w:rsid w:val="00FC4B08"/>
    <w:rsid w:val="00FD13A4"/>
    <w:rsid w:val="00FD5049"/>
    <w:rsid w:val="00FD67EA"/>
    <w:rsid w:val="00FE1655"/>
    <w:rsid w:val="00FE1789"/>
    <w:rsid w:val="00FE1A97"/>
    <w:rsid w:val="00FE1CFB"/>
    <w:rsid w:val="00FE55E0"/>
    <w:rsid w:val="00FF0DDB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1.5pt"/>
    </o:shapedefaults>
    <o:shapelayout v:ext="edit">
      <o:idmap v:ext="edit" data="1"/>
    </o:shapelayout>
  </w:shapeDefaults>
  <w:decimalSymbol w:val="."/>
  <w:listSeparator w:val=","/>
  <w14:docId w14:val="22728D08"/>
  <w15:docId w15:val="{86C59AAC-14DC-4313-BE33-D16E83C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iPriority="99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9F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locked/>
    <w:rsid w:val="00B01744"/>
    <w:pPr>
      <w:keepNext/>
      <w:numPr>
        <w:numId w:val="2"/>
      </w:numPr>
      <w:tabs>
        <w:tab w:val="left" w:pos="360"/>
      </w:tabs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locked/>
    <w:rsid w:val="003D7DAC"/>
    <w:pPr>
      <w:keepNext/>
      <w:numPr>
        <w:ilvl w:val="1"/>
        <w:numId w:val="2"/>
      </w:numPr>
      <w:spacing w:before="120" w:after="120"/>
      <w:outlineLvl w:val="1"/>
    </w:pPr>
    <w:rPr>
      <w:rFonts w:ascii="Arial Bold" w:hAnsi="Arial Bold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locked/>
    <w:rsid w:val="00E4123F"/>
    <w:pPr>
      <w:keepNext/>
      <w:spacing w:before="120" w:after="120"/>
      <w:ind w:left="1440"/>
      <w:outlineLvl w:val="2"/>
    </w:pPr>
  </w:style>
  <w:style w:type="paragraph" w:styleId="Heading4">
    <w:name w:val="heading 4"/>
    <w:basedOn w:val="Normal"/>
    <w:next w:val="Normal"/>
    <w:autoRedefine/>
    <w:qFormat/>
    <w:locked/>
    <w:rsid w:val="00302CB4"/>
    <w:pPr>
      <w:keepNext/>
      <w:numPr>
        <w:ilvl w:val="3"/>
        <w:numId w:val="4"/>
      </w:numPr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locked/>
    <w:rsid w:val="00D345D3"/>
    <w:pPr>
      <w:keepNext/>
      <w:numPr>
        <w:ilvl w:val="4"/>
        <w:numId w:val="4"/>
      </w:numPr>
      <w:outlineLvl w:val="4"/>
    </w:pPr>
    <w:rPr>
      <w:rFonts w:cs="Arial"/>
      <w:i/>
      <w:iCs/>
    </w:rPr>
  </w:style>
  <w:style w:type="paragraph" w:styleId="Heading6">
    <w:name w:val="heading 6"/>
    <w:basedOn w:val="Normal"/>
    <w:next w:val="Normal"/>
    <w:qFormat/>
    <w:locked/>
    <w:rsid w:val="00D345D3"/>
    <w:pPr>
      <w:keepNext/>
      <w:numPr>
        <w:ilvl w:val="5"/>
        <w:numId w:val="4"/>
      </w:numPr>
      <w:spacing w:before="120"/>
      <w:jc w:val="center"/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locked/>
    <w:rsid w:val="00D345D3"/>
    <w:pPr>
      <w:keepNext/>
      <w:numPr>
        <w:ilvl w:val="6"/>
        <w:numId w:val="4"/>
      </w:numPr>
      <w:jc w:val="both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locked/>
    <w:rsid w:val="00171209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hAnsi="Times New Roman"/>
      <w:i/>
      <w:szCs w:val="20"/>
    </w:rPr>
  </w:style>
  <w:style w:type="paragraph" w:styleId="Heading9">
    <w:name w:val="heading 9"/>
    <w:basedOn w:val="Normal"/>
    <w:next w:val="Normal"/>
    <w:qFormat/>
    <w:locked/>
    <w:rsid w:val="00171209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locked/>
    <w:rsid w:val="00D345D3"/>
    <w:rPr>
      <w:snapToGrid w:val="0"/>
      <w:sz w:val="22"/>
      <w:szCs w:val="20"/>
    </w:rPr>
  </w:style>
  <w:style w:type="paragraph" w:styleId="Header">
    <w:name w:val="header"/>
    <w:basedOn w:val="Normal"/>
    <w:semiHidden/>
    <w:locked/>
    <w:rsid w:val="00F83E97"/>
    <w:pPr>
      <w:tabs>
        <w:tab w:val="center" w:pos="4320"/>
        <w:tab w:val="right" w:pos="8640"/>
        <w:tab w:val="right" w:pos="9360"/>
      </w:tabs>
    </w:pPr>
    <w:rPr>
      <w:rFonts w:cs="Arial"/>
      <w:noProof/>
      <w:color w:val="3366FF"/>
      <w:sz w:val="16"/>
      <w:szCs w:val="16"/>
    </w:rPr>
  </w:style>
  <w:style w:type="paragraph" w:styleId="Footer">
    <w:name w:val="footer"/>
    <w:basedOn w:val="Normal"/>
    <w:semiHidden/>
    <w:locked/>
    <w:rsid w:val="00D345D3"/>
    <w:pPr>
      <w:tabs>
        <w:tab w:val="center" w:pos="4320"/>
        <w:tab w:val="right" w:pos="8640"/>
      </w:tabs>
    </w:pPr>
    <w:rPr>
      <w:szCs w:val="20"/>
    </w:rPr>
  </w:style>
  <w:style w:type="paragraph" w:styleId="NormalWeb">
    <w:name w:val="Normal (Web)"/>
    <w:basedOn w:val="Normal"/>
    <w:uiPriority w:val="99"/>
    <w:semiHidden/>
    <w:locked/>
    <w:rsid w:val="00D345D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locked/>
    <w:rsid w:val="00D345D3"/>
    <w:rPr>
      <w:b/>
      <w:bCs/>
    </w:rPr>
  </w:style>
  <w:style w:type="character" w:styleId="Hyperlink">
    <w:name w:val="Hyperlink"/>
    <w:basedOn w:val="DefaultParagraphFont"/>
    <w:uiPriority w:val="99"/>
    <w:locked/>
    <w:rsid w:val="00D345D3"/>
    <w:rPr>
      <w:color w:val="0000FF"/>
      <w:u w:val="single"/>
    </w:rPr>
  </w:style>
  <w:style w:type="character" w:customStyle="1" w:styleId="disablemenu1">
    <w:name w:val="disablemenu1"/>
    <w:basedOn w:val="DefaultParagraphFont"/>
    <w:semiHidden/>
    <w:locked/>
    <w:rsid w:val="00D345D3"/>
    <w:rPr>
      <w:rFonts w:ascii="Arial" w:hAnsi="Arial" w:cs="Arial" w:hint="default"/>
      <w:b/>
      <w:bCs/>
      <w:strike w:val="0"/>
      <w:dstrike w:val="0"/>
      <w:color w:val="CCCCCC"/>
      <w:sz w:val="20"/>
      <w:szCs w:val="20"/>
      <w:u w:val="none"/>
      <w:effect w:val="none"/>
    </w:rPr>
  </w:style>
  <w:style w:type="character" w:customStyle="1" w:styleId="clsversion">
    <w:name w:val="clsversion"/>
    <w:basedOn w:val="DefaultParagraphFont"/>
    <w:semiHidden/>
    <w:locked/>
    <w:rsid w:val="00D345D3"/>
    <w:rPr>
      <w:rFonts w:ascii="Arial" w:hAnsi="Arial" w:cs="Arial" w:hint="default"/>
      <w:vanish/>
      <w:webHidden w:val="0"/>
      <w:color w:val="1C7872"/>
      <w:sz w:val="18"/>
      <w:szCs w:val="18"/>
    </w:rPr>
  </w:style>
  <w:style w:type="paragraph" w:styleId="BodyTextIndent">
    <w:name w:val="Body Text Indent"/>
    <w:basedOn w:val="Normal"/>
    <w:semiHidden/>
    <w:locked/>
    <w:rsid w:val="00D345D3"/>
    <w:pPr>
      <w:ind w:left="1080"/>
    </w:pPr>
    <w:rPr>
      <w:rFonts w:cs="Arial"/>
      <w:color w:val="000000"/>
      <w:szCs w:val="20"/>
    </w:rPr>
  </w:style>
  <w:style w:type="paragraph" w:styleId="BodyText2">
    <w:name w:val="Body Text 2"/>
    <w:basedOn w:val="Normal"/>
    <w:semiHidden/>
    <w:locked/>
    <w:rsid w:val="00D345D3"/>
    <w:rPr>
      <w:szCs w:val="20"/>
    </w:rPr>
  </w:style>
  <w:style w:type="paragraph" w:styleId="BodyText3">
    <w:name w:val="Body Text 3"/>
    <w:basedOn w:val="Normal"/>
    <w:semiHidden/>
    <w:locked/>
    <w:rsid w:val="00D345D3"/>
    <w:rPr>
      <w:b/>
      <w:bCs/>
    </w:rPr>
  </w:style>
  <w:style w:type="paragraph" w:styleId="Title">
    <w:name w:val="Title"/>
    <w:basedOn w:val="Normal"/>
    <w:qFormat/>
    <w:locked/>
    <w:rsid w:val="00D345D3"/>
    <w:pPr>
      <w:jc w:val="center"/>
    </w:pPr>
    <w:rPr>
      <w:b/>
      <w:szCs w:val="20"/>
      <w:u w:val="single"/>
    </w:rPr>
  </w:style>
  <w:style w:type="character" w:styleId="PageNumber">
    <w:name w:val="page number"/>
    <w:basedOn w:val="DefaultParagraphFont"/>
    <w:semiHidden/>
    <w:locked/>
    <w:rsid w:val="00D345D3"/>
  </w:style>
  <w:style w:type="paragraph" w:customStyle="1" w:styleId="sectitile">
    <w:name w:val="sectitile"/>
    <w:locked/>
    <w:rsid w:val="00D345D3"/>
    <w:pPr>
      <w:tabs>
        <w:tab w:val="right" w:leader="underscore" w:pos="10080"/>
      </w:tabs>
      <w:overflowPunct w:val="0"/>
      <w:autoSpaceDE w:val="0"/>
      <w:autoSpaceDN w:val="0"/>
      <w:adjustRightInd w:val="0"/>
      <w:jc w:val="both"/>
      <w:textAlignment w:val="baseline"/>
    </w:pPr>
    <w:rPr>
      <w:rFonts w:ascii="CG Times (W1)" w:hAnsi="CG Times (W1)"/>
      <w:b/>
    </w:rPr>
  </w:style>
  <w:style w:type="paragraph" w:customStyle="1" w:styleId="Tabletext">
    <w:name w:val="Tabletext"/>
    <w:basedOn w:val="Normal"/>
    <w:locked/>
    <w:rsid w:val="00D345D3"/>
    <w:pPr>
      <w:keepLines/>
      <w:widowControl w:val="0"/>
      <w:spacing w:after="120" w:line="240" w:lineRule="atLeast"/>
    </w:pPr>
    <w:rPr>
      <w:szCs w:val="20"/>
    </w:rPr>
  </w:style>
  <w:style w:type="paragraph" w:customStyle="1" w:styleId="TableText0">
    <w:name w:val="Table Text"/>
    <w:basedOn w:val="Normal"/>
    <w:locked/>
    <w:rsid w:val="00D345D3"/>
    <w:rPr>
      <w:rFonts w:cs="Arial"/>
      <w:b/>
      <w:bCs/>
      <w:noProof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DA2A87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501FDC"/>
    <w:pPr>
      <w:ind w:left="20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D345D3"/>
    <w:pPr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locked/>
    <w:rsid w:val="00D345D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locked/>
    <w:rsid w:val="00D345D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locked/>
    <w:rsid w:val="00D345D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locked/>
    <w:rsid w:val="00D345D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locked/>
    <w:rsid w:val="00D345D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locked/>
    <w:rsid w:val="00D345D3"/>
    <w:pPr>
      <w:ind w:left="160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semiHidden/>
    <w:locked/>
    <w:rsid w:val="00D345D3"/>
    <w:rPr>
      <w:color w:val="800080"/>
      <w:u w:val="single"/>
    </w:rPr>
  </w:style>
  <w:style w:type="paragraph" w:styleId="BodyTextIndent2">
    <w:name w:val="Body Text Indent 2"/>
    <w:basedOn w:val="Normal"/>
    <w:semiHidden/>
    <w:locked/>
    <w:rsid w:val="00D345D3"/>
    <w:pPr>
      <w:ind w:left="2340" w:hanging="360"/>
    </w:pPr>
    <w:rPr>
      <w:rFonts w:cs="Arial"/>
    </w:rPr>
  </w:style>
  <w:style w:type="character" w:styleId="Emphasis">
    <w:name w:val="Emphasis"/>
    <w:basedOn w:val="DefaultParagraphFont"/>
    <w:qFormat/>
    <w:locked/>
    <w:rsid w:val="00D345D3"/>
    <w:rPr>
      <w:i/>
      <w:iCs/>
    </w:rPr>
  </w:style>
  <w:style w:type="paragraph" w:styleId="BodyTextIndent3">
    <w:name w:val="Body Text Indent 3"/>
    <w:basedOn w:val="Normal"/>
    <w:semiHidden/>
    <w:locked/>
    <w:rsid w:val="00D345D3"/>
    <w:pPr>
      <w:ind w:left="720"/>
    </w:pPr>
    <w:rPr>
      <w:rFonts w:cs="Arial"/>
    </w:rPr>
  </w:style>
  <w:style w:type="character" w:styleId="LineNumber">
    <w:name w:val="line number"/>
    <w:semiHidden/>
    <w:locked/>
    <w:rsid w:val="00D345D3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locked/>
    <w:rsid w:val="00D345D3"/>
    <w:rPr>
      <w:sz w:val="16"/>
      <w:szCs w:val="16"/>
    </w:rPr>
  </w:style>
  <w:style w:type="paragraph" w:styleId="CommentText">
    <w:name w:val="annotation text"/>
    <w:basedOn w:val="Normal"/>
    <w:semiHidden/>
    <w:locked/>
    <w:rsid w:val="00D345D3"/>
    <w:rPr>
      <w:szCs w:val="20"/>
    </w:rPr>
  </w:style>
  <w:style w:type="paragraph" w:styleId="BalloonText">
    <w:name w:val="Balloon Text"/>
    <w:basedOn w:val="Normal"/>
    <w:semiHidden/>
    <w:locked/>
    <w:rsid w:val="00D345D3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locked/>
    <w:rsid w:val="00D345D3"/>
    <w:rPr>
      <w:b/>
      <w:bCs/>
    </w:rPr>
  </w:style>
  <w:style w:type="paragraph" w:customStyle="1" w:styleId="StyleHeading1Arial12ptBoldNounderline">
    <w:name w:val="Style Heading 1 + Arial 12 pt Bold No underline"/>
    <w:basedOn w:val="Heading1"/>
    <w:semiHidden/>
    <w:locked/>
    <w:rsid w:val="008E3EFE"/>
  </w:style>
  <w:style w:type="paragraph" w:customStyle="1" w:styleId="StyleHeading1">
    <w:name w:val="Style Heading 1"/>
    <w:basedOn w:val="Heading1"/>
    <w:semiHidden/>
    <w:locked/>
    <w:rsid w:val="008E3EFE"/>
  </w:style>
  <w:style w:type="table" w:styleId="TableGrid">
    <w:name w:val="Table Grid"/>
    <w:aliases w:val="CGTableGrid"/>
    <w:basedOn w:val="TableNormal"/>
    <w:rsid w:val="00DA0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locked/>
    <w:rsid w:val="00573A46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HdrText">
    <w:name w:val="TableHdrText"/>
    <w:basedOn w:val="Normal"/>
    <w:semiHidden/>
    <w:locked/>
    <w:rsid w:val="00A7236A"/>
    <w:pPr>
      <w:keepNext/>
      <w:spacing w:before="60"/>
    </w:pPr>
    <w:rPr>
      <w:b/>
      <w:bCs/>
      <w:lang w:val="en-GB" w:eastAsia="en-GB"/>
    </w:rPr>
  </w:style>
  <w:style w:type="paragraph" w:customStyle="1" w:styleId="MNormal">
    <w:name w:val="MNormal"/>
    <w:basedOn w:val="Heading3"/>
    <w:semiHidden/>
    <w:locked/>
    <w:rsid w:val="00774898"/>
  </w:style>
  <w:style w:type="paragraph" w:customStyle="1" w:styleId="CGDocTitle">
    <w:name w:val="CGDocTitle"/>
    <w:basedOn w:val="Normal"/>
    <w:rsid w:val="00240E8F"/>
    <w:pPr>
      <w:jc w:val="center"/>
    </w:pPr>
    <w:rPr>
      <w:rFonts w:cs="Arial"/>
      <w:b/>
      <w:kern w:val="28"/>
      <w:sz w:val="32"/>
      <w:szCs w:val="32"/>
    </w:rPr>
  </w:style>
  <w:style w:type="paragraph" w:customStyle="1" w:styleId="CGDocSubtitle">
    <w:name w:val="CGDocSubtitle"/>
    <w:basedOn w:val="Normal"/>
    <w:link w:val="CGDocSubtitleChar"/>
    <w:rsid w:val="00240E8F"/>
    <w:pPr>
      <w:jc w:val="center"/>
    </w:pPr>
    <w:rPr>
      <w:rFonts w:cs="Arial"/>
      <w:b/>
      <w:bCs/>
      <w:color w:val="3366FF"/>
      <w:kern w:val="28"/>
      <w:sz w:val="28"/>
      <w:szCs w:val="28"/>
    </w:rPr>
  </w:style>
  <w:style w:type="paragraph" w:customStyle="1" w:styleId="CGDocDescription">
    <w:name w:val="CGDocDescription"/>
    <w:basedOn w:val="Normal"/>
    <w:rsid w:val="00240E8F"/>
    <w:pPr>
      <w:jc w:val="center"/>
    </w:pPr>
    <w:rPr>
      <w:rFonts w:cs="Arial"/>
      <w:szCs w:val="20"/>
    </w:rPr>
  </w:style>
  <w:style w:type="paragraph" w:customStyle="1" w:styleId="CGTitle">
    <w:name w:val="CGTitle"/>
    <w:basedOn w:val="Normal"/>
    <w:rsid w:val="00240E8F"/>
    <w:rPr>
      <w:rFonts w:cs="Arial"/>
      <w:b/>
      <w:bCs/>
      <w:sz w:val="28"/>
      <w:szCs w:val="28"/>
    </w:rPr>
  </w:style>
  <w:style w:type="paragraph" w:customStyle="1" w:styleId="CGSubtitle">
    <w:name w:val="CGSubtitle"/>
    <w:basedOn w:val="BodyText"/>
    <w:rsid w:val="00240E8F"/>
    <w:rPr>
      <w:rFonts w:cs="Arial"/>
      <w:b/>
      <w:bCs/>
      <w:sz w:val="24"/>
      <w:szCs w:val="24"/>
    </w:rPr>
  </w:style>
  <w:style w:type="paragraph" w:customStyle="1" w:styleId="CGTableHeader">
    <w:name w:val="CGTableHeader"/>
    <w:basedOn w:val="Tabletext"/>
    <w:rsid w:val="00181C9F"/>
    <w:pPr>
      <w:spacing w:before="20" w:after="20"/>
    </w:pPr>
    <w:rPr>
      <w:rFonts w:cs="Arial"/>
      <w:b/>
      <w:bCs/>
    </w:rPr>
  </w:style>
  <w:style w:type="paragraph" w:customStyle="1" w:styleId="CGTableRows">
    <w:name w:val="CGTableRows"/>
    <w:basedOn w:val="Normal"/>
    <w:rsid w:val="00181C9F"/>
    <w:pPr>
      <w:spacing w:before="20" w:after="20" w:line="240" w:lineRule="atLeast"/>
    </w:pPr>
    <w:rPr>
      <w:rFonts w:cs="Arial"/>
    </w:rPr>
  </w:style>
  <w:style w:type="paragraph" w:customStyle="1" w:styleId="CGHeader">
    <w:name w:val="CGHeader"/>
    <w:basedOn w:val="Normal"/>
    <w:rsid w:val="00685D5E"/>
    <w:rPr>
      <w:rFonts w:cs="Arial"/>
      <w:b/>
      <w:bCs/>
      <w:sz w:val="28"/>
      <w:szCs w:val="28"/>
    </w:rPr>
  </w:style>
  <w:style w:type="paragraph" w:customStyle="1" w:styleId="CGSubHeader">
    <w:name w:val="CGSubHeader"/>
    <w:basedOn w:val="BodyText"/>
    <w:rsid w:val="00685D5E"/>
    <w:rPr>
      <w:rFonts w:cs="Arial"/>
      <w:b/>
      <w:bCs/>
      <w:sz w:val="24"/>
      <w:szCs w:val="24"/>
    </w:rPr>
  </w:style>
  <w:style w:type="paragraph" w:customStyle="1" w:styleId="CGHeading1">
    <w:name w:val="CGHeading1"/>
    <w:basedOn w:val="Heading1"/>
    <w:rsid w:val="00685D5E"/>
    <w:pPr>
      <w:numPr>
        <w:numId w:val="1"/>
      </w:numPr>
    </w:pPr>
    <w:rPr>
      <w:rFonts w:cs="Arial"/>
      <w:bCs w:val="0"/>
    </w:rPr>
  </w:style>
  <w:style w:type="paragraph" w:customStyle="1" w:styleId="CGHeading2">
    <w:name w:val="CGHeading2"/>
    <w:basedOn w:val="Heading2"/>
    <w:rsid w:val="000E0E24"/>
    <w:pPr>
      <w:numPr>
        <w:numId w:val="3"/>
      </w:numPr>
    </w:pPr>
    <w:rPr>
      <w:rFonts w:ascii="Arial" w:hAnsi="Arial"/>
    </w:rPr>
  </w:style>
  <w:style w:type="paragraph" w:customStyle="1" w:styleId="CGParagraphHeader">
    <w:name w:val="CGParagraphHeader"/>
    <w:basedOn w:val="Normal"/>
    <w:rsid w:val="00685D5E"/>
    <w:rPr>
      <w:rFonts w:cs="Arial"/>
      <w:b/>
      <w:szCs w:val="20"/>
    </w:rPr>
  </w:style>
  <w:style w:type="paragraph" w:customStyle="1" w:styleId="CGBulletList">
    <w:name w:val="CGBullet List"/>
    <w:basedOn w:val="Normal"/>
    <w:rsid w:val="00E0527F"/>
    <w:pPr>
      <w:numPr>
        <w:ilvl w:val="1"/>
        <w:numId w:val="1"/>
      </w:numPr>
      <w:tabs>
        <w:tab w:val="clear" w:pos="1440"/>
        <w:tab w:val="num" w:pos="360"/>
      </w:tabs>
      <w:ind w:left="720" w:hanging="360"/>
    </w:pPr>
    <w:rPr>
      <w:rFonts w:cs="Arial"/>
    </w:rPr>
  </w:style>
  <w:style w:type="paragraph" w:customStyle="1" w:styleId="CGDocHeader">
    <w:name w:val="CGDocHeader"/>
    <w:basedOn w:val="Header"/>
    <w:rsid w:val="00F448E5"/>
    <w:pPr>
      <w:tabs>
        <w:tab w:val="clear" w:pos="4320"/>
        <w:tab w:val="center" w:pos="4140"/>
      </w:tabs>
      <w:jc w:val="right"/>
    </w:pPr>
  </w:style>
  <w:style w:type="paragraph" w:customStyle="1" w:styleId="CGDocFooter">
    <w:name w:val="CGDocFooter"/>
    <w:basedOn w:val="Footer"/>
    <w:rsid w:val="00F448E5"/>
    <w:pPr>
      <w:spacing w:before="100" w:beforeAutospacing="1"/>
    </w:pPr>
    <w:rPr>
      <w:rFonts w:cs="Arial"/>
      <w:noProof/>
      <w:sz w:val="18"/>
    </w:rPr>
  </w:style>
  <w:style w:type="paragraph" w:customStyle="1" w:styleId="CGCopyrights">
    <w:name w:val="CGCopyrights"/>
    <w:basedOn w:val="Footer"/>
    <w:rsid w:val="00F448E5"/>
    <w:pPr>
      <w:spacing w:before="100" w:beforeAutospacing="1"/>
      <w:jc w:val="center"/>
    </w:pPr>
    <w:rPr>
      <w:rFonts w:cs="Arial"/>
      <w:bCs/>
      <w:i/>
      <w:snapToGrid w:val="0"/>
      <w:sz w:val="14"/>
    </w:rPr>
  </w:style>
  <w:style w:type="character" w:customStyle="1" w:styleId="CGDocSubtitleChar">
    <w:name w:val="CGDocSubtitle Char"/>
    <w:basedOn w:val="DefaultParagraphFont"/>
    <w:link w:val="CGDocSubtitle"/>
    <w:rsid w:val="00F448E5"/>
    <w:rPr>
      <w:rFonts w:ascii="Arial" w:hAnsi="Arial" w:cs="Arial"/>
      <w:b/>
      <w:bCs/>
      <w:color w:val="3366FF"/>
      <w:kern w:val="28"/>
      <w:sz w:val="28"/>
      <w:szCs w:val="28"/>
      <w:lang w:val="en-US" w:eastAsia="en-US" w:bidi="ar-SA"/>
    </w:rPr>
  </w:style>
  <w:style w:type="paragraph" w:customStyle="1" w:styleId="EA-CenterHeading">
    <w:name w:val="EA-Center Heading"/>
    <w:next w:val="Normal"/>
    <w:semiHidden/>
    <w:rsid w:val="008A728D"/>
    <w:pPr>
      <w:spacing w:before="120" w:after="120"/>
      <w:jc w:val="center"/>
    </w:pPr>
    <w:rPr>
      <w:rFonts w:ascii="Arial" w:hAnsi="Arial"/>
      <w:b/>
      <w:noProof/>
      <w:sz w:val="32"/>
    </w:rPr>
  </w:style>
  <w:style w:type="paragraph" w:customStyle="1" w:styleId="InfoBlue">
    <w:name w:val="InfoBlue"/>
    <w:basedOn w:val="Normal"/>
    <w:next w:val="BodyText"/>
    <w:autoRedefine/>
    <w:rsid w:val="00BA05C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Cs w:val="20"/>
    </w:rPr>
  </w:style>
  <w:style w:type="paragraph" w:customStyle="1" w:styleId="infoblue0">
    <w:name w:val="infoblue"/>
    <w:basedOn w:val="Normal"/>
    <w:semiHidden/>
    <w:rsid w:val="00A5268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Blockquote">
    <w:name w:val="Blockquote"/>
    <w:basedOn w:val="Normal"/>
    <w:rsid w:val="00661BA9"/>
    <w:pPr>
      <w:spacing w:before="100" w:after="100"/>
      <w:ind w:left="360" w:right="360"/>
    </w:pPr>
    <w:rPr>
      <w:rFonts w:ascii="Times New Roman" w:hAnsi="Times New Roman"/>
      <w:snapToGrid w:val="0"/>
      <w:sz w:val="24"/>
      <w:szCs w:val="20"/>
    </w:rPr>
  </w:style>
  <w:style w:type="paragraph" w:styleId="HTMLPreformatted">
    <w:name w:val="HTML Preformatted"/>
    <w:basedOn w:val="Normal"/>
    <w:semiHidden/>
    <w:locked/>
    <w:rsid w:val="00BE1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Cs w:val="20"/>
    </w:rPr>
  </w:style>
  <w:style w:type="paragraph" w:customStyle="1" w:styleId="CGHeading3">
    <w:name w:val="CGHeading3"/>
    <w:basedOn w:val="Heading3"/>
    <w:autoRedefine/>
    <w:rsid w:val="000E0E24"/>
    <w:pPr>
      <w:numPr>
        <w:numId w:val="5"/>
      </w:numPr>
    </w:pPr>
    <w:rPr>
      <w:i/>
    </w:rPr>
  </w:style>
  <w:style w:type="paragraph" w:styleId="NoSpacing">
    <w:name w:val="No Spacing"/>
    <w:link w:val="NoSpacingChar"/>
    <w:uiPriority w:val="1"/>
    <w:qFormat/>
    <w:rsid w:val="00ED1BB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D1BBC"/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locked/>
    <w:rsid w:val="000969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0969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9E6"/>
    <w:rPr>
      <w:i/>
      <w:iCs/>
      <w:color w:val="808080" w:themeColor="text1" w:themeTint="7F"/>
    </w:rPr>
  </w:style>
  <w:style w:type="paragraph" w:customStyle="1" w:styleId="ClientName">
    <w:name w:val="Client Name"/>
    <w:next w:val="Normal"/>
    <w:rsid w:val="000969E6"/>
    <w:rPr>
      <w:rFonts w:ascii="Arial Bold" w:hAnsi="Arial Bold"/>
      <w:b/>
      <w:color w:val="009BCC"/>
      <w:sz w:val="36"/>
      <w:szCs w:val="24"/>
      <w:lang w:eastAsia="en-CA"/>
    </w:rPr>
  </w:style>
  <w:style w:type="paragraph" w:customStyle="1" w:styleId="DocumentSubtitle">
    <w:name w:val="Document Subtitle"/>
    <w:next w:val="Normal"/>
    <w:rsid w:val="000969E6"/>
    <w:pPr>
      <w:spacing w:before="120"/>
    </w:pPr>
    <w:rPr>
      <w:rFonts w:ascii="Arial Bold" w:hAnsi="Arial Bold"/>
      <w:b/>
      <w:color w:val="7B7B7B"/>
      <w:sz w:val="28"/>
    </w:rPr>
  </w:style>
  <w:style w:type="paragraph" w:styleId="ListParagraph">
    <w:name w:val="List Paragraph"/>
    <w:basedOn w:val="Normal"/>
    <w:uiPriority w:val="34"/>
    <w:qFormat/>
    <w:rsid w:val="00077D34"/>
    <w:pPr>
      <w:ind w:left="720"/>
      <w:contextualSpacing/>
    </w:pPr>
  </w:style>
  <w:style w:type="character" w:customStyle="1" w:styleId="ph">
    <w:name w:val="ph"/>
    <w:basedOn w:val="DefaultParagraphFont"/>
    <w:rsid w:val="00FC2EAB"/>
  </w:style>
  <w:style w:type="character" w:customStyle="1" w:styleId="apple-converted-space">
    <w:name w:val="apple-converted-space"/>
    <w:basedOn w:val="DefaultParagraphFont"/>
    <w:rsid w:val="00FC2EAB"/>
  </w:style>
  <w:style w:type="table" w:customStyle="1" w:styleId="GridTable4-Accent51">
    <w:name w:val="Grid Table 4 - Accent 51"/>
    <w:basedOn w:val="TableNormal"/>
    <w:uiPriority w:val="49"/>
    <w:rsid w:val="00F86D5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4142C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">
    <w:name w:val="p"/>
    <w:basedOn w:val="Normal"/>
    <w:rsid w:val="0007081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Sample">
    <w:name w:val="HTML Sample"/>
    <w:basedOn w:val="DefaultParagraphFont"/>
    <w:uiPriority w:val="99"/>
    <w:semiHidden/>
    <w:unhideWhenUsed/>
    <w:locked/>
    <w:rsid w:val="00070812"/>
    <w:rPr>
      <w:rFonts w:ascii="Courier New" w:eastAsia="Times New Roman" w:hAnsi="Courier New" w:cs="Courier New"/>
    </w:rPr>
  </w:style>
  <w:style w:type="table" w:customStyle="1" w:styleId="GridTable4-Accent52">
    <w:name w:val="Grid Table 4 - Accent 52"/>
    <w:basedOn w:val="TableNormal"/>
    <w:uiPriority w:val="49"/>
    <w:rsid w:val="00EA766E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E4123F"/>
    <w:rPr>
      <w:rFonts w:ascii="Arial" w:hAnsi="Arial"/>
      <w:szCs w:val="24"/>
    </w:rPr>
  </w:style>
  <w:style w:type="character" w:customStyle="1" w:styleId="Heading2Char">
    <w:name w:val="Heading 2 Char"/>
    <w:basedOn w:val="DefaultParagraphFont"/>
    <w:link w:val="Heading2"/>
    <w:rsid w:val="00571BF8"/>
    <w:rPr>
      <w:rFonts w:ascii="Arial Bold" w:hAnsi="Arial Bold" w:cs="Arial"/>
      <w:b/>
      <w:bCs/>
      <w:sz w:val="22"/>
      <w:szCs w:val="22"/>
    </w:rPr>
  </w:style>
  <w:style w:type="character" w:customStyle="1" w:styleId="slds-truncate">
    <w:name w:val="slds-truncate"/>
    <w:basedOn w:val="DefaultParagraphFont"/>
    <w:rsid w:val="003A6051"/>
  </w:style>
  <w:style w:type="table" w:customStyle="1" w:styleId="GridTable41">
    <w:name w:val="Grid Table 41"/>
    <w:basedOn w:val="TableNormal"/>
    <w:uiPriority w:val="49"/>
    <w:rsid w:val="00EE0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EE0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EE02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CE38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CE38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302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0"/>
    <w:rPr>
      <w:rFonts w:ascii="Arial" w:hAnsi="Arial"/>
      <w:i/>
      <w:iCs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jcibe--sit--ccrz.cs50.visual.force.com/apex/cc_admin_Admin?t=General&amp;s=CHStore" TargetMode="External"/><Relationship Id="rId39" Type="http://schemas.openxmlformats.org/officeDocument/2006/relationships/hyperlink" Target="https://jcibe--sit--ccrz.cs50.visual.force.com/apex/cc_admin_Admin?t=General&amp;s=CHStor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jcibe--sit--ccrz.cs50.visual.force.com/apex/cc_admin_Admin?t=General&amp;s=CHStore" TargetMode="External"/><Relationship Id="rId42" Type="http://schemas.openxmlformats.org/officeDocument/2006/relationships/hyperlink" Target="https://jcibe--sit--ccrz.cs50.visual.force.com/apex/cc_admin_Admin?t=General&amp;s=CHStore" TargetMode="External"/><Relationship Id="rId47" Type="http://schemas.openxmlformats.org/officeDocument/2006/relationships/hyperlink" Target="https://jcibe--sit--ccrz.cs50.visual.force.com/apex/cc_admin_Admin?t=General&amp;s=CHStore" TargetMode="External"/><Relationship Id="rId50" Type="http://schemas.openxmlformats.org/officeDocument/2006/relationships/hyperlink" Target="https://jcibe--sit--ccrz.cs50.visual.force.com/apex/cc_admin_Admin?t=General&amp;s=CHStore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jcibe--sit--ccrz.cs50.visual.force.com/apex/cc_admin_Admin?t=General&amp;s=CHStore" TargetMode="External"/><Relationship Id="rId33" Type="http://schemas.openxmlformats.org/officeDocument/2006/relationships/hyperlink" Target="https://jcibe--sit--ccrz.cs50.visual.force.com/apex/cc_admin_Admin?t=General&amp;s=CHStore" TargetMode="External"/><Relationship Id="rId38" Type="http://schemas.openxmlformats.org/officeDocument/2006/relationships/hyperlink" Target="https://jcibe--sit--ccrz.cs50.visual.force.com/apex/cc_admin_Admin?t=General&amp;s=CHStore" TargetMode="External"/><Relationship Id="rId46" Type="http://schemas.openxmlformats.org/officeDocument/2006/relationships/hyperlink" Target="https://jcibe--sit--ccrz.cs50.visual.force.com/apex/cc_admin_Admin?t=General&amp;s=CHStor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jcibe--sit--ccrz.cs50.visual.force.com/apex/cc_admin_Admin?t=General&amp;s=CHStore" TargetMode="External"/><Relationship Id="rId41" Type="http://schemas.openxmlformats.org/officeDocument/2006/relationships/hyperlink" Target="https://jcibe--sit--ccrz.cs50.visual.force.com/apex/cc_admin_Admin?t=General&amp;s=CHStore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jcibe--sit--ccrz.cs50.visual.force.com/apex/cc_admin_Admin?t=General&amp;s=CHStore" TargetMode="External"/><Relationship Id="rId37" Type="http://schemas.openxmlformats.org/officeDocument/2006/relationships/hyperlink" Target="https://jcibe--sit--ccrz.cs50.visual.force.com/apex/cc_admin_Admin?t=General&amp;s=CHStore" TargetMode="External"/><Relationship Id="rId40" Type="http://schemas.openxmlformats.org/officeDocument/2006/relationships/hyperlink" Target="https://jcibe--sit--ccrz.cs50.visual.force.com/apex/cc_admin_Admin?t=General&amp;s=CHStore" TargetMode="External"/><Relationship Id="rId45" Type="http://schemas.openxmlformats.org/officeDocument/2006/relationships/hyperlink" Target="https://jcibe--sit--ccrz.cs50.visual.force.com/apex/cc_admin_Admin?t=General&amp;s=CHStore" TargetMode="External"/><Relationship Id="rId53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jcibe--sit--ccrz.cs50.visual.force.com/apex/cc_admin_Admin?t=General&amp;s=CHStore" TargetMode="External"/><Relationship Id="rId36" Type="http://schemas.openxmlformats.org/officeDocument/2006/relationships/hyperlink" Target="https://jcibe--sit--ccrz.cs50.visual.force.com/apex/cc_admin_Admin?t=General&amp;s=CHStore" TargetMode="External"/><Relationship Id="rId49" Type="http://schemas.openxmlformats.org/officeDocument/2006/relationships/hyperlink" Target="https://jcibe--sit--ccrz.cs50.visual.force.com/apex/cc_admin_Admin?t=General&amp;s=CHStor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jcibe--sit--ccrz.cs50.visual.force.com/apex/cc_admin_Admin?t=General&amp;s=CHStore" TargetMode="External"/><Relationship Id="rId44" Type="http://schemas.openxmlformats.org/officeDocument/2006/relationships/hyperlink" Target="https://jcibe--sit--ccrz.cs50.visual.force.com/apex/cc_admin_Admin?t=General&amp;s=CHStore" TargetMode="External"/><Relationship Id="rId52" Type="http://schemas.openxmlformats.org/officeDocument/2006/relationships/hyperlink" Target="https://jcibe--sit--ccrz.cs50.visual.force.com/apex/cc_admin_Admin?t=General&amp;s=CHSto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cibe--sit--ccrz.cs50.visual.force.com/apex/cc_admin_Admin?t=General&amp;s=CHStore" TargetMode="External"/><Relationship Id="rId30" Type="http://schemas.openxmlformats.org/officeDocument/2006/relationships/hyperlink" Target="https://jcibe--sit--ccrz.cs50.visual.force.com/apex/cc_admin_Admin?t=General&amp;s=CHStore" TargetMode="External"/><Relationship Id="rId35" Type="http://schemas.openxmlformats.org/officeDocument/2006/relationships/hyperlink" Target="https://jcibe--sit--ccrz.cs50.visual.force.com/apex/cc_admin_Admin?t=General&amp;s=CHStore" TargetMode="External"/><Relationship Id="rId43" Type="http://schemas.openxmlformats.org/officeDocument/2006/relationships/hyperlink" Target="https://jcibe--sit--ccrz.cs50.visual.force.com/apex/cc_admin_Admin?t=General&amp;s=CHStore" TargetMode="External"/><Relationship Id="rId48" Type="http://schemas.openxmlformats.org/officeDocument/2006/relationships/hyperlink" Target="https://jcibe--sit--ccrz.cs50.visual.force.com/apex/cc_admin_Admin?t=General&amp;s=CHStore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jcibe--sit--ccrz.cs50.visual.force.com/apex/cc_admin_Admin?t=General&amp;s=CHStore" TargetMode="Externa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biar\AppData\Local\Microsoft\Windows\Temporary%20Internet%20Files\Content.Outlook\33HCELIH\TEMPLATE_Agile_Release%20Note%20Template%20v3%2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DE32FAE43F04A9D756120AD33A220" ma:contentTypeVersion="1" ma:contentTypeDescription="Create a new document." ma:contentTypeScope="" ma:versionID="837e7c207f3f9676bf442f9c7796ac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460F-C233-4134-8ECB-34D6AB845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B0D4E-FAB1-477D-9B01-DE02CE488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9A262-F40F-4386-BC83-B2BBD2F4ECA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4676245-1CE0-43CD-8DF5-3E46125B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TEMPLATE_Agile_Release Note Template v3 0.dotx</Template>
  <TotalTime>4399</TotalTime>
  <Pages>14</Pages>
  <Words>3132</Words>
  <Characters>17853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QT_RUP_Software Requirements Specification</vt:lpstr>
    </vt:vector>
  </TitlesOfParts>
  <Company>Capgemini India Pvt. Ltd.</Company>
  <LinksUpToDate>false</LinksUpToDate>
  <CharactersWithSpaces>20944</CharactersWithSpaces>
  <SharedDoc>false</SharedDoc>
  <HyperlinkBase/>
  <HLinks>
    <vt:vector size="36" baseType="variant">
      <vt:variant>
        <vt:i4>1376307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_Toc327535408</vt:lpwstr>
      </vt:variant>
      <vt:variant>
        <vt:i4>1376307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_Toc327535407</vt:lpwstr>
      </vt:variant>
      <vt:variant>
        <vt:i4>1376307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_Toc327535406</vt:lpwstr>
      </vt:variant>
      <vt:variant>
        <vt:i4>1376307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_Toc327535405</vt:lpwstr>
      </vt:variant>
      <vt:variant>
        <vt:i4>1376307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_Toc327535404</vt:lpwstr>
      </vt:variant>
      <vt:variant>
        <vt:i4>1376307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_Toc327535403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QT_RUP_Software Requirements Specification</dc:title>
  <dc:subject>QT_RUP_Software Requirements Specification</dc:subject>
  <dc:creator>Sandeep Akula</dc:creator>
  <cp:lastModifiedBy>Akula, Sandeep</cp:lastModifiedBy>
  <cp:revision>49</cp:revision>
  <cp:lastPrinted>2008-02-29T05:12:00Z</cp:lastPrinted>
  <dcterms:created xsi:type="dcterms:W3CDTF">2017-02-17T09:20:00Z</dcterms:created>
  <dcterms:modified xsi:type="dcterms:W3CDTF">2017-03-29T18:54:00Z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&lt;Client&gt;</vt:lpwstr>
  </property>
  <property fmtid="{D5CDD505-2E9C-101B-9397-08002B2CF9AE}" pid="3" name="Project">
    <vt:lpwstr>&lt;Project&gt;</vt:lpwstr>
  </property>
  <property fmtid="{D5CDD505-2E9C-101B-9397-08002B2CF9AE}" pid="4" name="ContentTypeId">
    <vt:lpwstr>0x010100CD8DE32FAE43F04A9D756120AD33A220</vt:lpwstr>
  </property>
</Properties>
</file>